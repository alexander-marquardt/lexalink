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9B2" w:rsidRPr="000B44CA" w:rsidRDefault="000039B2" w:rsidP="000B44CA">
      <w:pPr>
        <w:spacing w:after="0" w:line="240" w:lineRule="auto"/>
        <w:rPr>
          <w:rFonts w:ascii="Verdana" w:hAnsi="Verdana"/>
          <w:b/>
          <w:noProof/>
          <w:color w:val="FFFFFF" w:themeColor="background1"/>
          <w:lang w:val="en-US" w:eastAsia="de-AT"/>
        </w:rPr>
      </w:pPr>
    </w:p>
    <w:p w:rsidR="000039B2" w:rsidRPr="000039B2" w:rsidRDefault="000039B2" w:rsidP="000039B2">
      <w:pPr>
        <w:spacing w:after="0" w:line="240" w:lineRule="auto"/>
        <w:jc w:val="center"/>
        <w:rPr>
          <w:rFonts w:ascii="Verdana" w:hAnsi="Verdana"/>
          <w:b/>
          <w:noProof/>
          <w:color w:val="FFFFFF" w:themeColor="background1"/>
          <w:sz w:val="28"/>
          <w:lang w:val="en-US" w:eastAsia="de-AT"/>
        </w:rPr>
      </w:pPr>
      <w:r w:rsidRPr="000039B2">
        <w:rPr>
          <w:noProof/>
          <w:sz w:val="28"/>
          <w:lang w:val="en-US" w:eastAsia="de-AT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EEC35BB" wp14:editId="06D627E5">
                <wp:simplePos x="0" y="0"/>
                <wp:positionH relativeFrom="column">
                  <wp:posOffset>-64482</wp:posOffset>
                </wp:positionH>
                <wp:positionV relativeFrom="paragraph">
                  <wp:posOffset>-55041</wp:posOffset>
                </wp:positionV>
                <wp:extent cx="6228271" cy="267419"/>
                <wp:effectExtent l="0" t="0" r="20320" b="18415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1" cy="267419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6" o:spid="_x0000_s1026" style="position:absolute;margin-left:-5.1pt;margin-top:-4.35pt;width:490.4pt;height:21.05pt;z-index:-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" fillcolor="#8db3e2 [1311]" strokecolor="#4f81bd [3204]" strokeweight="1.25pt"/>
            </w:pict>
          </mc:Fallback>
        </mc:AlternateContent>
      </w:r>
      <w:r w:rsidRPr="000039B2">
        <w:rPr>
          <w:rFonts w:ascii="Verdana" w:hAnsi="Verdana"/>
          <w:b/>
          <w:noProof/>
          <w:color w:val="FFFFFF" w:themeColor="background1"/>
          <w:sz w:val="28"/>
          <w:lang w:val="en-US" w:eastAsia="de-AT"/>
        </w:rPr>
        <w:t>Integration checklist for classic paysafecard payments</w:t>
      </w:r>
    </w:p>
    <w:p w:rsidR="000B44CA" w:rsidRDefault="000B44CA">
      <w:pPr>
        <w:rPr>
          <w:rFonts w:ascii="Verdana" w:hAnsi="Verdana"/>
          <w:sz w:val="18"/>
          <w:szCs w:val="18"/>
          <w:lang w:val="en-US"/>
        </w:rPr>
      </w:pPr>
    </w:p>
    <w:p w:rsidR="00E27F5F" w:rsidRPr="003563A1" w:rsidRDefault="001077B8">
      <w:pPr>
        <w:rPr>
          <w:rFonts w:ascii="Verdana" w:hAnsi="Verdana"/>
          <w:sz w:val="18"/>
          <w:szCs w:val="18"/>
          <w:lang w:val="en-US"/>
        </w:rPr>
      </w:pPr>
      <w:bookmarkStart w:id="0" w:name="_GoBack"/>
      <w:bookmarkEnd w:id="0"/>
      <w:r>
        <w:rPr>
          <w:rFonts w:ascii="Verdana" w:hAnsi="Verdana"/>
          <w:sz w:val="18"/>
          <w:szCs w:val="18"/>
          <w:lang w:val="en-US"/>
        </w:rPr>
        <w:t xml:space="preserve">Once you have received </w:t>
      </w:r>
      <w:r w:rsidR="000759BB">
        <w:rPr>
          <w:rFonts w:ascii="Verdana" w:hAnsi="Verdana"/>
          <w:sz w:val="18"/>
          <w:szCs w:val="18"/>
          <w:lang w:val="en-US"/>
        </w:rPr>
        <w:t>your T</w:t>
      </w:r>
      <w:r>
        <w:rPr>
          <w:rFonts w:ascii="Verdana" w:hAnsi="Verdana"/>
          <w:sz w:val="18"/>
          <w:szCs w:val="18"/>
          <w:lang w:val="en-US"/>
        </w:rPr>
        <w:t xml:space="preserve">est </w:t>
      </w:r>
      <w:r w:rsidR="000759BB">
        <w:rPr>
          <w:rFonts w:ascii="Verdana" w:hAnsi="Verdana"/>
          <w:sz w:val="18"/>
          <w:szCs w:val="18"/>
          <w:lang w:val="en-US"/>
        </w:rPr>
        <w:t>D</w:t>
      </w:r>
      <w:r>
        <w:rPr>
          <w:rFonts w:ascii="Verdana" w:hAnsi="Verdana"/>
          <w:sz w:val="18"/>
          <w:szCs w:val="18"/>
          <w:lang w:val="en-US"/>
        </w:rPr>
        <w:t>ata package from paysafecard</w:t>
      </w:r>
      <w:r w:rsidR="000759BB">
        <w:rPr>
          <w:rFonts w:ascii="Verdana" w:hAnsi="Verdana"/>
          <w:sz w:val="18"/>
          <w:szCs w:val="18"/>
          <w:lang w:val="en-US"/>
        </w:rPr>
        <w:t xml:space="preserve"> and have</w:t>
      </w:r>
      <w:r>
        <w:rPr>
          <w:rFonts w:ascii="Verdana" w:hAnsi="Verdana"/>
          <w:sz w:val="18"/>
          <w:szCs w:val="18"/>
          <w:lang w:val="en-US"/>
        </w:rPr>
        <w:t xml:space="preserve">, </w:t>
      </w:r>
      <w:r w:rsidR="000759BB">
        <w:rPr>
          <w:rFonts w:ascii="Verdana" w:hAnsi="Verdana"/>
          <w:sz w:val="18"/>
          <w:szCs w:val="18"/>
          <w:lang w:val="en-US"/>
        </w:rPr>
        <w:t>completed your</w:t>
      </w:r>
      <w:r w:rsidR="00E27F5F" w:rsidRPr="003563A1">
        <w:rPr>
          <w:rFonts w:ascii="Verdana" w:hAnsi="Verdana"/>
          <w:sz w:val="18"/>
          <w:szCs w:val="18"/>
          <w:lang w:val="en-US"/>
        </w:rPr>
        <w:t xml:space="preserve"> integration tests</w:t>
      </w:r>
      <w:r w:rsidR="000759BB">
        <w:rPr>
          <w:rFonts w:ascii="Verdana" w:hAnsi="Verdana"/>
          <w:sz w:val="18"/>
          <w:szCs w:val="18"/>
          <w:lang w:val="en-US"/>
        </w:rPr>
        <w:t xml:space="preserve">, please </w:t>
      </w:r>
      <w:r w:rsidR="00E27F5F" w:rsidRPr="003563A1">
        <w:rPr>
          <w:rFonts w:ascii="Verdana" w:hAnsi="Verdana"/>
          <w:sz w:val="18"/>
          <w:szCs w:val="18"/>
          <w:lang w:val="en-US"/>
        </w:rPr>
        <w:t xml:space="preserve">return this document to the </w:t>
      </w:r>
      <w:r w:rsidR="00E27F5F" w:rsidRPr="000759BB">
        <w:rPr>
          <w:rFonts w:ascii="Verdana" w:hAnsi="Verdana"/>
          <w:b/>
          <w:sz w:val="18"/>
          <w:szCs w:val="18"/>
          <w:lang w:val="en-US"/>
        </w:rPr>
        <w:t>Partner Integration and Support Team</w:t>
      </w:r>
      <w:r w:rsidR="00E27F5F" w:rsidRPr="003563A1">
        <w:rPr>
          <w:rFonts w:ascii="Verdana" w:hAnsi="Verdana"/>
          <w:sz w:val="18"/>
          <w:szCs w:val="18"/>
          <w:lang w:val="en-US"/>
        </w:rPr>
        <w:t xml:space="preserve"> at </w:t>
      </w:r>
      <w:hyperlink r:id="rId9" w:history="1">
        <w:r w:rsidR="00E27F5F" w:rsidRPr="003563A1">
          <w:rPr>
            <w:rStyle w:val="Hyperlink"/>
            <w:rFonts w:ascii="Verdana" w:hAnsi="Verdana"/>
            <w:sz w:val="18"/>
            <w:szCs w:val="18"/>
            <w:lang w:val="en-US"/>
          </w:rPr>
          <w:t>integration@paysafecard.com</w:t>
        </w:r>
      </w:hyperlink>
      <w:r w:rsidR="000759BB" w:rsidRPr="00D364CE">
        <w:rPr>
          <w:lang w:val="en-US"/>
        </w:rPr>
        <w:t xml:space="preserve"> so that your integration can be verified.</w:t>
      </w:r>
    </w:p>
    <w:p w:rsidR="00E27F5F" w:rsidRPr="003563A1" w:rsidRDefault="00E27F5F">
      <w:pPr>
        <w:rPr>
          <w:rFonts w:ascii="Verdana" w:hAnsi="Verdana"/>
          <w:sz w:val="18"/>
          <w:szCs w:val="18"/>
          <w:lang w:val="en-US"/>
        </w:rPr>
      </w:pPr>
      <w:r w:rsidRPr="003563A1">
        <w:rPr>
          <w:rFonts w:ascii="Verdana" w:hAnsi="Verdana"/>
          <w:sz w:val="18"/>
          <w:szCs w:val="18"/>
          <w:lang w:val="en-US"/>
        </w:rPr>
        <w:t>This document verifies that you have successfully</w:t>
      </w:r>
      <w:r w:rsidR="000759BB">
        <w:rPr>
          <w:rFonts w:ascii="Verdana" w:hAnsi="Verdana"/>
          <w:sz w:val="18"/>
          <w:szCs w:val="18"/>
          <w:lang w:val="en-US"/>
        </w:rPr>
        <w:t xml:space="preserve"> integrated and </w:t>
      </w:r>
      <w:r w:rsidRPr="003563A1">
        <w:rPr>
          <w:rFonts w:ascii="Verdana" w:hAnsi="Verdana"/>
          <w:sz w:val="18"/>
          <w:szCs w:val="18"/>
          <w:lang w:val="en-US"/>
        </w:rPr>
        <w:t xml:space="preserve">tested the paysafecard API and </w:t>
      </w:r>
      <w:r w:rsidR="000759BB">
        <w:rPr>
          <w:rFonts w:ascii="Verdana" w:hAnsi="Verdana"/>
          <w:sz w:val="18"/>
          <w:szCs w:val="18"/>
          <w:lang w:val="en-US"/>
        </w:rPr>
        <w:t xml:space="preserve">that </w:t>
      </w:r>
      <w:r w:rsidRPr="003563A1">
        <w:rPr>
          <w:rFonts w:ascii="Verdana" w:hAnsi="Verdana"/>
          <w:sz w:val="18"/>
          <w:szCs w:val="18"/>
          <w:lang w:val="en-US"/>
        </w:rPr>
        <w:t>full functionality</w:t>
      </w:r>
      <w:r w:rsidR="000759BB">
        <w:rPr>
          <w:rFonts w:ascii="Verdana" w:hAnsi="Verdana"/>
          <w:sz w:val="18"/>
          <w:szCs w:val="18"/>
          <w:lang w:val="en-US"/>
        </w:rPr>
        <w:t xml:space="preserve"> has been confirmed</w:t>
      </w:r>
      <w:r w:rsidRPr="003563A1">
        <w:rPr>
          <w:rFonts w:ascii="Verdana" w:hAnsi="Verdana"/>
          <w:sz w:val="18"/>
          <w:szCs w:val="18"/>
          <w:lang w:val="en-US"/>
        </w:rPr>
        <w:t>.</w:t>
      </w:r>
      <w:r w:rsidR="00066304">
        <w:rPr>
          <w:rFonts w:ascii="Verdana" w:hAnsi="Verdana"/>
          <w:sz w:val="18"/>
          <w:szCs w:val="18"/>
          <w:lang w:val="en-US"/>
        </w:rPr>
        <w:t xml:space="preserve"> </w:t>
      </w:r>
      <w:r w:rsidR="001077B8">
        <w:rPr>
          <w:rFonts w:ascii="Verdana" w:hAnsi="Verdana"/>
          <w:sz w:val="18"/>
          <w:szCs w:val="18"/>
          <w:lang w:val="en-US"/>
        </w:rPr>
        <w:t>After</w:t>
      </w:r>
      <w:r w:rsidR="000759BB">
        <w:rPr>
          <w:rFonts w:ascii="Verdana" w:hAnsi="Verdana"/>
          <w:sz w:val="18"/>
          <w:szCs w:val="18"/>
          <w:lang w:val="en-US"/>
        </w:rPr>
        <w:t xml:space="preserve"> we have verified y</w:t>
      </w:r>
      <w:r w:rsidR="008E1FC8">
        <w:rPr>
          <w:rFonts w:ascii="Verdana" w:hAnsi="Verdana"/>
          <w:sz w:val="18"/>
          <w:szCs w:val="18"/>
          <w:lang w:val="en-US"/>
        </w:rPr>
        <w:t>our integration</w:t>
      </w:r>
      <w:r w:rsidR="001077B8">
        <w:rPr>
          <w:rFonts w:ascii="Verdana" w:hAnsi="Verdana"/>
          <w:sz w:val="18"/>
          <w:szCs w:val="18"/>
          <w:lang w:val="en-US"/>
        </w:rPr>
        <w:t xml:space="preserve"> we </w:t>
      </w:r>
      <w:r w:rsidR="000759BB">
        <w:rPr>
          <w:rFonts w:ascii="Verdana" w:hAnsi="Verdana"/>
          <w:sz w:val="18"/>
          <w:szCs w:val="18"/>
          <w:lang w:val="en-US"/>
        </w:rPr>
        <w:t>will be</w:t>
      </w:r>
      <w:r w:rsidR="001077B8">
        <w:rPr>
          <w:rFonts w:ascii="Verdana" w:hAnsi="Verdana"/>
          <w:sz w:val="18"/>
          <w:szCs w:val="18"/>
          <w:lang w:val="en-US"/>
        </w:rPr>
        <w:t xml:space="preserve"> able to </w:t>
      </w:r>
      <w:r w:rsidR="000759BB">
        <w:rPr>
          <w:rFonts w:ascii="Verdana" w:hAnsi="Verdana"/>
          <w:sz w:val="18"/>
          <w:szCs w:val="18"/>
          <w:lang w:val="en-US"/>
        </w:rPr>
        <w:t xml:space="preserve">provide you LIVE </w:t>
      </w:r>
      <w:r w:rsidR="008E1FC8">
        <w:rPr>
          <w:rFonts w:ascii="Verdana" w:hAnsi="Verdana"/>
          <w:sz w:val="18"/>
          <w:szCs w:val="18"/>
          <w:lang w:val="en-US"/>
        </w:rPr>
        <w:t xml:space="preserve">credentials </w:t>
      </w:r>
      <w:r w:rsidR="000759BB">
        <w:rPr>
          <w:rFonts w:ascii="Verdana" w:hAnsi="Verdana"/>
          <w:sz w:val="18"/>
          <w:szCs w:val="18"/>
          <w:lang w:val="en-US"/>
        </w:rPr>
        <w:t>(</w:t>
      </w:r>
      <w:r w:rsidR="00D364CE">
        <w:rPr>
          <w:rFonts w:ascii="Verdana" w:hAnsi="Verdana"/>
          <w:sz w:val="18"/>
          <w:szCs w:val="18"/>
          <w:lang w:val="en-US"/>
        </w:rPr>
        <w:t>Productive Data</w:t>
      </w:r>
      <w:r w:rsidR="000759BB">
        <w:rPr>
          <w:rFonts w:ascii="Verdana" w:hAnsi="Verdana"/>
          <w:sz w:val="18"/>
          <w:szCs w:val="18"/>
          <w:lang w:val="en-US"/>
        </w:rPr>
        <w:t>)</w:t>
      </w:r>
      <w:r w:rsidR="008E1FC8">
        <w:rPr>
          <w:rFonts w:ascii="Verdana" w:hAnsi="Verdana"/>
          <w:sz w:val="18"/>
          <w:szCs w:val="18"/>
          <w:lang w:val="en-US"/>
        </w:rPr>
        <w:t>.</w:t>
      </w:r>
    </w:p>
    <w:p w:rsidR="00E27F5F" w:rsidRPr="002617C4" w:rsidRDefault="00E27F5F">
      <w:pPr>
        <w:rPr>
          <w:rFonts w:ascii="Verdana" w:hAnsi="Verdana"/>
          <w:b/>
          <w:sz w:val="18"/>
          <w:szCs w:val="18"/>
        </w:rPr>
      </w:pPr>
      <w:r w:rsidRPr="002617C4">
        <w:rPr>
          <w:rFonts w:ascii="Verdana" w:hAnsi="Verdana"/>
          <w:b/>
          <w:sz w:val="18"/>
          <w:szCs w:val="18"/>
        </w:rPr>
        <w:t>Important checkpoints:</w:t>
      </w:r>
    </w:p>
    <w:p w:rsidR="001077B8" w:rsidRDefault="001077B8" w:rsidP="001077B8">
      <w:pPr>
        <w:pStyle w:val="Listenabsatz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 w:rsidRPr="001077B8">
        <w:rPr>
          <w:rFonts w:ascii="Verdana" w:hAnsi="Verdana"/>
          <w:sz w:val="18"/>
          <w:szCs w:val="18"/>
          <w:lang w:val="en-US"/>
        </w:rPr>
        <w:t>Ensure your payment server us</w:t>
      </w:r>
      <w:r w:rsidR="00066304">
        <w:rPr>
          <w:rFonts w:ascii="Verdana" w:hAnsi="Verdana"/>
          <w:sz w:val="18"/>
          <w:szCs w:val="18"/>
          <w:lang w:val="en-US"/>
        </w:rPr>
        <w:t>e</w:t>
      </w:r>
      <w:r w:rsidR="000759BB">
        <w:rPr>
          <w:rFonts w:ascii="Verdana" w:hAnsi="Verdana"/>
          <w:sz w:val="18"/>
          <w:szCs w:val="18"/>
          <w:lang w:val="en-US"/>
        </w:rPr>
        <w:t>s</w:t>
      </w:r>
      <w:r w:rsidRPr="001077B8">
        <w:rPr>
          <w:rFonts w:ascii="Verdana" w:hAnsi="Verdana"/>
          <w:sz w:val="18"/>
          <w:szCs w:val="18"/>
          <w:lang w:val="en-US"/>
        </w:rPr>
        <w:t xml:space="preserve"> static IP addresses.</w:t>
      </w:r>
    </w:p>
    <w:p w:rsidR="00D364CE" w:rsidRDefault="00D364CE" w:rsidP="00D364CE">
      <w:pPr>
        <w:pStyle w:val="Listenabsatz"/>
        <w:rPr>
          <w:rFonts w:ascii="Verdana" w:hAnsi="Verdana"/>
          <w:sz w:val="18"/>
          <w:szCs w:val="18"/>
          <w:lang w:val="en-US"/>
        </w:rPr>
      </w:pPr>
    </w:p>
    <w:p w:rsidR="00D364CE" w:rsidRPr="00D364CE" w:rsidRDefault="00D364CE" w:rsidP="00D364CE">
      <w:pPr>
        <w:pStyle w:val="Listenabsatz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 w:rsidRPr="00D364CE">
        <w:rPr>
          <w:rFonts w:ascii="Verdana" w:hAnsi="Verdana"/>
          <w:sz w:val="18"/>
          <w:szCs w:val="18"/>
          <w:lang w:val="en-US"/>
        </w:rPr>
        <w:t>Ensure that your IP addresses are whitelisted with paysafecard (your staging environment). Please send an email with your MID and payment server IP’s to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hyperlink r:id="rId10" w:history="1">
        <w:r w:rsidRPr="00D364CE">
          <w:rPr>
            <w:rStyle w:val="Hyperlink"/>
            <w:rFonts w:ascii="Verdana" w:hAnsi="Verdana"/>
            <w:sz w:val="18"/>
            <w:szCs w:val="18"/>
            <w:lang w:val="en-US"/>
          </w:rPr>
          <w:t>integration@paysafecard.com</w:t>
        </w:r>
      </w:hyperlink>
    </w:p>
    <w:p w:rsidR="00D364CE" w:rsidRPr="00D364CE" w:rsidRDefault="00D364CE" w:rsidP="00D364CE">
      <w:pPr>
        <w:pStyle w:val="Listenabsatz"/>
        <w:rPr>
          <w:rFonts w:ascii="Verdana" w:hAnsi="Verdana"/>
          <w:sz w:val="18"/>
          <w:szCs w:val="18"/>
          <w:lang w:val="en-US"/>
        </w:rPr>
      </w:pPr>
    </w:p>
    <w:p w:rsidR="001077B8" w:rsidRPr="00066304" w:rsidRDefault="000759BB" w:rsidP="00066304">
      <w:pPr>
        <w:pStyle w:val="Listenabsatz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Ensure</w:t>
      </w:r>
      <w:r w:rsidR="001077B8" w:rsidRPr="00066304">
        <w:rPr>
          <w:rFonts w:ascii="Verdana" w:hAnsi="Verdana"/>
          <w:sz w:val="18"/>
          <w:szCs w:val="18"/>
          <w:lang w:val="en-US"/>
        </w:rPr>
        <w:t xml:space="preserve"> that</w:t>
      </w:r>
      <w:r>
        <w:rPr>
          <w:rFonts w:ascii="Verdana" w:hAnsi="Verdana"/>
          <w:sz w:val="18"/>
          <w:szCs w:val="18"/>
          <w:lang w:val="en-US"/>
        </w:rPr>
        <w:t xml:space="preserve"> the </w:t>
      </w:r>
      <w:r w:rsidR="001077B8" w:rsidRPr="00066304">
        <w:rPr>
          <w:rFonts w:ascii="Verdana" w:hAnsi="Verdana"/>
          <w:sz w:val="18"/>
          <w:szCs w:val="18"/>
          <w:lang w:val="en-US"/>
        </w:rPr>
        <w:t>MTID (merchant transaction ID) is always unique for each transaction</w:t>
      </w:r>
    </w:p>
    <w:p w:rsidR="002617C4" w:rsidRPr="003563A1" w:rsidRDefault="002617C4" w:rsidP="002617C4">
      <w:pPr>
        <w:pStyle w:val="Listenabsatz"/>
        <w:rPr>
          <w:rFonts w:ascii="Verdana" w:hAnsi="Verdana"/>
          <w:sz w:val="18"/>
          <w:szCs w:val="18"/>
          <w:lang w:val="en-US"/>
        </w:rPr>
      </w:pPr>
    </w:p>
    <w:p w:rsidR="002E4131" w:rsidRDefault="000759BB" w:rsidP="002E4131">
      <w:pPr>
        <w:pStyle w:val="Listenabsatz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Ensure that the </w:t>
      </w:r>
      <w:r w:rsidR="0071110F" w:rsidRPr="00396D43">
        <w:rPr>
          <w:lang w:val="en-US"/>
        </w:rPr>
        <w:t>merchantclientid</w:t>
      </w:r>
      <w:r w:rsidR="0071110F" w:rsidRPr="003563A1">
        <w:rPr>
          <w:rFonts w:ascii="Verdana" w:hAnsi="Verdana"/>
          <w:sz w:val="18"/>
          <w:szCs w:val="18"/>
          <w:lang w:val="en-US"/>
        </w:rPr>
        <w:t xml:space="preserve"> is provided uniquely per customer</w:t>
      </w:r>
      <w:r w:rsidR="00FC1754" w:rsidRPr="003563A1">
        <w:rPr>
          <w:rFonts w:ascii="Verdana" w:hAnsi="Verdana"/>
          <w:sz w:val="18"/>
          <w:szCs w:val="18"/>
          <w:lang w:val="en-US"/>
        </w:rPr>
        <w:t xml:space="preserve"> ID</w:t>
      </w:r>
    </w:p>
    <w:p w:rsidR="002E4131" w:rsidRPr="002E4131" w:rsidRDefault="002E4131" w:rsidP="000759BB">
      <w:pPr>
        <w:pStyle w:val="Listenabsatz"/>
        <w:numPr>
          <w:ilvl w:val="0"/>
          <w:numId w:val="33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If you use e-mail address or username, please encrypt the values.</w:t>
      </w:r>
    </w:p>
    <w:p w:rsidR="002617C4" w:rsidRPr="003563A1" w:rsidRDefault="002617C4" w:rsidP="002617C4">
      <w:pPr>
        <w:pStyle w:val="Listenabsatz"/>
        <w:rPr>
          <w:rFonts w:ascii="Verdana" w:hAnsi="Verdana"/>
          <w:sz w:val="18"/>
          <w:szCs w:val="18"/>
          <w:lang w:val="en-US"/>
        </w:rPr>
      </w:pPr>
    </w:p>
    <w:p w:rsidR="00FC1754" w:rsidRPr="003563A1" w:rsidRDefault="000759BB" w:rsidP="00E27F5F">
      <w:pPr>
        <w:pStyle w:val="Listenabsatz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Ensure that you </w:t>
      </w:r>
      <w:r w:rsidR="00FC1754" w:rsidRPr="003563A1">
        <w:rPr>
          <w:rFonts w:ascii="Verdana" w:hAnsi="Verdana"/>
          <w:sz w:val="18"/>
          <w:szCs w:val="18"/>
          <w:lang w:val="en-US"/>
        </w:rPr>
        <w:t xml:space="preserve">send </w:t>
      </w:r>
      <w:r w:rsidR="00FC1754" w:rsidRPr="00D364CE">
        <w:rPr>
          <w:rFonts w:ascii="Courier New" w:hAnsi="Courier New" w:cs="Courier New"/>
          <w:sz w:val="20"/>
          <w:szCs w:val="20"/>
          <w:highlight w:val="lightGray"/>
          <w:lang w:val="en-US"/>
        </w:rPr>
        <w:t>executeDebit</w:t>
      </w:r>
      <w:r w:rsidR="00FC1754" w:rsidRPr="003563A1">
        <w:rPr>
          <w:rFonts w:ascii="Verdana" w:hAnsi="Verdana"/>
          <w:sz w:val="18"/>
          <w:szCs w:val="18"/>
          <w:lang w:val="en-US"/>
        </w:rPr>
        <w:t xml:space="preserve"> API request after successful receipt of </w:t>
      </w:r>
      <w:r>
        <w:rPr>
          <w:rFonts w:ascii="Verdana" w:hAnsi="Verdana"/>
          <w:sz w:val="18"/>
          <w:szCs w:val="18"/>
          <w:lang w:val="en-US"/>
        </w:rPr>
        <w:t xml:space="preserve">the </w:t>
      </w:r>
      <w:r w:rsidR="00FC1754" w:rsidRPr="003563A1">
        <w:rPr>
          <w:rFonts w:ascii="Verdana" w:hAnsi="Verdana"/>
          <w:sz w:val="18"/>
          <w:szCs w:val="18"/>
          <w:lang w:val="en-US"/>
        </w:rPr>
        <w:t>payment notification (pnURL)</w:t>
      </w:r>
    </w:p>
    <w:p w:rsidR="002617C4" w:rsidRPr="003563A1" w:rsidRDefault="002617C4" w:rsidP="002617C4">
      <w:pPr>
        <w:pStyle w:val="Listenabsatz"/>
        <w:rPr>
          <w:rFonts w:ascii="Verdana" w:hAnsi="Verdana"/>
          <w:sz w:val="18"/>
          <w:szCs w:val="18"/>
          <w:lang w:val="en-US"/>
        </w:rPr>
      </w:pPr>
    </w:p>
    <w:p w:rsidR="00FC1754" w:rsidRPr="003563A1" w:rsidRDefault="000759BB" w:rsidP="00E27F5F">
      <w:pPr>
        <w:pStyle w:val="Listenabsatz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Ensure that</w:t>
      </w:r>
      <w:r w:rsidR="00066304">
        <w:rPr>
          <w:rFonts w:ascii="Verdana" w:hAnsi="Verdana"/>
          <w:sz w:val="18"/>
          <w:szCs w:val="18"/>
          <w:lang w:val="en-US"/>
        </w:rPr>
        <w:t xml:space="preserve"> you credit the customer </w:t>
      </w:r>
      <w:r w:rsidR="00FC1754" w:rsidRPr="003563A1">
        <w:rPr>
          <w:rFonts w:ascii="Verdana" w:hAnsi="Verdana"/>
          <w:sz w:val="18"/>
          <w:szCs w:val="18"/>
          <w:lang w:val="en-US"/>
        </w:rPr>
        <w:t>account</w:t>
      </w:r>
      <w:r w:rsidR="00424958" w:rsidRPr="003563A1">
        <w:rPr>
          <w:rFonts w:ascii="Verdana" w:hAnsi="Verdana"/>
          <w:sz w:val="18"/>
          <w:szCs w:val="18"/>
          <w:lang w:val="en-US"/>
        </w:rPr>
        <w:t xml:space="preserve"> only</w:t>
      </w:r>
      <w:r w:rsidR="00FC1754" w:rsidRPr="003563A1">
        <w:rPr>
          <w:rFonts w:ascii="Verdana" w:hAnsi="Verdana"/>
          <w:sz w:val="18"/>
          <w:szCs w:val="18"/>
          <w:lang w:val="en-US"/>
        </w:rPr>
        <w:t xml:space="preserve"> </w:t>
      </w:r>
      <w:r w:rsidR="00FC1754" w:rsidRPr="000759BB">
        <w:rPr>
          <w:rFonts w:ascii="Verdana" w:hAnsi="Verdana"/>
          <w:sz w:val="18"/>
          <w:szCs w:val="18"/>
          <w:u w:val="single"/>
          <w:lang w:val="en-US"/>
        </w:rPr>
        <w:t>after</w:t>
      </w:r>
      <w:r w:rsidR="00FC1754" w:rsidRPr="003563A1"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 xml:space="preserve">a </w:t>
      </w:r>
      <w:r w:rsidR="00FC1754" w:rsidRPr="003563A1">
        <w:rPr>
          <w:rFonts w:ascii="Verdana" w:hAnsi="Verdana"/>
          <w:sz w:val="18"/>
          <w:szCs w:val="18"/>
          <w:lang w:val="en-US"/>
        </w:rPr>
        <w:t xml:space="preserve">successful </w:t>
      </w:r>
      <w:r w:rsidR="00FC1754" w:rsidRPr="00D364CE">
        <w:rPr>
          <w:rFonts w:ascii="Courier New" w:hAnsi="Courier New" w:cs="Courier New"/>
          <w:sz w:val="20"/>
          <w:szCs w:val="20"/>
          <w:highlight w:val="lightGray"/>
          <w:lang w:val="en-US"/>
        </w:rPr>
        <w:t>executeDebit</w:t>
      </w:r>
      <w:r w:rsidR="00FC1754" w:rsidRPr="003563A1">
        <w:rPr>
          <w:rFonts w:ascii="Verdana" w:hAnsi="Verdana"/>
          <w:sz w:val="18"/>
          <w:szCs w:val="18"/>
          <w:lang w:val="en-US"/>
        </w:rPr>
        <w:t xml:space="preserve"> API response </w:t>
      </w:r>
      <w:r w:rsidR="005D6905">
        <w:rPr>
          <w:rFonts w:ascii="Verdana" w:hAnsi="Verdana"/>
          <w:sz w:val="18"/>
          <w:szCs w:val="18"/>
          <w:lang w:val="en-US"/>
        </w:rPr>
        <w:t>[errorcode = 0 and  resultcode = 0]</w:t>
      </w:r>
    </w:p>
    <w:p w:rsidR="002617C4" w:rsidRPr="003563A1" w:rsidRDefault="002617C4" w:rsidP="002617C4">
      <w:pPr>
        <w:pStyle w:val="Listenabsatz"/>
        <w:rPr>
          <w:rFonts w:ascii="Verdana" w:hAnsi="Verdana"/>
          <w:sz w:val="18"/>
          <w:szCs w:val="18"/>
          <w:lang w:val="en-US"/>
        </w:rPr>
      </w:pPr>
    </w:p>
    <w:p w:rsidR="00FC1754" w:rsidRPr="003563A1" w:rsidRDefault="000759BB" w:rsidP="00E27F5F">
      <w:pPr>
        <w:pStyle w:val="Listenabsatz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Ensure that you </w:t>
      </w:r>
      <w:r w:rsidR="00FC1754" w:rsidRPr="003563A1">
        <w:rPr>
          <w:rFonts w:ascii="Verdana" w:hAnsi="Verdana"/>
          <w:sz w:val="18"/>
          <w:szCs w:val="18"/>
          <w:lang w:val="en-US"/>
        </w:rPr>
        <w:t>send t</w:t>
      </w:r>
      <w:r>
        <w:rPr>
          <w:rFonts w:ascii="Verdana" w:hAnsi="Verdana"/>
          <w:sz w:val="18"/>
          <w:szCs w:val="18"/>
          <w:lang w:val="en-US"/>
        </w:rPr>
        <w:t>he nokURL, okURL and pnURL in a</w:t>
      </w:r>
      <w:r w:rsidR="00FC1754" w:rsidRPr="003563A1">
        <w:rPr>
          <w:rFonts w:ascii="Verdana" w:hAnsi="Verdana"/>
          <w:sz w:val="18"/>
          <w:szCs w:val="18"/>
          <w:lang w:val="en-US"/>
        </w:rPr>
        <w:t xml:space="preserve"> URL encoded form (percent-encoding)</w:t>
      </w:r>
    </w:p>
    <w:p w:rsidR="002617C4" w:rsidRPr="003563A1" w:rsidRDefault="002617C4" w:rsidP="002617C4">
      <w:pPr>
        <w:pStyle w:val="Listenabsatz"/>
        <w:rPr>
          <w:rFonts w:ascii="Verdana" w:hAnsi="Verdana"/>
          <w:sz w:val="18"/>
          <w:szCs w:val="18"/>
          <w:lang w:val="en-US"/>
        </w:rPr>
      </w:pPr>
    </w:p>
    <w:p w:rsidR="00FC1754" w:rsidRPr="003563A1" w:rsidRDefault="000759BB" w:rsidP="00E27F5F">
      <w:pPr>
        <w:pStyle w:val="Listenabsatz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Ensure that the </w:t>
      </w:r>
      <w:r w:rsidR="00FC1754" w:rsidRPr="003563A1">
        <w:rPr>
          <w:rFonts w:ascii="Verdana" w:hAnsi="Verdana"/>
          <w:sz w:val="18"/>
          <w:szCs w:val="18"/>
          <w:lang w:val="en-US"/>
        </w:rPr>
        <w:t>paysafecard landing page fits in your iFrame</w:t>
      </w:r>
      <w:r>
        <w:rPr>
          <w:rFonts w:ascii="Verdana" w:hAnsi="Verdana"/>
          <w:sz w:val="18"/>
          <w:szCs w:val="18"/>
          <w:lang w:val="en-US"/>
        </w:rPr>
        <w:t xml:space="preserve"> or </w:t>
      </w:r>
      <w:r w:rsidR="00FC1754" w:rsidRPr="003563A1">
        <w:rPr>
          <w:rFonts w:ascii="Verdana" w:hAnsi="Verdana"/>
          <w:sz w:val="18"/>
          <w:szCs w:val="18"/>
          <w:lang w:val="en-US"/>
        </w:rPr>
        <w:t>pop-up window</w:t>
      </w:r>
      <w:r>
        <w:rPr>
          <w:rFonts w:ascii="Verdana" w:hAnsi="Verdana"/>
          <w:sz w:val="18"/>
          <w:szCs w:val="18"/>
          <w:lang w:val="en-US"/>
        </w:rPr>
        <w:t>:</w:t>
      </w:r>
    </w:p>
    <w:p w:rsidR="00FC1754" w:rsidRPr="002617C4" w:rsidRDefault="00FC1754" w:rsidP="00E27F5F">
      <w:pPr>
        <w:pStyle w:val="Listenabsatz"/>
        <w:rPr>
          <w:rFonts w:ascii="Verdana" w:hAnsi="Verdana"/>
          <w:sz w:val="18"/>
          <w:szCs w:val="18"/>
        </w:rPr>
      </w:pPr>
      <w:r w:rsidRPr="002617C4">
        <w:rPr>
          <w:rFonts w:ascii="Verdana" w:hAnsi="Verdana"/>
          <w:sz w:val="18"/>
          <w:szCs w:val="18"/>
        </w:rPr>
        <w:t>width: 600px</w:t>
      </w:r>
    </w:p>
    <w:p w:rsidR="00FC1754" w:rsidRPr="002617C4" w:rsidRDefault="00FC1754" w:rsidP="00E27F5F">
      <w:pPr>
        <w:pStyle w:val="Listenabsatz"/>
        <w:rPr>
          <w:rFonts w:ascii="Verdana" w:hAnsi="Verdana"/>
          <w:sz w:val="18"/>
          <w:szCs w:val="18"/>
        </w:rPr>
      </w:pPr>
      <w:r w:rsidRPr="002617C4">
        <w:rPr>
          <w:rFonts w:ascii="Verdana" w:hAnsi="Verdana"/>
          <w:sz w:val="18"/>
          <w:szCs w:val="18"/>
        </w:rPr>
        <w:t xml:space="preserve">height: </w:t>
      </w:r>
      <w:r w:rsidR="002E4131">
        <w:rPr>
          <w:rFonts w:ascii="Verdana" w:hAnsi="Verdana"/>
          <w:sz w:val="18"/>
          <w:szCs w:val="18"/>
        </w:rPr>
        <w:t>750px</w:t>
      </w:r>
    </w:p>
    <w:p w:rsidR="002617C4" w:rsidRPr="002617C4" w:rsidRDefault="002617C4" w:rsidP="00E27F5F">
      <w:pPr>
        <w:pStyle w:val="Listenabsatz"/>
        <w:rPr>
          <w:rFonts w:ascii="Verdana" w:hAnsi="Verdana"/>
          <w:sz w:val="18"/>
          <w:szCs w:val="18"/>
        </w:rPr>
      </w:pPr>
    </w:p>
    <w:p w:rsidR="002E4131" w:rsidRDefault="000759BB" w:rsidP="002E4131">
      <w:pPr>
        <w:pStyle w:val="Listenabsatz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 w:rsidRPr="008D121D">
        <w:rPr>
          <w:rFonts w:ascii="Verdana" w:hAnsi="Verdana"/>
          <w:sz w:val="18"/>
          <w:szCs w:val="18"/>
          <w:lang w:val="en-US"/>
        </w:rPr>
        <w:t>L</w:t>
      </w:r>
      <w:r w:rsidR="002617C4" w:rsidRPr="003563A1">
        <w:rPr>
          <w:rFonts w:ascii="Verdana" w:hAnsi="Verdana"/>
          <w:sz w:val="18"/>
          <w:szCs w:val="18"/>
          <w:lang w:val="en-US"/>
        </w:rPr>
        <w:t>og all API xml reque</w:t>
      </w:r>
      <w:r w:rsidR="009145CE">
        <w:rPr>
          <w:rFonts w:ascii="Verdana" w:hAnsi="Verdana"/>
          <w:sz w:val="18"/>
          <w:szCs w:val="18"/>
          <w:lang w:val="en-US"/>
        </w:rPr>
        <w:t xml:space="preserve">sts in your database, even if </w:t>
      </w:r>
      <w:r w:rsidR="002617C4" w:rsidRPr="003563A1">
        <w:rPr>
          <w:rFonts w:ascii="Verdana" w:hAnsi="Verdana"/>
          <w:sz w:val="18"/>
          <w:szCs w:val="18"/>
          <w:lang w:val="en-US"/>
        </w:rPr>
        <w:t>they fail</w:t>
      </w:r>
    </w:p>
    <w:p w:rsidR="002E4131" w:rsidRDefault="002E4131" w:rsidP="002E4131">
      <w:pPr>
        <w:pStyle w:val="Listenabsatz"/>
        <w:rPr>
          <w:rFonts w:ascii="Verdana" w:hAnsi="Verdana"/>
          <w:sz w:val="18"/>
          <w:szCs w:val="18"/>
          <w:lang w:val="en-US"/>
        </w:rPr>
      </w:pPr>
    </w:p>
    <w:p w:rsidR="00066304" w:rsidRDefault="008D121D" w:rsidP="00DE74FF">
      <w:pPr>
        <w:pStyle w:val="Listenabsatz"/>
        <w:numPr>
          <w:ilvl w:val="0"/>
          <w:numId w:val="2"/>
        </w:numPr>
        <w:spacing w:after="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O</w:t>
      </w:r>
      <w:r w:rsidR="001077B8">
        <w:rPr>
          <w:rFonts w:ascii="Verdana" w:hAnsi="Verdana"/>
          <w:sz w:val="18"/>
          <w:szCs w:val="18"/>
          <w:lang w:val="en-US"/>
        </w:rPr>
        <w:t xml:space="preserve">ur </w:t>
      </w:r>
      <w:r w:rsidR="00066304">
        <w:rPr>
          <w:rFonts w:ascii="Verdana" w:hAnsi="Verdana"/>
          <w:sz w:val="18"/>
          <w:szCs w:val="18"/>
          <w:lang w:val="en-US"/>
        </w:rPr>
        <w:t>recommendation</w:t>
      </w:r>
      <w:r w:rsidR="001077B8">
        <w:rPr>
          <w:rFonts w:ascii="Verdana" w:hAnsi="Verdana"/>
          <w:sz w:val="18"/>
          <w:szCs w:val="18"/>
          <w:lang w:val="en-US"/>
        </w:rPr>
        <w:t xml:space="preserve"> is to use paysafecard </w:t>
      </w:r>
      <w:r w:rsidR="001077B8" w:rsidRPr="008D121D">
        <w:rPr>
          <w:rFonts w:ascii="Verdana" w:hAnsi="Verdana"/>
          <w:b/>
          <w:sz w:val="18"/>
          <w:szCs w:val="18"/>
          <w:lang w:val="en-US"/>
        </w:rPr>
        <w:t>sample codes</w:t>
      </w:r>
      <w:r>
        <w:rPr>
          <w:rFonts w:ascii="Verdana" w:hAnsi="Verdana"/>
          <w:sz w:val="18"/>
          <w:szCs w:val="18"/>
          <w:lang w:val="en-US"/>
        </w:rPr>
        <w:t xml:space="preserve">; You can download these from the </w:t>
      </w:r>
      <w:r w:rsidR="00066304">
        <w:rPr>
          <w:rFonts w:ascii="Verdana" w:hAnsi="Verdana"/>
          <w:sz w:val="18"/>
          <w:szCs w:val="18"/>
          <w:lang w:val="en-US"/>
        </w:rPr>
        <w:t>paysafecard business website (</w:t>
      </w:r>
      <w:bookmarkStart w:id="1" w:name="_Hlk388356475"/>
      <w:r w:rsidR="00066304">
        <w:rPr>
          <w:rFonts w:ascii="Verdana" w:hAnsi="Verdana"/>
          <w:sz w:val="18"/>
          <w:szCs w:val="18"/>
          <w:lang w:val="en-US"/>
        </w:rPr>
        <w:fldChar w:fldCharType="begin"/>
      </w:r>
      <w:r w:rsidR="00066304">
        <w:rPr>
          <w:rFonts w:ascii="Verdana" w:hAnsi="Verdana"/>
          <w:sz w:val="18"/>
          <w:szCs w:val="18"/>
          <w:lang w:val="en-US"/>
        </w:rPr>
        <w:instrText xml:space="preserve"> HYPERLINK "https://www.paysafecard.com/en-global/business/downloads/" </w:instrText>
      </w:r>
      <w:r w:rsidR="00066304">
        <w:rPr>
          <w:rFonts w:ascii="Verdana" w:hAnsi="Verdana"/>
          <w:sz w:val="18"/>
          <w:szCs w:val="18"/>
          <w:lang w:val="en-US"/>
        </w:rPr>
        <w:fldChar w:fldCharType="separate"/>
      </w:r>
      <w:r w:rsidR="00066304" w:rsidRPr="00066304">
        <w:rPr>
          <w:rStyle w:val="Hyperlink"/>
          <w:rFonts w:ascii="Verdana" w:hAnsi="Verdana"/>
          <w:sz w:val="18"/>
          <w:szCs w:val="18"/>
          <w:lang w:val="en-US"/>
        </w:rPr>
        <w:t>visit here</w:t>
      </w:r>
      <w:r w:rsidR="00066304">
        <w:rPr>
          <w:rFonts w:ascii="Verdana" w:hAnsi="Verdana"/>
          <w:sz w:val="18"/>
          <w:szCs w:val="18"/>
          <w:lang w:val="en-US"/>
        </w:rPr>
        <w:fldChar w:fldCharType="end"/>
      </w:r>
      <w:bookmarkEnd w:id="1"/>
      <w:r w:rsidR="00066304">
        <w:rPr>
          <w:rFonts w:ascii="Verdana" w:hAnsi="Verdana"/>
          <w:sz w:val="18"/>
          <w:szCs w:val="18"/>
          <w:lang w:val="en-US"/>
        </w:rPr>
        <w:t>)</w:t>
      </w:r>
    </w:p>
    <w:p w:rsidR="002E4131" w:rsidRPr="00066304" w:rsidRDefault="00066304" w:rsidP="00DE74FF">
      <w:pPr>
        <w:spacing w:after="0"/>
        <w:rPr>
          <w:rFonts w:ascii="Verdana" w:hAnsi="Verdana"/>
          <w:sz w:val="18"/>
          <w:szCs w:val="18"/>
          <w:lang w:val="en-US"/>
        </w:rPr>
      </w:pPr>
      <w:r w:rsidRPr="00066304">
        <w:rPr>
          <w:rFonts w:ascii="Verdana" w:hAnsi="Verdana"/>
          <w:sz w:val="18"/>
          <w:szCs w:val="18"/>
          <w:lang w:val="en-US"/>
        </w:rPr>
        <w:t xml:space="preserve"> </w:t>
      </w:r>
    </w:p>
    <w:p w:rsidR="002E4131" w:rsidRDefault="008D121D" w:rsidP="002E4131">
      <w:pPr>
        <w:pStyle w:val="Listenabsatz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O</w:t>
      </w:r>
      <w:r w:rsidR="002E4131">
        <w:rPr>
          <w:rFonts w:ascii="Verdana" w:hAnsi="Verdana"/>
          <w:sz w:val="18"/>
          <w:szCs w:val="18"/>
          <w:lang w:val="en-US"/>
        </w:rPr>
        <w:t>nly</w:t>
      </w:r>
      <w:r>
        <w:rPr>
          <w:rFonts w:ascii="Verdana" w:hAnsi="Verdana"/>
          <w:sz w:val="18"/>
          <w:szCs w:val="18"/>
          <w:lang w:val="en-US"/>
        </w:rPr>
        <w:t xml:space="preserve"> use </w:t>
      </w:r>
      <w:r w:rsidR="002E4131" w:rsidRPr="002E4131">
        <w:rPr>
          <w:rFonts w:ascii="Verdana" w:hAnsi="Verdana"/>
          <w:sz w:val="18"/>
          <w:szCs w:val="18"/>
          <w:lang w:val="en-US"/>
        </w:rPr>
        <w:t>authorized</w:t>
      </w:r>
      <w:r w:rsidR="00066304"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 xml:space="preserve">paysafecard </w:t>
      </w:r>
      <w:r w:rsidR="00066304">
        <w:rPr>
          <w:rFonts w:ascii="Verdana" w:hAnsi="Verdana"/>
          <w:sz w:val="18"/>
          <w:szCs w:val="18"/>
          <w:lang w:val="en-US"/>
        </w:rPr>
        <w:t>brand logo</w:t>
      </w:r>
      <w:r>
        <w:rPr>
          <w:rFonts w:ascii="Verdana" w:hAnsi="Verdana"/>
          <w:sz w:val="18"/>
          <w:szCs w:val="18"/>
          <w:lang w:val="en-US"/>
        </w:rPr>
        <w:t>’s;</w:t>
      </w:r>
      <w:r w:rsidR="00066304"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 xml:space="preserve">You can download these </w:t>
      </w:r>
      <w:r w:rsidR="00066304">
        <w:rPr>
          <w:rFonts w:ascii="Verdana" w:hAnsi="Verdana"/>
          <w:sz w:val="18"/>
          <w:szCs w:val="18"/>
          <w:lang w:val="en-US"/>
        </w:rPr>
        <w:t>from paysafecard business website (</w:t>
      </w:r>
      <w:hyperlink r:id="rId11" w:history="1">
        <w:r w:rsidR="00066304" w:rsidRPr="00066304">
          <w:rPr>
            <w:rStyle w:val="Hyperlink"/>
            <w:rFonts w:ascii="Verdana" w:hAnsi="Verdana"/>
            <w:sz w:val="18"/>
            <w:szCs w:val="18"/>
            <w:lang w:val="en-US"/>
          </w:rPr>
          <w:t>visit here</w:t>
        </w:r>
      </w:hyperlink>
      <w:r w:rsidR="00066304">
        <w:rPr>
          <w:rFonts w:ascii="Verdana" w:hAnsi="Verdana"/>
          <w:sz w:val="18"/>
          <w:szCs w:val="18"/>
          <w:lang w:val="en-US"/>
        </w:rPr>
        <w:t>)</w:t>
      </w:r>
    </w:p>
    <w:p w:rsidR="00DE74FF" w:rsidRPr="00DE74FF" w:rsidRDefault="00DE74FF" w:rsidP="00DE74FF">
      <w:pPr>
        <w:pStyle w:val="Listenabsatz"/>
        <w:rPr>
          <w:rFonts w:ascii="Verdana" w:hAnsi="Verdana"/>
          <w:sz w:val="18"/>
          <w:szCs w:val="18"/>
          <w:lang w:val="en-US"/>
        </w:rPr>
      </w:pPr>
    </w:p>
    <w:p w:rsidR="00DE74FF" w:rsidRDefault="008D121D" w:rsidP="00DE74FF">
      <w:pPr>
        <w:pStyle w:val="Listenabsatz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U</w:t>
      </w:r>
      <w:r w:rsidR="00DE74FF" w:rsidRPr="00DE74FF">
        <w:rPr>
          <w:rFonts w:ascii="Verdana" w:hAnsi="Verdana"/>
          <w:sz w:val="18"/>
          <w:szCs w:val="18"/>
          <w:lang w:val="en-US"/>
        </w:rPr>
        <w:t xml:space="preserve">se our </w:t>
      </w:r>
      <w:r w:rsidR="00DE74FF" w:rsidRPr="008D121D">
        <w:rPr>
          <w:rFonts w:ascii="Verdana" w:hAnsi="Verdana"/>
          <w:b/>
          <w:sz w:val="18"/>
          <w:szCs w:val="18"/>
          <w:lang w:val="en-US"/>
        </w:rPr>
        <w:t>Merchant Reporting Tool</w:t>
      </w:r>
      <w:r w:rsidR="00DE74FF" w:rsidRPr="00DE74FF">
        <w:rPr>
          <w:rFonts w:ascii="Verdana" w:hAnsi="Verdana"/>
          <w:sz w:val="18"/>
          <w:szCs w:val="18"/>
          <w:lang w:val="en-US"/>
        </w:rPr>
        <w:t xml:space="preserve"> to monitor your transactions in real-time</w:t>
      </w:r>
    </w:p>
    <w:p w:rsidR="00DE74FF" w:rsidRPr="00DE74FF" w:rsidRDefault="00DE74FF" w:rsidP="00DE74FF">
      <w:pPr>
        <w:pStyle w:val="Listenabsatz"/>
        <w:rPr>
          <w:rFonts w:ascii="Verdana" w:hAnsi="Verdana"/>
          <w:sz w:val="18"/>
          <w:szCs w:val="18"/>
          <w:lang w:val="en-US"/>
        </w:rPr>
      </w:pPr>
    </w:p>
    <w:p w:rsidR="00DE74FF" w:rsidRDefault="008D121D" w:rsidP="00DE74FF">
      <w:pPr>
        <w:pStyle w:val="Listenabsatz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Never provide unencrypted P</w:t>
      </w:r>
      <w:r w:rsidR="00DE74FF" w:rsidRPr="00DE74FF">
        <w:rPr>
          <w:rFonts w:ascii="Verdana" w:hAnsi="Verdana"/>
          <w:sz w:val="18"/>
          <w:szCs w:val="18"/>
          <w:lang w:val="en-US"/>
        </w:rPr>
        <w:t xml:space="preserve">roductive </w:t>
      </w:r>
      <w:r>
        <w:rPr>
          <w:rFonts w:ascii="Verdana" w:hAnsi="Verdana"/>
          <w:sz w:val="18"/>
          <w:szCs w:val="18"/>
          <w:lang w:val="en-US"/>
        </w:rPr>
        <w:t>D</w:t>
      </w:r>
      <w:r w:rsidR="00DE74FF" w:rsidRPr="00DE74FF">
        <w:rPr>
          <w:rFonts w:ascii="Verdana" w:hAnsi="Verdana"/>
          <w:sz w:val="18"/>
          <w:szCs w:val="18"/>
          <w:lang w:val="en-US"/>
        </w:rPr>
        <w:t>ata by email.</w:t>
      </w:r>
    </w:p>
    <w:p w:rsidR="00044EE9" w:rsidRPr="00044EE9" w:rsidRDefault="00044EE9" w:rsidP="00044EE9">
      <w:pPr>
        <w:pStyle w:val="Listenabsatz"/>
        <w:rPr>
          <w:rFonts w:ascii="Verdana" w:hAnsi="Verdana"/>
          <w:sz w:val="18"/>
          <w:szCs w:val="18"/>
          <w:lang w:val="en-US"/>
        </w:rPr>
      </w:pPr>
    </w:p>
    <w:p w:rsidR="00E27F5F" w:rsidRPr="003563A1" w:rsidRDefault="00E27F5F" w:rsidP="00E27F5F">
      <w:pPr>
        <w:rPr>
          <w:rFonts w:ascii="Verdana" w:hAnsi="Verdana"/>
          <w:sz w:val="18"/>
          <w:szCs w:val="18"/>
          <w:lang w:val="en-US"/>
        </w:rPr>
      </w:pPr>
      <w:r w:rsidRPr="003563A1">
        <w:rPr>
          <w:rFonts w:ascii="Verdana" w:hAnsi="Verdana"/>
          <w:sz w:val="18"/>
          <w:szCs w:val="18"/>
          <w:lang w:val="en-US"/>
        </w:rPr>
        <w:t xml:space="preserve">Please carefully </w:t>
      </w:r>
      <w:r w:rsidR="00A54F66">
        <w:rPr>
          <w:rFonts w:ascii="Verdana" w:hAnsi="Verdana"/>
          <w:sz w:val="18"/>
          <w:szCs w:val="18"/>
          <w:lang w:val="en-US"/>
        </w:rPr>
        <w:t xml:space="preserve">read </w:t>
      </w:r>
      <w:r w:rsidRPr="003563A1">
        <w:rPr>
          <w:rFonts w:ascii="Verdana" w:hAnsi="Verdana"/>
          <w:sz w:val="18"/>
          <w:szCs w:val="18"/>
          <w:lang w:val="en-US"/>
        </w:rPr>
        <w:t>the SOAP API integration manual.</w:t>
      </w:r>
    </w:p>
    <w:p w:rsidR="00DE74FF" w:rsidRDefault="00DE74FF">
      <w:pPr>
        <w:rPr>
          <w:lang w:val="en-US"/>
        </w:rPr>
      </w:pPr>
      <w:r>
        <w:rPr>
          <w:lang w:val="en-US"/>
        </w:rPr>
        <w:br w:type="page"/>
      </w:r>
    </w:p>
    <w:p w:rsidR="000039B2" w:rsidRPr="000039B2" w:rsidRDefault="000039B2" w:rsidP="000039B2">
      <w:pPr>
        <w:spacing w:after="0" w:line="240" w:lineRule="auto"/>
        <w:rPr>
          <w:rFonts w:ascii="Verdana" w:hAnsi="Verdana"/>
          <w:b/>
          <w:color w:val="FFFFFF" w:themeColor="background1"/>
          <w:lang w:val="en-US"/>
        </w:rPr>
      </w:pPr>
    </w:p>
    <w:p w:rsidR="00BA0493" w:rsidRPr="000039B2" w:rsidRDefault="00BA0493" w:rsidP="000039B2">
      <w:pPr>
        <w:pStyle w:val="Listenabsatz"/>
        <w:numPr>
          <w:ilvl w:val="0"/>
          <w:numId w:val="36"/>
        </w:numPr>
        <w:spacing w:after="0" w:line="240" w:lineRule="auto"/>
        <w:rPr>
          <w:rFonts w:ascii="Verdana" w:hAnsi="Verdana"/>
          <w:b/>
          <w:color w:val="FFFFFF" w:themeColor="background1"/>
          <w:lang w:val="en-US"/>
        </w:rPr>
      </w:pPr>
      <w:r w:rsidRPr="00FC2CB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28C4CE" wp14:editId="2712ED34">
                <wp:simplePos x="0" y="0"/>
                <wp:positionH relativeFrom="column">
                  <wp:posOffset>-64482</wp:posOffset>
                </wp:positionH>
                <wp:positionV relativeFrom="paragraph">
                  <wp:posOffset>-55041</wp:posOffset>
                </wp:positionV>
                <wp:extent cx="6228271" cy="267419"/>
                <wp:effectExtent l="0" t="0" r="20320" b="18415"/>
                <wp:wrapNone/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1" cy="267419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" o:spid="_x0000_s1026" style="position:absolute;margin-left:-5.1pt;margin-top:-4.35pt;width:490.4pt;height:21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" fillcolor="#8db3e2 [1311]" strokecolor="#4f81bd [3204]" strokeweight="1.25pt"/>
            </w:pict>
          </mc:Fallback>
        </mc:AlternateContent>
      </w:r>
      <w:r w:rsidRPr="000039B2">
        <w:rPr>
          <w:rFonts w:ascii="Verdana" w:hAnsi="Verdana"/>
          <w:b/>
          <w:noProof/>
          <w:color w:val="FFFFFF" w:themeColor="background1"/>
          <w:lang w:val="en-US" w:eastAsia="de-AT"/>
        </w:rPr>
        <w:t xml:space="preserve">Acceptance </w:t>
      </w:r>
      <w:r w:rsidR="00FC2CB4" w:rsidRPr="000039B2">
        <w:rPr>
          <w:rFonts w:ascii="Verdana" w:hAnsi="Verdana"/>
          <w:b/>
          <w:color w:val="FFFFFF" w:themeColor="background1"/>
          <w:lang w:val="en-US"/>
        </w:rPr>
        <w:t>t</w:t>
      </w:r>
      <w:r w:rsidRPr="000039B2">
        <w:rPr>
          <w:rFonts w:ascii="Verdana" w:hAnsi="Verdana"/>
          <w:b/>
          <w:color w:val="FFFFFF" w:themeColor="background1"/>
          <w:lang w:val="en-US"/>
        </w:rPr>
        <w:t xml:space="preserve">est </w:t>
      </w:r>
      <w:r w:rsidR="00FC2CB4" w:rsidRPr="000039B2">
        <w:rPr>
          <w:rFonts w:ascii="Verdana" w:hAnsi="Verdana"/>
          <w:b/>
          <w:color w:val="FFFFFF" w:themeColor="background1"/>
          <w:lang w:val="en-US"/>
        </w:rPr>
        <w:t>d</w:t>
      </w:r>
      <w:r w:rsidRPr="000039B2">
        <w:rPr>
          <w:rFonts w:ascii="Verdana" w:hAnsi="Verdana"/>
          <w:b/>
          <w:color w:val="FFFFFF" w:themeColor="background1"/>
          <w:lang w:val="en-US"/>
        </w:rPr>
        <w:t>etails</w:t>
      </w:r>
    </w:p>
    <w:p w:rsidR="00BA0493" w:rsidRDefault="00BA0493" w:rsidP="00BA0493">
      <w:pPr>
        <w:spacing w:after="0" w:line="240" w:lineRule="auto"/>
        <w:rPr>
          <w:rFonts w:ascii="Verdana" w:hAnsi="Verdana"/>
          <w:sz w:val="20"/>
          <w:lang w:val="en-GB"/>
        </w:rPr>
      </w:pPr>
    </w:p>
    <w:p w:rsidR="00BA0493" w:rsidRDefault="00BA0493" w:rsidP="00BA0493">
      <w:pPr>
        <w:spacing w:after="0" w:line="240" w:lineRule="auto"/>
        <w:rPr>
          <w:rFonts w:ascii="Verdana" w:hAnsi="Verdana"/>
          <w:sz w:val="20"/>
          <w:lang w:val="en-GB"/>
        </w:rPr>
      </w:pPr>
    </w:p>
    <w:tbl>
      <w:tblPr>
        <w:tblStyle w:val="MittleresRaster1-Akzent1"/>
        <w:tblW w:w="0" w:type="auto"/>
        <w:tblInd w:w="108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402"/>
      </w:tblGrid>
      <w:tr w:rsidR="004B26F9" w:rsidRPr="004B26F9" w:rsidTr="004B2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DBE5F1" w:themeFill="accent1" w:themeFillTint="33"/>
            <w:vAlign w:val="center"/>
          </w:tcPr>
          <w:p w:rsidR="00BA0493" w:rsidRPr="004B26F9" w:rsidRDefault="00A54F66" w:rsidP="00232697">
            <w:pPr>
              <w:rPr>
                <w:rFonts w:ascii="Verdana" w:hAnsi="Verdana"/>
                <w:color w:val="000000" w:themeColor="text1"/>
                <w:sz w:val="20"/>
                <w:lang w:val="en-GB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  <w:lang w:val="en-US"/>
              </w:rPr>
              <w:t>T</w:t>
            </w:r>
            <w:r w:rsidR="00BA0493" w:rsidRPr="004B26F9">
              <w:rPr>
                <w:rFonts w:ascii="Verdana" w:hAnsi="Verdana" w:cs="Arial"/>
                <w:color w:val="000000" w:themeColor="text1"/>
                <w:sz w:val="18"/>
                <w:szCs w:val="18"/>
                <w:lang w:val="en-US"/>
              </w:rPr>
              <w:t>est started on</w:t>
            </w:r>
          </w:p>
        </w:tc>
        <w:sdt>
          <w:sdtPr>
            <w:rPr>
              <w:rFonts w:ascii="Verdana" w:hAnsi="Verdana"/>
              <w:color w:val="000000" w:themeColor="text1"/>
              <w:sz w:val="20"/>
              <w:szCs w:val="20"/>
            </w:rPr>
            <w:alias w:val="please select date"/>
            <w:tag w:val="please select date"/>
            <w:id w:val="965927321"/>
            <w:placeholder>
              <w:docPart w:val="7F9CC2D3902F4E4A8A5532340DDD51EF"/>
            </w:placeholder>
            <w:showingPlcHdr/>
            <w:date>
              <w:dateFormat w:val="dddd, dd MMMM 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7402" w:type="dxa"/>
                <w:shd w:val="clear" w:color="auto" w:fill="DBE5F1" w:themeFill="accent1" w:themeFillTint="33"/>
                <w:vAlign w:val="center"/>
              </w:tcPr>
              <w:p w:rsidR="00BA0493" w:rsidRPr="004B26F9" w:rsidRDefault="005506A3" w:rsidP="005506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Verdana" w:hAnsi="Verdana"/>
                    <w:color w:val="000000" w:themeColor="text1"/>
                    <w:sz w:val="20"/>
                    <w:szCs w:val="20"/>
                  </w:rPr>
                </w:pPr>
                <w:r>
                  <w:rPr>
                    <w:rStyle w:val="Platzhaltertext"/>
                    <w:b w:val="0"/>
                    <w:i/>
                    <w:color w:val="808080" w:themeColor="background1" w:themeShade="80"/>
                  </w:rPr>
                  <w:t>[</w:t>
                </w:r>
                <w:r w:rsidR="00066304" w:rsidRPr="001D0D44">
                  <w:rPr>
                    <w:rStyle w:val="Platzhaltertext"/>
                    <w:b w:val="0"/>
                    <w:i/>
                    <w:color w:val="808080" w:themeColor="background1" w:themeShade="80"/>
                  </w:rPr>
                  <w:t>Please select date</w:t>
                </w:r>
                <w:r>
                  <w:rPr>
                    <w:rStyle w:val="Platzhaltertext"/>
                    <w:b w:val="0"/>
                    <w:i/>
                    <w:color w:val="808080" w:themeColor="background1" w:themeShade="80"/>
                  </w:rPr>
                  <w:t>]</w:t>
                </w:r>
              </w:p>
            </w:tc>
          </w:sdtContent>
        </w:sdt>
      </w:tr>
      <w:tr w:rsidR="004B26F9" w:rsidRPr="00396D43" w:rsidTr="00BA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2E4131" w:rsidRPr="00D364CE" w:rsidRDefault="00A54F66" w:rsidP="00066304">
            <w:pPr>
              <w:rPr>
                <w:rFonts w:ascii="Verdana" w:hAnsi="Verdana" w:cs="Arial"/>
                <w:color w:val="000000" w:themeColor="text1"/>
                <w:sz w:val="18"/>
                <w:szCs w:val="18"/>
                <w:lang w:val="en-US"/>
              </w:rPr>
            </w:pPr>
            <w:r w:rsidRPr="00D364CE">
              <w:rPr>
                <w:rFonts w:ascii="Verdana" w:hAnsi="Verdana" w:cs="Arial"/>
                <w:color w:val="000000" w:themeColor="text1"/>
                <w:sz w:val="18"/>
                <w:szCs w:val="18"/>
                <w:lang w:val="en-US"/>
              </w:rPr>
              <w:t>T</w:t>
            </w:r>
            <w:r w:rsidR="00BA0493" w:rsidRPr="00D364CE">
              <w:rPr>
                <w:rFonts w:ascii="Verdana" w:hAnsi="Verdana" w:cs="Arial"/>
                <w:color w:val="000000" w:themeColor="text1"/>
                <w:sz w:val="18"/>
                <w:szCs w:val="18"/>
                <w:lang w:val="en-US"/>
              </w:rPr>
              <w:t xml:space="preserve">est </w:t>
            </w:r>
            <w:r w:rsidR="00066304" w:rsidRPr="00D364CE">
              <w:rPr>
                <w:rFonts w:ascii="Verdana" w:hAnsi="Verdana" w:cs="Arial"/>
                <w:color w:val="000000" w:themeColor="text1"/>
                <w:sz w:val="18"/>
                <w:szCs w:val="18"/>
                <w:lang w:val="en-US"/>
              </w:rPr>
              <w:t>executed</w:t>
            </w:r>
            <w:r w:rsidR="00BA0493" w:rsidRPr="00D364CE">
              <w:rPr>
                <w:rFonts w:ascii="Verdana" w:hAnsi="Verdana" w:cs="Arial"/>
                <w:color w:val="000000" w:themeColor="text1"/>
                <w:sz w:val="18"/>
                <w:szCs w:val="18"/>
                <w:lang w:val="en-US"/>
              </w:rPr>
              <w:t xml:space="preserve"> by</w:t>
            </w:r>
          </w:p>
        </w:tc>
        <w:bookmarkStart w:id="2" w:name="_Hlk388358210" w:displacedByCustomXml="next"/>
        <w:sdt>
          <w:sdtPr>
            <w:rPr>
              <w:rFonts w:ascii="Verdana" w:hAnsi="Verdana"/>
              <w:b/>
              <w:color w:val="000000" w:themeColor="text1"/>
              <w:sz w:val="20"/>
              <w:szCs w:val="20"/>
              <w:lang w:val="en-GB"/>
            </w:rPr>
            <w:alias w:val="please enter your full name"/>
            <w:tag w:val="please enter your full name"/>
            <w:id w:val="78806122"/>
            <w:placeholder>
              <w:docPart w:val="FFB4063C51424997830A5AA032B92A42"/>
            </w:placeholder>
            <w:showingPlcHdr/>
            <w:text/>
          </w:sdtPr>
          <w:sdtEndPr/>
          <w:sdtContent>
            <w:tc>
              <w:tcPr>
                <w:tcW w:w="7402" w:type="dxa"/>
                <w:vAlign w:val="center"/>
              </w:tcPr>
              <w:p w:rsidR="00BA0493" w:rsidRPr="00DC4B4D" w:rsidRDefault="005506A3" w:rsidP="0084034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Verdana" w:hAnsi="Verdana"/>
                    <w:b/>
                    <w:color w:val="000000" w:themeColor="text1"/>
                    <w:sz w:val="20"/>
                    <w:szCs w:val="20"/>
                    <w:lang w:val="en-US"/>
                  </w:rPr>
                </w:pPr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[</w:t>
                </w:r>
                <w:r w:rsidR="00066304" w:rsidRPr="001D0D44">
                  <w:rPr>
                    <w:rStyle w:val="Platzhaltertext"/>
                    <w:i/>
                    <w:color w:val="808080" w:themeColor="background1" w:themeShade="80"/>
                    <w:lang w:val="en-US"/>
                  </w:rPr>
                  <w:t>Please enter your full name</w:t>
                </w:r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]</w:t>
                </w:r>
              </w:p>
            </w:tc>
          </w:sdtContent>
        </w:sdt>
        <w:bookmarkEnd w:id="2" w:displacedByCustomXml="prev"/>
      </w:tr>
      <w:tr w:rsidR="004B26F9" w:rsidRPr="004B26F9" w:rsidTr="004B26F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DBE5F1" w:themeFill="accent1" w:themeFillTint="33"/>
            <w:vAlign w:val="center"/>
          </w:tcPr>
          <w:p w:rsidR="00BA0493" w:rsidRPr="004B26F9" w:rsidRDefault="00A54F66" w:rsidP="00232697">
            <w:pPr>
              <w:rPr>
                <w:rFonts w:ascii="Verdana" w:hAnsi="Verdana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  <w:lang w:val="en-US"/>
              </w:rPr>
              <w:t>T</w:t>
            </w:r>
            <w:r w:rsidR="00BA0493" w:rsidRPr="004B26F9">
              <w:rPr>
                <w:rFonts w:ascii="Verdana" w:hAnsi="Verdana" w:cs="Arial"/>
                <w:color w:val="000000" w:themeColor="text1"/>
                <w:sz w:val="18"/>
                <w:szCs w:val="18"/>
                <w:lang w:val="en-US"/>
              </w:rPr>
              <w:t>est finished on</w:t>
            </w:r>
          </w:p>
        </w:tc>
        <w:sdt>
          <w:sdtPr>
            <w:rPr>
              <w:rFonts w:ascii="Verdana" w:hAnsi="Verdana"/>
              <w:b/>
              <w:color w:val="000000" w:themeColor="text1"/>
              <w:sz w:val="20"/>
              <w:szCs w:val="20"/>
            </w:rPr>
            <w:alias w:val="please select date"/>
            <w:tag w:val="please select date"/>
            <w:id w:val="71322189"/>
            <w:placeholder>
              <w:docPart w:val="35E9C899706D49ECA036416D690D7DF9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7402" w:type="dxa"/>
                <w:shd w:val="clear" w:color="auto" w:fill="DBE5F1" w:themeFill="accent1" w:themeFillTint="33"/>
                <w:vAlign w:val="center"/>
              </w:tcPr>
              <w:p w:rsidR="00BA0493" w:rsidRPr="004B26F9" w:rsidRDefault="005506A3" w:rsidP="00B8498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Verdana" w:hAnsi="Verdana"/>
                    <w:b/>
                    <w:color w:val="000000" w:themeColor="text1"/>
                    <w:sz w:val="20"/>
                    <w:szCs w:val="20"/>
                  </w:rPr>
                </w:pPr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[</w:t>
                </w:r>
                <w:r w:rsidR="006908B6" w:rsidRPr="001D0D44">
                  <w:rPr>
                    <w:rStyle w:val="Platzhaltertext"/>
                    <w:i/>
                    <w:color w:val="808080" w:themeColor="background1" w:themeShade="80"/>
                  </w:rPr>
                  <w:t>Please select date</w:t>
                </w:r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]</w:t>
                </w:r>
              </w:p>
            </w:tc>
          </w:sdtContent>
        </w:sdt>
      </w:tr>
    </w:tbl>
    <w:p w:rsidR="00BA0493" w:rsidRPr="007B0675" w:rsidRDefault="00BA0493" w:rsidP="00BA0493">
      <w:pPr>
        <w:spacing w:after="0" w:line="240" w:lineRule="auto"/>
        <w:rPr>
          <w:rFonts w:ascii="Verdana" w:hAnsi="Verdana"/>
          <w:sz w:val="20"/>
        </w:rPr>
      </w:pPr>
    </w:p>
    <w:tbl>
      <w:tblPr>
        <w:tblStyle w:val="MittleresRaster1-Akzent1"/>
        <w:tblW w:w="96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3544"/>
        <w:gridCol w:w="3858"/>
      </w:tblGrid>
      <w:tr w:rsidR="00DB4F62" w:rsidRPr="00396D43" w:rsidTr="00DB4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DB4F62" w:rsidRPr="00230F26" w:rsidRDefault="002E4131" w:rsidP="0023269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Business partner</w:t>
            </w:r>
            <w:r w:rsidR="00DB4F62" w:rsidRPr="00230F26">
              <w:rPr>
                <w:rFonts w:ascii="Verdana" w:hAnsi="Verdana" w:cs="Arial"/>
                <w:sz w:val="18"/>
                <w:szCs w:val="18"/>
                <w:lang w:val="en-US"/>
              </w:rPr>
              <w:t xml:space="preserve"> name</w:t>
            </w:r>
          </w:p>
        </w:tc>
        <w:sdt>
          <w:sdtPr>
            <w:rPr>
              <w:rFonts w:ascii="Verdana" w:hAnsi="Verdana"/>
              <w:sz w:val="20"/>
              <w:lang w:val="en-GB"/>
            </w:rPr>
            <w:alias w:val="Company name"/>
            <w:tag w:val="Company name"/>
            <w:id w:val="-1783949971"/>
            <w:placeholder>
              <w:docPart w:val="B66D8B609F3A4E61B61406794B12579E"/>
            </w:placeholder>
            <w:showingPlcHdr/>
          </w:sdtPr>
          <w:sdtEndPr/>
          <w:sdtContent>
            <w:tc>
              <w:tcPr>
                <w:tcW w:w="7402" w:type="dxa"/>
                <w:gridSpan w:val="2"/>
                <w:vAlign w:val="center"/>
              </w:tcPr>
              <w:p w:rsidR="00DB4F62" w:rsidRPr="005A067F" w:rsidRDefault="005506A3" w:rsidP="0084034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>
                  <w:rPr>
                    <w:rStyle w:val="Platzhaltertext"/>
                    <w:b w:val="0"/>
                    <w:i/>
                    <w:color w:val="808080" w:themeColor="background1" w:themeShade="80"/>
                  </w:rPr>
                  <w:t>[</w:t>
                </w:r>
                <w:r w:rsidR="00840341" w:rsidRPr="00840341">
                  <w:rPr>
                    <w:rStyle w:val="Platzhaltertext"/>
                    <w:b w:val="0"/>
                    <w:i/>
                    <w:color w:val="808080" w:themeColor="background1" w:themeShade="80"/>
                  </w:rPr>
                  <w:t xml:space="preserve">Please </w:t>
                </w:r>
                <w:r w:rsidR="00840341">
                  <w:rPr>
                    <w:rStyle w:val="Platzhaltertext"/>
                    <w:b w:val="0"/>
                    <w:i/>
                    <w:color w:val="808080" w:themeColor="background1" w:themeShade="80"/>
                  </w:rPr>
                  <w:t>provide with company name</w:t>
                </w:r>
                <w:r>
                  <w:rPr>
                    <w:rStyle w:val="Platzhaltertext"/>
                    <w:b w:val="0"/>
                    <w:i/>
                    <w:color w:val="808080" w:themeColor="background1" w:themeShade="80"/>
                  </w:rPr>
                  <w:t>]</w:t>
                </w:r>
              </w:p>
            </w:tc>
          </w:sdtContent>
        </w:sdt>
      </w:tr>
      <w:tr w:rsidR="003E3159" w:rsidRPr="00396D43" w:rsidTr="00DB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vAlign w:val="center"/>
          </w:tcPr>
          <w:p w:rsidR="003E3159" w:rsidRPr="00230F26" w:rsidRDefault="003E3159" w:rsidP="00232697">
            <w:pPr>
              <w:rPr>
                <w:rFonts w:ascii="Verdana" w:hAnsi="Verdana"/>
                <w:sz w:val="20"/>
                <w:lang w:val="en-GB"/>
              </w:rPr>
            </w:pPr>
            <w:r w:rsidRPr="00230F26">
              <w:rPr>
                <w:rFonts w:ascii="Verdana" w:hAnsi="Verdana" w:cs="Arial"/>
                <w:sz w:val="18"/>
                <w:szCs w:val="18"/>
                <w:lang w:val="en-US"/>
              </w:rPr>
              <w:t>MID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>(s)</w:t>
            </w:r>
          </w:p>
        </w:tc>
        <w:tc>
          <w:tcPr>
            <w:tcW w:w="7402" w:type="dxa"/>
            <w:gridSpan w:val="2"/>
            <w:vAlign w:val="center"/>
          </w:tcPr>
          <w:p w:rsidR="003E3159" w:rsidRDefault="003E3159" w:rsidP="005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  <w:r>
              <w:rPr>
                <w:rStyle w:val="Formatvorlage1"/>
                <w:sz w:val="18"/>
                <w:szCs w:val="16"/>
                <w:lang w:val="en-GB"/>
              </w:rPr>
              <w:t>I</w:t>
            </w:r>
            <w:r w:rsidRPr="007B0675">
              <w:rPr>
                <w:rStyle w:val="Formatvorlage1"/>
                <w:sz w:val="18"/>
                <w:szCs w:val="16"/>
                <w:lang w:val="en-GB"/>
              </w:rPr>
              <w:t>f MIDs</w:t>
            </w:r>
            <w:r>
              <w:rPr>
                <w:rStyle w:val="Formatvorlage1"/>
                <w:sz w:val="18"/>
                <w:szCs w:val="16"/>
                <w:lang w:val="en-GB"/>
              </w:rPr>
              <w:t xml:space="preserve"> are sequential (eg </w:t>
            </w:r>
            <w:sdt>
              <w:sdtPr>
                <w:rPr>
                  <w:rFonts w:ascii="Verdana" w:hAnsi="Verdana"/>
                  <w:sz w:val="20"/>
                  <w:lang w:val="en-GB"/>
                </w:rPr>
                <w:id w:val="-965193133"/>
                <w:placeholder>
                  <w:docPart w:val="0962212F3D4D4C389CB934C21CD5CA97"/>
                </w:placeholder>
                <w:showingPlcHdr/>
              </w:sdtPr>
              <w:sdtContent>
                <w:r w:rsidR="005506A3">
                  <w:rPr>
                    <w:rStyle w:val="Platzhaltertext"/>
                    <w:b/>
                    <w:i/>
                    <w:color w:val="808080" w:themeColor="background1" w:themeShade="80"/>
                  </w:rPr>
                  <w:t>[</w:t>
                </w:r>
                <w:r w:rsidR="005506A3" w:rsidRPr="005506A3">
                  <w:rPr>
                    <w:rStyle w:val="Platzhaltertext"/>
                    <w:b/>
                    <w:bCs/>
                    <w:i/>
                    <w:color w:val="808080" w:themeColor="background1" w:themeShade="80"/>
                  </w:rPr>
                  <w:t>100000xxx</w:t>
                </w:r>
                <w:r w:rsidR="005506A3">
                  <w:rPr>
                    <w:rStyle w:val="Platzhaltertext"/>
                    <w:b/>
                    <w:bCs/>
                    <w:i/>
                    <w:color w:val="808080" w:themeColor="background1" w:themeShade="80"/>
                  </w:rPr>
                  <w:t>1</w:t>
                </w:r>
                <w:r w:rsidR="005506A3">
                  <w:rPr>
                    <w:rStyle w:val="Platzhaltertext"/>
                    <w:b/>
                    <w:i/>
                    <w:color w:val="808080" w:themeColor="background1" w:themeShade="80"/>
                  </w:rPr>
                  <w:t>]</w:t>
                </w:r>
              </w:sdtContent>
            </w:sdt>
            <w:r w:rsidR="005506A3" w:rsidRPr="003E3159">
              <w:rPr>
                <w:rStyle w:val="Formatvorlage1"/>
                <w:b/>
                <w:sz w:val="18"/>
                <w:szCs w:val="16"/>
                <w:lang w:val="en-GB"/>
              </w:rPr>
              <w:t xml:space="preserve"> </w:t>
            </w:r>
            <w:r w:rsidRPr="003E3159">
              <w:rPr>
                <w:rStyle w:val="Formatvorlage1"/>
                <w:b/>
                <w:sz w:val="18"/>
                <w:szCs w:val="16"/>
                <w:lang w:val="en-GB"/>
              </w:rPr>
              <w:t xml:space="preserve">- </w:t>
            </w:r>
            <w:sdt>
              <w:sdtPr>
                <w:rPr>
                  <w:rFonts w:ascii="Verdana" w:hAnsi="Verdana"/>
                  <w:sz w:val="20"/>
                  <w:lang w:val="en-GB"/>
                </w:rPr>
                <w:id w:val="124519407"/>
                <w:placeholder>
                  <w:docPart w:val="215F5AAA757B48518DFC2DEED838E9D7"/>
                </w:placeholder>
                <w:showingPlcHdr/>
              </w:sdtPr>
              <w:sdtContent>
                <w:r w:rsidR="005506A3">
                  <w:rPr>
                    <w:rStyle w:val="Platzhaltertext"/>
                    <w:b/>
                    <w:i/>
                    <w:color w:val="808080" w:themeColor="background1" w:themeShade="80"/>
                  </w:rPr>
                  <w:t>[</w:t>
                </w:r>
                <w:r w:rsidR="005506A3" w:rsidRPr="005506A3">
                  <w:rPr>
                    <w:rStyle w:val="Platzhaltertext"/>
                    <w:b/>
                    <w:bCs/>
                    <w:i/>
                    <w:color w:val="808080" w:themeColor="background1" w:themeShade="80"/>
                  </w:rPr>
                  <w:t>100000xxx5</w:t>
                </w:r>
                <w:r w:rsidR="005506A3">
                  <w:rPr>
                    <w:rStyle w:val="Platzhaltertext"/>
                    <w:b/>
                    <w:i/>
                    <w:color w:val="808080" w:themeColor="background1" w:themeShade="80"/>
                  </w:rPr>
                  <w:t>]</w:t>
                </w:r>
              </w:sdtContent>
            </w:sdt>
            <w:r>
              <w:rPr>
                <w:rStyle w:val="Formatvorlage1"/>
                <w:sz w:val="18"/>
                <w:szCs w:val="16"/>
                <w:lang w:val="en-GB"/>
              </w:rPr>
              <w:t>)</w:t>
            </w:r>
            <w:r w:rsidRPr="007B0675">
              <w:rPr>
                <w:rStyle w:val="Formatvorlage1"/>
                <w:sz w:val="18"/>
                <w:szCs w:val="16"/>
                <w:lang w:val="en-GB"/>
              </w:rPr>
              <w:t xml:space="preserve"> enter here:</w:t>
            </w:r>
            <w:r>
              <w:rPr>
                <w:rStyle w:val="Formatvorlage1"/>
                <w:sz w:val="16"/>
                <w:szCs w:val="16"/>
                <w:lang w:val="en-GB"/>
              </w:rPr>
              <w:t xml:space="preserve">  </w:t>
            </w:r>
          </w:p>
        </w:tc>
      </w:tr>
      <w:tr w:rsidR="003E3159" w:rsidRPr="00396D43" w:rsidTr="00DB4F62">
        <w:trPr>
          <w:trHeight w:val="2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vAlign w:val="center"/>
          </w:tcPr>
          <w:p w:rsidR="003E3159" w:rsidRPr="00230F26" w:rsidRDefault="003E3159" w:rsidP="00232697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7402" w:type="dxa"/>
            <w:gridSpan w:val="2"/>
            <w:vAlign w:val="center"/>
          </w:tcPr>
          <w:tbl>
            <w:tblPr>
              <w:tblStyle w:val="Tabellenraster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28"/>
              <w:gridCol w:w="3091"/>
            </w:tblGrid>
            <w:tr w:rsidR="003E3159" w:rsidRPr="00396D43" w:rsidTr="00232697">
              <w:trPr>
                <w:jc w:val="center"/>
              </w:trPr>
              <w:tc>
                <w:tcPr>
                  <w:tcW w:w="3628" w:type="dxa"/>
                  <w:noWrap/>
                  <w:vAlign w:val="center"/>
                </w:tcPr>
                <w:tbl>
                  <w:tblPr>
                    <w:tblStyle w:val="MittleresRaster1-Akzent1"/>
                    <w:tblW w:w="260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08"/>
                  </w:tblGrid>
                  <w:tr w:rsidR="003E3159" w:rsidRPr="00396D43" w:rsidTr="0023269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Verdana" w:hAnsi="Verdana"/>
                          <w:sz w:val="20"/>
                          <w:lang w:val="en-GB"/>
                        </w:rPr>
                        <w:id w:val="-927663184"/>
                        <w:placeholder>
                          <w:docPart w:val="2829BE5EA0D748E595D8AD0A3E1C03D9"/>
                        </w:placeholder>
                        <w:showingPlcHdr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8" w:type="dxa"/>
                            <w:noWrap/>
                          </w:tcPr>
                          <w:p w:rsidR="003E3159" w:rsidRPr="00FD3234" w:rsidRDefault="005506A3" w:rsidP="005506A3">
                            <w:pPr>
                              <w:rPr>
                                <w:rFonts w:ascii="Verdana" w:hAnsi="Verdan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Style w:val="Platzhaltertext"/>
                                <w:b w:val="0"/>
                                <w:i/>
                                <w:color w:val="808080" w:themeColor="background1" w:themeShade="80"/>
                              </w:rPr>
                              <w:t>[</w:t>
                            </w:r>
                            <w:r>
                              <w:rPr>
                                <w:rStyle w:val="Platzhaltertext"/>
                                <w:b w:val="0"/>
                                <w:i/>
                                <w:color w:val="808080" w:themeColor="background1" w:themeShade="80"/>
                              </w:rPr>
                              <w:t>]</w:t>
                            </w:r>
                          </w:p>
                        </w:tc>
                      </w:sdtContent>
                    </w:sdt>
                  </w:tr>
                  <w:tr w:rsidR="003E3159" w:rsidRPr="00396D43" w:rsidTr="0023269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Verdana" w:hAnsi="Verdana"/>
                          <w:sz w:val="20"/>
                          <w:lang w:val="en-GB"/>
                        </w:rPr>
                        <w:id w:val="-1806381947"/>
                        <w:placeholder>
                          <w:docPart w:val="754DE2A1E9A04728842C95A26434AB89"/>
                        </w:placeholder>
                        <w:showingPlcHdr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8" w:type="dxa"/>
                            <w:noWrap/>
                          </w:tcPr>
                          <w:p w:rsidR="003E3159" w:rsidRPr="00FD3234" w:rsidRDefault="005506A3" w:rsidP="00232697">
                            <w:pPr>
                              <w:rPr>
                                <w:rFonts w:ascii="Verdana" w:hAnsi="Verdan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Style w:val="Platzhaltertext"/>
                                <w:b w:val="0"/>
                                <w:i/>
                                <w:color w:val="808080" w:themeColor="background1" w:themeShade="80"/>
                              </w:rPr>
                              <w:t>[]</w:t>
                            </w:r>
                          </w:p>
                        </w:tc>
                      </w:sdtContent>
                    </w:sdt>
                  </w:tr>
                  <w:tr w:rsidR="003E3159" w:rsidRPr="00396D43" w:rsidTr="00232697">
                    <w:sdt>
                      <w:sdtPr>
                        <w:rPr>
                          <w:rFonts w:ascii="Verdana" w:hAnsi="Verdana"/>
                          <w:sz w:val="20"/>
                          <w:lang w:val="en-GB"/>
                        </w:rPr>
                        <w:id w:val="-1108504914"/>
                        <w:placeholder>
                          <w:docPart w:val="29C315A77B6541ADA6984528037BBD56"/>
                        </w:placeholder>
                        <w:showingPlcHdr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8" w:type="dxa"/>
                            <w:noWrap/>
                          </w:tcPr>
                          <w:p w:rsidR="003E3159" w:rsidRPr="00FD3234" w:rsidRDefault="005506A3" w:rsidP="00232697">
                            <w:pPr>
                              <w:rPr>
                                <w:rFonts w:ascii="Verdana" w:hAnsi="Verdan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Style w:val="Platzhaltertext"/>
                                <w:b w:val="0"/>
                                <w:i/>
                                <w:color w:val="808080" w:themeColor="background1" w:themeShade="80"/>
                              </w:rPr>
                              <w:t>[]</w:t>
                            </w:r>
                          </w:p>
                        </w:tc>
                      </w:sdtContent>
                    </w:sdt>
                  </w:tr>
                  <w:tr w:rsidR="003E3159" w:rsidRPr="00396D43" w:rsidTr="0023269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Verdana" w:hAnsi="Verdana"/>
                          <w:sz w:val="20"/>
                          <w:lang w:val="en-GB"/>
                        </w:rPr>
                        <w:id w:val="-1968652582"/>
                        <w:placeholder>
                          <w:docPart w:val="AC7ED9010FA24F52B5E81A3FD0673E0F"/>
                        </w:placeholder>
                        <w:showingPlcHdr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8" w:type="dxa"/>
                            <w:noWrap/>
                          </w:tcPr>
                          <w:p w:rsidR="003E3159" w:rsidRPr="00FD3234" w:rsidRDefault="005506A3" w:rsidP="00232697">
                            <w:pPr>
                              <w:rPr>
                                <w:rFonts w:ascii="Verdana" w:hAnsi="Verdan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Style w:val="Platzhaltertext"/>
                                <w:b w:val="0"/>
                                <w:i/>
                                <w:color w:val="808080" w:themeColor="background1" w:themeShade="80"/>
                              </w:rPr>
                              <w:t>[]</w:t>
                            </w:r>
                          </w:p>
                        </w:tc>
                      </w:sdtContent>
                    </w:sdt>
                  </w:tr>
                  <w:tr w:rsidR="003E3159" w:rsidRPr="00396D43" w:rsidTr="00232697">
                    <w:sdt>
                      <w:sdtPr>
                        <w:rPr>
                          <w:rFonts w:ascii="Verdana" w:hAnsi="Verdana"/>
                          <w:sz w:val="20"/>
                          <w:lang w:val="en-GB"/>
                        </w:rPr>
                        <w:id w:val="1242142377"/>
                        <w:placeholder>
                          <w:docPart w:val="C6CE4DBA24C148258D21142905981B8A"/>
                        </w:placeholder>
                        <w:showingPlcHdr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8" w:type="dxa"/>
                            <w:noWrap/>
                          </w:tcPr>
                          <w:p w:rsidR="003E3159" w:rsidRPr="00FD3234" w:rsidRDefault="005506A3" w:rsidP="00232697">
                            <w:pPr>
                              <w:rPr>
                                <w:rFonts w:ascii="Verdana" w:hAnsi="Verdan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Style w:val="Platzhaltertext"/>
                                <w:b w:val="0"/>
                                <w:i/>
                                <w:color w:val="808080" w:themeColor="background1" w:themeShade="80"/>
                              </w:rPr>
                              <w:t>[]</w:t>
                            </w:r>
                          </w:p>
                        </w:tc>
                      </w:sdtContent>
                    </w:sdt>
                  </w:tr>
                  <w:tr w:rsidR="003E3159" w:rsidRPr="00396D43" w:rsidTr="0023269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Verdana" w:hAnsi="Verdana"/>
                          <w:sz w:val="20"/>
                          <w:lang w:val="en-GB"/>
                        </w:rPr>
                        <w:id w:val="-969515628"/>
                        <w:placeholder>
                          <w:docPart w:val="0B26F181B03E428C802CD601C2DECE71"/>
                        </w:placeholder>
                        <w:showingPlcHdr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8" w:type="dxa"/>
                            <w:noWrap/>
                          </w:tcPr>
                          <w:p w:rsidR="003E3159" w:rsidRPr="00FD3234" w:rsidRDefault="005506A3" w:rsidP="00232697">
                            <w:pPr>
                              <w:rPr>
                                <w:rFonts w:ascii="Verdana" w:hAnsi="Verdan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Style w:val="Platzhaltertext"/>
                                <w:b w:val="0"/>
                                <w:i/>
                                <w:color w:val="808080" w:themeColor="background1" w:themeShade="80"/>
                              </w:rPr>
                              <w:t>[]</w:t>
                            </w:r>
                          </w:p>
                        </w:tc>
                      </w:sdtContent>
                    </w:sdt>
                  </w:tr>
                </w:tbl>
                <w:p w:rsidR="003E3159" w:rsidRDefault="003E3159" w:rsidP="00232697">
                  <w:pPr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091" w:type="dxa"/>
                  <w:vAlign w:val="center"/>
                </w:tcPr>
                <w:tbl>
                  <w:tblPr>
                    <w:tblStyle w:val="MittleresRaster1-Akzent1"/>
                    <w:tblW w:w="260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08"/>
                  </w:tblGrid>
                  <w:tr w:rsidR="003E3159" w:rsidRPr="00396D43" w:rsidTr="0023269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Verdana" w:hAnsi="Verdana"/>
                          <w:sz w:val="20"/>
                          <w:lang w:val="en-GB"/>
                        </w:rPr>
                        <w:id w:val="572472138"/>
                        <w:placeholder>
                          <w:docPart w:val="3E6A49F570C94C7A8EA55C99D0278B08"/>
                        </w:placeholder>
                        <w:showingPlcHdr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8" w:type="dxa"/>
                            <w:noWrap/>
                          </w:tcPr>
                          <w:p w:rsidR="003E3159" w:rsidRPr="00FD3234" w:rsidRDefault="005506A3" w:rsidP="00232697">
                            <w:pPr>
                              <w:rPr>
                                <w:rFonts w:ascii="Verdana" w:hAnsi="Verdan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Style w:val="Platzhaltertext"/>
                                <w:b w:val="0"/>
                                <w:i/>
                                <w:color w:val="808080" w:themeColor="background1" w:themeShade="80"/>
                              </w:rPr>
                              <w:t>[]</w:t>
                            </w:r>
                          </w:p>
                        </w:tc>
                      </w:sdtContent>
                    </w:sdt>
                  </w:tr>
                  <w:tr w:rsidR="003E3159" w:rsidRPr="00396D43" w:rsidTr="0023269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Verdana" w:hAnsi="Verdana"/>
                          <w:sz w:val="20"/>
                          <w:lang w:val="en-GB"/>
                        </w:rPr>
                        <w:id w:val="-1407991641"/>
                        <w:placeholder>
                          <w:docPart w:val="4E36C8577DC242D4A763E20F781F2252"/>
                        </w:placeholder>
                        <w:showingPlcHdr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8" w:type="dxa"/>
                            <w:noWrap/>
                          </w:tcPr>
                          <w:p w:rsidR="003E3159" w:rsidRPr="00FD3234" w:rsidRDefault="005506A3" w:rsidP="00232697">
                            <w:pPr>
                              <w:rPr>
                                <w:rFonts w:ascii="Verdana" w:hAnsi="Verdan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Style w:val="Platzhaltertext"/>
                                <w:b w:val="0"/>
                                <w:i/>
                                <w:color w:val="808080" w:themeColor="background1" w:themeShade="80"/>
                              </w:rPr>
                              <w:t>[]</w:t>
                            </w:r>
                          </w:p>
                        </w:tc>
                      </w:sdtContent>
                    </w:sdt>
                  </w:tr>
                  <w:tr w:rsidR="003E3159" w:rsidRPr="00396D43" w:rsidTr="00232697">
                    <w:sdt>
                      <w:sdtPr>
                        <w:rPr>
                          <w:rFonts w:ascii="Verdana" w:hAnsi="Verdana"/>
                          <w:sz w:val="20"/>
                          <w:lang w:val="en-GB"/>
                        </w:rPr>
                        <w:id w:val="-870609742"/>
                        <w:placeholder>
                          <w:docPart w:val="C0A18F8CD90C433FBC29DC82AB58CB11"/>
                        </w:placeholder>
                        <w:showingPlcHdr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8" w:type="dxa"/>
                            <w:noWrap/>
                          </w:tcPr>
                          <w:p w:rsidR="003E3159" w:rsidRPr="00FD3234" w:rsidRDefault="005506A3" w:rsidP="00232697">
                            <w:pPr>
                              <w:rPr>
                                <w:rFonts w:ascii="Verdana" w:hAnsi="Verdan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Style w:val="Platzhaltertext"/>
                                <w:b w:val="0"/>
                                <w:i/>
                                <w:color w:val="808080" w:themeColor="background1" w:themeShade="80"/>
                              </w:rPr>
                              <w:t>[]</w:t>
                            </w:r>
                          </w:p>
                        </w:tc>
                      </w:sdtContent>
                    </w:sdt>
                  </w:tr>
                  <w:tr w:rsidR="003E3159" w:rsidRPr="00396D43" w:rsidTr="0023269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Verdana" w:hAnsi="Verdana"/>
                          <w:sz w:val="20"/>
                          <w:lang w:val="en-GB"/>
                        </w:rPr>
                        <w:id w:val="-1726827660"/>
                        <w:placeholder>
                          <w:docPart w:val="582DD1E16F144DBB961AA391F884E5F8"/>
                        </w:placeholder>
                        <w:showingPlcHdr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8" w:type="dxa"/>
                            <w:noWrap/>
                          </w:tcPr>
                          <w:p w:rsidR="003E3159" w:rsidRPr="00FD3234" w:rsidRDefault="005506A3" w:rsidP="00232697">
                            <w:pPr>
                              <w:rPr>
                                <w:rFonts w:ascii="Verdana" w:hAnsi="Verdan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Style w:val="Platzhaltertext"/>
                                <w:b w:val="0"/>
                                <w:i/>
                                <w:color w:val="808080" w:themeColor="background1" w:themeShade="80"/>
                              </w:rPr>
                              <w:t>[]</w:t>
                            </w:r>
                          </w:p>
                        </w:tc>
                      </w:sdtContent>
                    </w:sdt>
                  </w:tr>
                  <w:tr w:rsidR="003E3159" w:rsidRPr="00396D43" w:rsidTr="00232697">
                    <w:sdt>
                      <w:sdtPr>
                        <w:rPr>
                          <w:rFonts w:ascii="Verdana" w:hAnsi="Verdana"/>
                          <w:sz w:val="20"/>
                          <w:lang w:val="en-GB"/>
                        </w:rPr>
                        <w:id w:val="-420181291"/>
                        <w:placeholder>
                          <w:docPart w:val="7D4ED0E2CE8F42859E260A9E92F3B6E5"/>
                        </w:placeholder>
                        <w:showingPlcHdr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8" w:type="dxa"/>
                            <w:noWrap/>
                          </w:tcPr>
                          <w:p w:rsidR="003E3159" w:rsidRPr="00FD3234" w:rsidRDefault="005506A3" w:rsidP="00232697">
                            <w:pPr>
                              <w:rPr>
                                <w:rFonts w:ascii="Verdana" w:hAnsi="Verdan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Style w:val="Platzhaltertext"/>
                                <w:b w:val="0"/>
                                <w:i/>
                                <w:color w:val="808080" w:themeColor="background1" w:themeShade="80"/>
                              </w:rPr>
                              <w:t>[]</w:t>
                            </w:r>
                          </w:p>
                        </w:tc>
                      </w:sdtContent>
                    </w:sdt>
                  </w:tr>
                  <w:tr w:rsidR="003E3159" w:rsidRPr="00396D43" w:rsidTr="0023269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Verdana" w:hAnsi="Verdana"/>
                          <w:sz w:val="20"/>
                          <w:lang w:val="en-GB"/>
                        </w:rPr>
                        <w:id w:val="1853524502"/>
                        <w:placeholder>
                          <w:docPart w:val="18ED0710210B416C87E2FA13C4AA930C"/>
                        </w:placeholder>
                        <w:showingPlcHdr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8" w:type="dxa"/>
                            <w:noWrap/>
                          </w:tcPr>
                          <w:p w:rsidR="003E3159" w:rsidRPr="00FD3234" w:rsidRDefault="005506A3" w:rsidP="00232697">
                            <w:pPr>
                              <w:rPr>
                                <w:rFonts w:ascii="Verdana" w:hAnsi="Verdan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Style w:val="Platzhaltertext"/>
                                <w:b w:val="0"/>
                                <w:i/>
                                <w:color w:val="808080" w:themeColor="background1" w:themeShade="80"/>
                              </w:rPr>
                              <w:t>[]</w:t>
                            </w:r>
                          </w:p>
                        </w:tc>
                      </w:sdtContent>
                    </w:sdt>
                  </w:tr>
                </w:tbl>
                <w:p w:rsidR="003E3159" w:rsidRDefault="003E3159" w:rsidP="00232697">
                  <w:pPr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3E3159" w:rsidRDefault="003E3159" w:rsidP="00232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</w:p>
        </w:tc>
      </w:tr>
      <w:tr w:rsidR="003E3159" w:rsidTr="00DB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vAlign w:val="center"/>
          </w:tcPr>
          <w:p w:rsidR="003E3159" w:rsidRPr="00230F26" w:rsidRDefault="003E3159" w:rsidP="00DB4F62">
            <w:pPr>
              <w:rPr>
                <w:rFonts w:ascii="Verdana" w:hAnsi="Verdana"/>
                <w:sz w:val="20"/>
                <w:lang w:val="en-GB"/>
              </w:rPr>
            </w:pPr>
            <w:r w:rsidRPr="00230F26">
              <w:rPr>
                <w:rFonts w:ascii="Verdana" w:hAnsi="Verdana" w:cs="Arial"/>
                <w:sz w:val="18"/>
                <w:szCs w:val="18"/>
                <w:lang w:val="en-US"/>
              </w:rPr>
              <w:t>IP address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Pr="00E048CB"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  <w:t>(your payment server)</w:t>
            </w:r>
          </w:p>
        </w:tc>
        <w:tc>
          <w:tcPr>
            <w:tcW w:w="3544" w:type="dxa"/>
            <w:vAlign w:val="center"/>
          </w:tcPr>
          <w:p w:rsidR="003E3159" w:rsidRDefault="003E3159" w:rsidP="00232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b/>
                <w:sz w:val="20"/>
              </w:rPr>
              <w:t xml:space="preserve">TEST SYSTEM </w:t>
            </w:r>
            <w:r>
              <w:rPr>
                <w:rFonts w:ascii="Verdana" w:hAnsi="Verdana"/>
                <w:sz w:val="16"/>
                <w:szCs w:val="16"/>
              </w:rPr>
              <w:t>(if existent)</w:t>
            </w:r>
          </w:p>
        </w:tc>
        <w:tc>
          <w:tcPr>
            <w:tcW w:w="3858" w:type="dxa"/>
            <w:vAlign w:val="center"/>
          </w:tcPr>
          <w:p w:rsidR="003E3159" w:rsidRDefault="003E3159" w:rsidP="00232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b/>
                <w:sz w:val="20"/>
              </w:rPr>
              <w:t>PRODUCTIVE SYSTEM</w:t>
            </w:r>
          </w:p>
        </w:tc>
      </w:tr>
      <w:tr w:rsidR="003E3159" w:rsidTr="00DB4F62">
        <w:trPr>
          <w:trHeight w:val="2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vAlign w:val="center"/>
          </w:tcPr>
          <w:p w:rsidR="003E3159" w:rsidRPr="00230F26" w:rsidRDefault="003E3159" w:rsidP="0023269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  <w:tc>
          <w:tcPr>
            <w:tcW w:w="3544" w:type="dxa"/>
            <w:vAlign w:val="center"/>
          </w:tcPr>
          <w:tbl>
            <w:tblPr>
              <w:tblStyle w:val="MittleresRaster1-Akzent1"/>
              <w:tblW w:w="2608" w:type="dxa"/>
              <w:tblInd w:w="377" w:type="dxa"/>
              <w:tblLayout w:type="fixed"/>
              <w:tblLook w:val="04A0" w:firstRow="1" w:lastRow="0" w:firstColumn="1" w:lastColumn="0" w:noHBand="0" w:noVBand="1"/>
            </w:tblPr>
            <w:tblGrid>
              <w:gridCol w:w="2608"/>
            </w:tblGrid>
            <w:tr w:rsidR="003E3159" w:rsidRPr="00FD3234" w:rsidTr="002326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sdt>
                <w:sdtPr>
                  <w:rPr>
                    <w:rFonts w:ascii="Verdana" w:hAnsi="Verdana"/>
                    <w:sz w:val="20"/>
                    <w:lang w:val="en-GB"/>
                  </w:rPr>
                  <w:id w:val="433876276"/>
                  <w:placeholder>
                    <w:docPart w:val="3A4686FB1E7E4531AD3A054899E99041"/>
                  </w:placeholder>
                  <w:showingPlcHdr/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608" w:type="dxa"/>
                      <w:noWrap/>
                    </w:tcPr>
                    <w:p w:rsidR="003E3159" w:rsidRPr="00FD3234" w:rsidRDefault="005506A3" w:rsidP="00232697">
                      <w:pPr>
                        <w:rPr>
                          <w:rFonts w:ascii="Verdana" w:hAnsi="Verdana"/>
                          <w:sz w:val="20"/>
                          <w:lang w:val="en-GB"/>
                        </w:rPr>
                      </w:pPr>
                      <w:r>
                        <w:rPr>
                          <w:rStyle w:val="Platzhaltertext"/>
                          <w:b w:val="0"/>
                          <w:i/>
                          <w:color w:val="808080" w:themeColor="background1" w:themeShade="80"/>
                        </w:rPr>
                        <w:t>[]</w:t>
                      </w:r>
                    </w:p>
                  </w:tc>
                </w:sdtContent>
              </w:sdt>
            </w:tr>
            <w:tr w:rsidR="003E3159" w:rsidRPr="00FD3234" w:rsidTr="002326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sdt>
                <w:sdtPr>
                  <w:rPr>
                    <w:rFonts w:ascii="Verdana" w:hAnsi="Verdana"/>
                    <w:sz w:val="20"/>
                    <w:lang w:val="en-GB"/>
                  </w:rPr>
                  <w:id w:val="-487327335"/>
                  <w:placeholder>
                    <w:docPart w:val="84C4C01791DA4EB89EC8CF6F908677BE"/>
                  </w:placeholder>
                  <w:showingPlcHdr/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608" w:type="dxa"/>
                      <w:noWrap/>
                    </w:tcPr>
                    <w:p w:rsidR="003E3159" w:rsidRPr="00FD3234" w:rsidRDefault="005506A3" w:rsidP="00232697">
                      <w:pPr>
                        <w:rPr>
                          <w:rFonts w:ascii="Verdana" w:hAnsi="Verdana"/>
                          <w:sz w:val="20"/>
                          <w:lang w:val="en-GB"/>
                        </w:rPr>
                      </w:pPr>
                      <w:r>
                        <w:rPr>
                          <w:rStyle w:val="Platzhaltertext"/>
                          <w:b w:val="0"/>
                          <w:i/>
                          <w:color w:val="808080" w:themeColor="background1" w:themeShade="80"/>
                        </w:rPr>
                        <w:t>[]</w:t>
                      </w:r>
                    </w:p>
                  </w:tc>
                </w:sdtContent>
              </w:sdt>
            </w:tr>
            <w:tr w:rsidR="003E3159" w:rsidRPr="00FD3234" w:rsidTr="00232697">
              <w:sdt>
                <w:sdtPr>
                  <w:rPr>
                    <w:rFonts w:ascii="Verdana" w:hAnsi="Verdana"/>
                    <w:sz w:val="20"/>
                    <w:lang w:val="en-GB"/>
                  </w:rPr>
                  <w:id w:val="-1123997673"/>
                  <w:placeholder>
                    <w:docPart w:val="10335B8765FB4D858152B9EE68D917E9"/>
                  </w:placeholder>
                  <w:showingPlcHdr/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608" w:type="dxa"/>
                      <w:noWrap/>
                    </w:tcPr>
                    <w:p w:rsidR="003E3159" w:rsidRPr="00FD3234" w:rsidRDefault="005506A3" w:rsidP="00232697">
                      <w:pPr>
                        <w:rPr>
                          <w:rFonts w:ascii="Verdana" w:hAnsi="Verdana"/>
                          <w:sz w:val="20"/>
                          <w:lang w:val="en-GB"/>
                        </w:rPr>
                      </w:pPr>
                      <w:r>
                        <w:rPr>
                          <w:rStyle w:val="Platzhaltertext"/>
                          <w:b w:val="0"/>
                          <w:i/>
                          <w:color w:val="808080" w:themeColor="background1" w:themeShade="80"/>
                        </w:rPr>
                        <w:t>[]</w:t>
                      </w:r>
                    </w:p>
                  </w:tc>
                </w:sdtContent>
              </w:sdt>
            </w:tr>
            <w:tr w:rsidR="003E3159" w:rsidRPr="00FD3234" w:rsidTr="002326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sdt>
                <w:sdtPr>
                  <w:rPr>
                    <w:rFonts w:ascii="Verdana" w:hAnsi="Verdana"/>
                    <w:sz w:val="20"/>
                    <w:lang w:val="en-GB"/>
                  </w:rPr>
                  <w:id w:val="-662006222"/>
                  <w:placeholder>
                    <w:docPart w:val="C8985B8191BE4F9BAA97B7740D605ED7"/>
                  </w:placeholder>
                  <w:showingPlcHdr/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608" w:type="dxa"/>
                      <w:noWrap/>
                    </w:tcPr>
                    <w:p w:rsidR="003E3159" w:rsidRPr="00FD3234" w:rsidRDefault="005506A3" w:rsidP="00232697">
                      <w:pPr>
                        <w:rPr>
                          <w:rFonts w:ascii="Verdana" w:hAnsi="Verdana"/>
                          <w:sz w:val="20"/>
                          <w:lang w:val="en-GB"/>
                        </w:rPr>
                      </w:pPr>
                      <w:r>
                        <w:rPr>
                          <w:rStyle w:val="Platzhaltertext"/>
                          <w:b w:val="0"/>
                          <w:i/>
                          <w:color w:val="808080" w:themeColor="background1" w:themeShade="80"/>
                        </w:rPr>
                        <w:t>[]</w:t>
                      </w:r>
                    </w:p>
                  </w:tc>
                </w:sdtContent>
              </w:sdt>
            </w:tr>
            <w:tr w:rsidR="003E3159" w:rsidRPr="00FD3234" w:rsidTr="00232697">
              <w:sdt>
                <w:sdtPr>
                  <w:rPr>
                    <w:rFonts w:ascii="Verdana" w:hAnsi="Verdana"/>
                    <w:sz w:val="20"/>
                    <w:lang w:val="en-GB"/>
                  </w:rPr>
                  <w:id w:val="-1267377022"/>
                  <w:placeholder>
                    <w:docPart w:val="204812AE6A5A4399844F346CD9AA16DF"/>
                  </w:placeholder>
                  <w:showingPlcHdr/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608" w:type="dxa"/>
                      <w:noWrap/>
                    </w:tcPr>
                    <w:p w:rsidR="003E3159" w:rsidRPr="00FD3234" w:rsidRDefault="005506A3" w:rsidP="00232697">
                      <w:pPr>
                        <w:rPr>
                          <w:rFonts w:ascii="Verdana" w:hAnsi="Verdana"/>
                          <w:sz w:val="20"/>
                          <w:lang w:val="en-GB"/>
                        </w:rPr>
                      </w:pPr>
                      <w:r>
                        <w:rPr>
                          <w:rStyle w:val="Platzhaltertext"/>
                          <w:b w:val="0"/>
                          <w:i/>
                          <w:color w:val="808080" w:themeColor="background1" w:themeShade="80"/>
                        </w:rPr>
                        <w:t>[]</w:t>
                      </w:r>
                    </w:p>
                  </w:tc>
                </w:sdtContent>
              </w:sdt>
            </w:tr>
            <w:tr w:rsidR="003E3159" w:rsidRPr="00FD3234" w:rsidTr="002326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sdt>
                <w:sdtPr>
                  <w:rPr>
                    <w:rFonts w:ascii="Verdana" w:hAnsi="Verdana"/>
                    <w:sz w:val="20"/>
                    <w:lang w:val="en-GB"/>
                  </w:rPr>
                  <w:id w:val="-944925916"/>
                  <w:placeholder>
                    <w:docPart w:val="42A255B7FE3C45469609558DD979AD66"/>
                  </w:placeholder>
                  <w:showingPlcHdr/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608" w:type="dxa"/>
                      <w:noWrap/>
                    </w:tcPr>
                    <w:p w:rsidR="003E3159" w:rsidRPr="00FD3234" w:rsidRDefault="005506A3" w:rsidP="00232697">
                      <w:pPr>
                        <w:rPr>
                          <w:rFonts w:ascii="Verdana" w:hAnsi="Verdana"/>
                          <w:sz w:val="20"/>
                          <w:lang w:val="en-GB"/>
                        </w:rPr>
                      </w:pPr>
                      <w:r>
                        <w:rPr>
                          <w:rStyle w:val="Platzhaltertext"/>
                          <w:b w:val="0"/>
                          <w:i/>
                          <w:color w:val="808080" w:themeColor="background1" w:themeShade="80"/>
                        </w:rPr>
                        <w:t>[]</w:t>
                      </w:r>
                    </w:p>
                  </w:tc>
                </w:sdtContent>
              </w:sdt>
            </w:tr>
          </w:tbl>
          <w:p w:rsidR="003E3159" w:rsidRDefault="003E3159" w:rsidP="00232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3858" w:type="dxa"/>
            <w:vAlign w:val="center"/>
          </w:tcPr>
          <w:tbl>
            <w:tblPr>
              <w:tblStyle w:val="MittleresRaster1-Akzent1"/>
              <w:tblW w:w="2608" w:type="dxa"/>
              <w:tblInd w:w="449" w:type="dxa"/>
              <w:tblLayout w:type="fixed"/>
              <w:tblLook w:val="04A0" w:firstRow="1" w:lastRow="0" w:firstColumn="1" w:lastColumn="0" w:noHBand="0" w:noVBand="1"/>
            </w:tblPr>
            <w:tblGrid>
              <w:gridCol w:w="2608"/>
            </w:tblGrid>
            <w:tr w:rsidR="003E3159" w:rsidRPr="00FD3234" w:rsidTr="002326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sdt>
                <w:sdtPr>
                  <w:rPr>
                    <w:rFonts w:ascii="Verdana" w:hAnsi="Verdana"/>
                    <w:sz w:val="20"/>
                    <w:lang w:val="en-GB"/>
                  </w:rPr>
                  <w:id w:val="375045854"/>
                  <w:placeholder>
                    <w:docPart w:val="795119C2ECC84BB5BC74D7CEFD22A19E"/>
                  </w:placeholder>
                  <w:showingPlcHdr/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608" w:type="dxa"/>
                      <w:noWrap/>
                    </w:tcPr>
                    <w:p w:rsidR="003E3159" w:rsidRPr="00FD3234" w:rsidRDefault="005506A3" w:rsidP="00232697">
                      <w:pPr>
                        <w:rPr>
                          <w:rFonts w:ascii="Verdana" w:hAnsi="Verdana"/>
                          <w:sz w:val="20"/>
                          <w:lang w:val="en-GB"/>
                        </w:rPr>
                      </w:pPr>
                      <w:r>
                        <w:rPr>
                          <w:rStyle w:val="Platzhaltertext"/>
                          <w:b w:val="0"/>
                          <w:i/>
                          <w:color w:val="808080" w:themeColor="background1" w:themeShade="80"/>
                        </w:rPr>
                        <w:t>[]</w:t>
                      </w:r>
                    </w:p>
                  </w:tc>
                </w:sdtContent>
              </w:sdt>
            </w:tr>
            <w:tr w:rsidR="003E3159" w:rsidRPr="00FD3234" w:rsidTr="002326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sdt>
                <w:sdtPr>
                  <w:rPr>
                    <w:rFonts w:ascii="Verdana" w:hAnsi="Verdana"/>
                    <w:sz w:val="20"/>
                    <w:lang w:val="en-GB"/>
                  </w:rPr>
                  <w:id w:val="-1584130321"/>
                  <w:placeholder>
                    <w:docPart w:val="F8FBF26A92BC480F96DE7669BE4B6F80"/>
                  </w:placeholder>
                  <w:showingPlcHdr/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608" w:type="dxa"/>
                      <w:noWrap/>
                    </w:tcPr>
                    <w:p w:rsidR="003E3159" w:rsidRPr="00FD3234" w:rsidRDefault="005506A3" w:rsidP="00232697">
                      <w:pPr>
                        <w:rPr>
                          <w:rFonts w:ascii="Verdana" w:hAnsi="Verdana"/>
                          <w:sz w:val="20"/>
                          <w:lang w:val="en-GB"/>
                        </w:rPr>
                      </w:pPr>
                      <w:r>
                        <w:rPr>
                          <w:rStyle w:val="Platzhaltertext"/>
                          <w:b w:val="0"/>
                          <w:i/>
                          <w:color w:val="808080" w:themeColor="background1" w:themeShade="80"/>
                        </w:rPr>
                        <w:t>[]</w:t>
                      </w:r>
                    </w:p>
                  </w:tc>
                </w:sdtContent>
              </w:sdt>
            </w:tr>
            <w:tr w:rsidR="003E3159" w:rsidRPr="00FD3234" w:rsidTr="00232697">
              <w:sdt>
                <w:sdtPr>
                  <w:rPr>
                    <w:rFonts w:ascii="Verdana" w:hAnsi="Verdana"/>
                    <w:sz w:val="20"/>
                    <w:lang w:val="en-GB"/>
                  </w:rPr>
                  <w:id w:val="1311520300"/>
                  <w:placeholder>
                    <w:docPart w:val="ABC9C116140C4B3E9366BEBE69ADC158"/>
                  </w:placeholder>
                  <w:showingPlcHdr/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608" w:type="dxa"/>
                      <w:noWrap/>
                    </w:tcPr>
                    <w:p w:rsidR="003E3159" w:rsidRPr="00FD3234" w:rsidRDefault="005506A3" w:rsidP="00232697">
                      <w:pPr>
                        <w:rPr>
                          <w:rFonts w:ascii="Verdana" w:hAnsi="Verdana"/>
                          <w:sz w:val="20"/>
                          <w:lang w:val="en-GB"/>
                        </w:rPr>
                      </w:pPr>
                      <w:r>
                        <w:rPr>
                          <w:rStyle w:val="Platzhaltertext"/>
                          <w:b w:val="0"/>
                          <w:i/>
                          <w:color w:val="808080" w:themeColor="background1" w:themeShade="80"/>
                        </w:rPr>
                        <w:t>[]</w:t>
                      </w:r>
                    </w:p>
                  </w:tc>
                </w:sdtContent>
              </w:sdt>
            </w:tr>
            <w:tr w:rsidR="003E3159" w:rsidRPr="00FD3234" w:rsidTr="002326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sdt>
                <w:sdtPr>
                  <w:rPr>
                    <w:rFonts w:ascii="Verdana" w:hAnsi="Verdana"/>
                    <w:sz w:val="20"/>
                    <w:lang w:val="en-GB"/>
                  </w:rPr>
                  <w:id w:val="1533919059"/>
                  <w:placeholder>
                    <w:docPart w:val="EC73A906430C4FFF93135EB646CE8718"/>
                  </w:placeholder>
                  <w:showingPlcHdr/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608" w:type="dxa"/>
                      <w:noWrap/>
                    </w:tcPr>
                    <w:p w:rsidR="003E3159" w:rsidRPr="00FD3234" w:rsidRDefault="005506A3" w:rsidP="00232697">
                      <w:pPr>
                        <w:rPr>
                          <w:rFonts w:ascii="Verdana" w:hAnsi="Verdana"/>
                          <w:sz w:val="20"/>
                          <w:lang w:val="en-GB"/>
                        </w:rPr>
                      </w:pPr>
                      <w:r>
                        <w:rPr>
                          <w:rStyle w:val="Platzhaltertext"/>
                          <w:b w:val="0"/>
                          <w:i/>
                          <w:color w:val="808080" w:themeColor="background1" w:themeShade="80"/>
                        </w:rPr>
                        <w:t>[]</w:t>
                      </w:r>
                    </w:p>
                  </w:tc>
                </w:sdtContent>
              </w:sdt>
            </w:tr>
            <w:tr w:rsidR="003E3159" w:rsidRPr="00FD3234" w:rsidTr="00232697">
              <w:sdt>
                <w:sdtPr>
                  <w:rPr>
                    <w:rFonts w:ascii="Verdana" w:hAnsi="Verdana"/>
                    <w:sz w:val="20"/>
                    <w:lang w:val="en-GB"/>
                  </w:rPr>
                  <w:id w:val="-941992244"/>
                  <w:placeholder>
                    <w:docPart w:val="26D7BE4A7D3B4AA49E0AE6610739E7C9"/>
                  </w:placeholder>
                  <w:showingPlcHdr/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608" w:type="dxa"/>
                      <w:noWrap/>
                    </w:tcPr>
                    <w:p w:rsidR="003E3159" w:rsidRPr="00FD3234" w:rsidRDefault="005506A3" w:rsidP="00232697">
                      <w:pPr>
                        <w:rPr>
                          <w:rFonts w:ascii="Verdana" w:hAnsi="Verdana"/>
                          <w:sz w:val="20"/>
                          <w:lang w:val="en-GB"/>
                        </w:rPr>
                      </w:pPr>
                      <w:r>
                        <w:rPr>
                          <w:rStyle w:val="Platzhaltertext"/>
                          <w:b w:val="0"/>
                          <w:i/>
                          <w:color w:val="808080" w:themeColor="background1" w:themeShade="80"/>
                        </w:rPr>
                        <w:t>[]</w:t>
                      </w:r>
                    </w:p>
                  </w:tc>
                </w:sdtContent>
              </w:sdt>
            </w:tr>
            <w:tr w:rsidR="003E3159" w:rsidRPr="00FD3234" w:rsidTr="002326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sdt>
                <w:sdtPr>
                  <w:rPr>
                    <w:rFonts w:ascii="Verdana" w:hAnsi="Verdana"/>
                    <w:sz w:val="20"/>
                    <w:lang w:val="en-GB"/>
                  </w:rPr>
                  <w:id w:val="-912937262"/>
                  <w:placeholder>
                    <w:docPart w:val="5163C1F5ED0A42508E3A4837B70B5BDE"/>
                  </w:placeholder>
                  <w:showingPlcHdr/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608" w:type="dxa"/>
                      <w:noWrap/>
                    </w:tcPr>
                    <w:p w:rsidR="003E3159" w:rsidRPr="00FD3234" w:rsidRDefault="005506A3" w:rsidP="00232697">
                      <w:pPr>
                        <w:rPr>
                          <w:rFonts w:ascii="Verdana" w:hAnsi="Verdana"/>
                          <w:sz w:val="20"/>
                          <w:lang w:val="en-GB"/>
                        </w:rPr>
                      </w:pPr>
                      <w:r>
                        <w:rPr>
                          <w:rStyle w:val="Platzhaltertext"/>
                          <w:b w:val="0"/>
                          <w:i/>
                          <w:color w:val="808080" w:themeColor="background1" w:themeShade="80"/>
                        </w:rPr>
                        <w:t>[]</w:t>
                      </w:r>
                    </w:p>
                  </w:tc>
                </w:sdtContent>
              </w:sdt>
            </w:tr>
          </w:tbl>
          <w:p w:rsidR="003E3159" w:rsidRDefault="003E3159" w:rsidP="00232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</w:p>
        </w:tc>
      </w:tr>
      <w:tr w:rsidR="003E3159" w:rsidRPr="00396D43" w:rsidTr="0000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3E3159" w:rsidRPr="000039B2" w:rsidRDefault="003E3159" w:rsidP="000039B2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3E3159">
              <w:rPr>
                <w:rFonts w:ascii="Verdana" w:hAnsi="Verdana" w:cs="Arial"/>
                <w:sz w:val="18"/>
                <w:szCs w:val="18"/>
                <w:lang w:val="en-US"/>
              </w:rPr>
              <w:t>List all URLs where paysafecard is used</w:t>
            </w:r>
          </w:p>
        </w:tc>
        <w:sdt>
          <w:sdtPr>
            <w:rPr>
              <w:rFonts w:ascii="Verdana" w:hAnsi="Verdana"/>
              <w:b/>
              <w:sz w:val="20"/>
              <w:lang w:val="en-GB"/>
            </w:rPr>
            <w:alias w:val="URLs"/>
            <w:tag w:val="URLs"/>
            <w:id w:val="-2138179070"/>
            <w:placeholder>
              <w:docPart w:val="5A2F25A9F97D49EE91A821BB8B371DF3"/>
            </w:placeholder>
            <w:showingPlcHdr/>
          </w:sdtPr>
          <w:sdtEndPr/>
          <w:sdtContent>
            <w:tc>
              <w:tcPr>
                <w:tcW w:w="7402" w:type="dxa"/>
                <w:gridSpan w:val="2"/>
                <w:vAlign w:val="center"/>
              </w:tcPr>
              <w:p w:rsidR="003E3159" w:rsidRPr="00E63729" w:rsidRDefault="005506A3" w:rsidP="000039B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Verdana" w:hAnsi="Verdana"/>
                    <w:b/>
                    <w:sz w:val="20"/>
                    <w:lang w:val="en-GB"/>
                  </w:rPr>
                </w:pPr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[</w:t>
                </w:r>
                <w:r w:rsidR="000039B2">
                  <w:rPr>
                    <w:rStyle w:val="Platzhaltertext"/>
                    <w:i/>
                    <w:color w:val="808080" w:themeColor="background1" w:themeShade="80"/>
                  </w:rPr>
                  <w:t>Provide i</w:t>
                </w:r>
                <w:r w:rsidR="000039B2" w:rsidRPr="000039B2">
                  <w:rPr>
                    <w:rStyle w:val="Platzhaltertext"/>
                    <w:i/>
                    <w:color w:val="808080" w:themeColor="background1" w:themeShade="80"/>
                  </w:rPr>
                  <w:t>ncl login details for end customer account(s), to make tests with</w:t>
                </w:r>
                <w:r w:rsidR="001D0D44" w:rsidRPr="001D0D44">
                  <w:rPr>
                    <w:rStyle w:val="Platzhaltertext"/>
                    <w:i/>
                    <w:color w:val="808080" w:themeColor="background1" w:themeShade="80"/>
                  </w:rPr>
                  <w:t xml:space="preserve"> URLs here</w:t>
                </w:r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]</w:t>
                </w:r>
              </w:p>
            </w:tc>
          </w:sdtContent>
        </w:sdt>
      </w:tr>
      <w:tr w:rsidR="003E3159" w:rsidTr="00DB4F6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3E3159" w:rsidRDefault="003E3159" w:rsidP="00DB4F62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Technical contact</w:t>
            </w:r>
          </w:p>
          <w:p w:rsidR="003E3159" w:rsidRPr="00230F26" w:rsidRDefault="003E3159" w:rsidP="00DB4F62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30F26">
              <w:rPr>
                <w:rFonts w:ascii="Verdana" w:hAnsi="Verdana" w:cs="Arial"/>
                <w:sz w:val="18"/>
                <w:szCs w:val="18"/>
                <w:lang w:val="en-US"/>
              </w:rPr>
              <w:t>e-mail</w:t>
            </w:r>
          </w:p>
        </w:tc>
        <w:sdt>
          <w:sdtPr>
            <w:rPr>
              <w:rFonts w:ascii="Verdana" w:hAnsi="Verdana"/>
              <w:b/>
              <w:sz w:val="20"/>
              <w:lang w:val="en-GB"/>
            </w:rPr>
            <w:alias w:val="Techcontact"/>
            <w:tag w:val="Techcontact"/>
            <w:id w:val="-1629777802"/>
            <w:placeholder>
              <w:docPart w:val="5794A96B296646E790E4ABF648D66BF9"/>
            </w:placeholder>
            <w:showingPlcHdr/>
          </w:sdtPr>
          <w:sdtContent>
            <w:tc>
              <w:tcPr>
                <w:tcW w:w="7402" w:type="dxa"/>
                <w:gridSpan w:val="2"/>
                <w:vAlign w:val="center"/>
              </w:tcPr>
              <w:p w:rsidR="003E3159" w:rsidRPr="00E63729" w:rsidRDefault="00A56943" w:rsidP="001D0D4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Verdana" w:hAnsi="Verdana"/>
                    <w:b/>
                    <w:sz w:val="20"/>
                    <w:lang w:val="en-GB"/>
                  </w:rPr>
                </w:pPr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[</w:t>
                </w:r>
                <w:r w:rsidRPr="001D0D44">
                  <w:rPr>
                    <w:rStyle w:val="Platzhaltertext"/>
                    <w:i/>
                    <w:color w:val="808080" w:themeColor="background1" w:themeShade="80"/>
                  </w:rPr>
                  <w:t xml:space="preserve">Please </w:t>
                </w:r>
                <w:r>
                  <w:rPr>
                    <w:rStyle w:val="Platzhaltertext"/>
                    <w:i/>
                    <w:color w:val="808080" w:themeColor="background1" w:themeShade="80"/>
                  </w:rPr>
                  <w:t>provide with contact details</w:t>
                </w:r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]</w:t>
                </w:r>
              </w:p>
            </w:tc>
          </w:sdtContent>
        </w:sdt>
      </w:tr>
      <w:tr w:rsidR="003E3159" w:rsidRPr="00396D43" w:rsidTr="00A5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3E3159" w:rsidRPr="000039B2" w:rsidRDefault="003E3159" w:rsidP="003E3159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Notification e-mail address:</w:t>
            </w:r>
          </w:p>
        </w:tc>
        <w:tc>
          <w:tcPr>
            <w:tcW w:w="7402" w:type="dxa"/>
            <w:gridSpan w:val="2"/>
            <w:vAlign w:val="center"/>
          </w:tcPr>
          <w:p w:rsidR="00A56943" w:rsidRPr="00A56943" w:rsidRDefault="00A56943" w:rsidP="00A5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  <w:lang w:val="en-GB"/>
              </w:rPr>
            </w:pPr>
            <w:sdt>
              <w:sdtPr>
                <w:rPr>
                  <w:rFonts w:ascii="Verdana" w:hAnsi="Verdana"/>
                  <w:b/>
                  <w:sz w:val="20"/>
                  <w:lang w:val="en-GB"/>
                </w:rPr>
                <w:alias w:val="Emergency"/>
                <w:tag w:val="Emergency"/>
                <w:id w:val="-1426806225"/>
                <w:placeholder>
                  <w:docPart w:val="98B42AA78BEF4C46BE26CCB936A2740D"/>
                </w:placeholder>
                <w:showingPlcHdr/>
              </w:sdtPr>
              <w:sdtContent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[</w:t>
                </w:r>
                <w:r>
                  <w:rPr>
                    <w:rStyle w:val="Platzhaltertext"/>
                    <w:i/>
                    <w:color w:val="808080" w:themeColor="background1" w:themeShade="80"/>
                  </w:rPr>
                  <w:t>For notification regarding maintenance work, temporary outages,…</w:t>
                </w:r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]</w:t>
                </w:r>
              </w:sdtContent>
            </w:sdt>
          </w:p>
        </w:tc>
      </w:tr>
      <w:tr w:rsidR="003E3159" w:rsidRPr="00396D43" w:rsidTr="00DB4F6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3E3159" w:rsidRPr="00230F26" w:rsidRDefault="003E3159" w:rsidP="006908B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DC4B4D">
              <w:rPr>
                <w:rFonts w:ascii="Verdana" w:hAnsi="Verdana" w:cs="Arial"/>
                <w:sz w:val="18"/>
                <w:szCs w:val="18"/>
                <w:lang w:val="en-US"/>
              </w:rPr>
              <w:t xml:space="preserve">Phone </w:t>
            </w:r>
            <w:r w:rsidRPr="00E048CB"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  <w:t>(in case of emergency)</w:t>
            </w:r>
          </w:p>
        </w:tc>
        <w:sdt>
          <w:sdtPr>
            <w:rPr>
              <w:rFonts w:ascii="Verdana" w:hAnsi="Verdana"/>
              <w:b/>
              <w:sz w:val="20"/>
              <w:lang w:val="en-GB"/>
            </w:rPr>
            <w:alias w:val="Techcontact"/>
            <w:tag w:val="Techcontact"/>
            <w:id w:val="-762221209"/>
            <w:placeholder>
              <w:docPart w:val="07B4CC78049946B0A21ECBACF240000B"/>
            </w:placeholder>
            <w:showingPlcHdr/>
          </w:sdtPr>
          <w:sdtEndPr/>
          <w:sdtContent>
            <w:tc>
              <w:tcPr>
                <w:tcW w:w="7402" w:type="dxa"/>
                <w:gridSpan w:val="2"/>
                <w:vAlign w:val="center"/>
              </w:tcPr>
              <w:p w:rsidR="003E3159" w:rsidRPr="00E63729" w:rsidRDefault="005506A3" w:rsidP="00DB4F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Verdana" w:hAnsi="Verdana"/>
                    <w:b/>
                    <w:sz w:val="20"/>
                    <w:lang w:val="en-GB"/>
                  </w:rPr>
                </w:pPr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[</w:t>
                </w:r>
                <w:r w:rsidR="001D0D44" w:rsidRPr="001D0D44">
                  <w:rPr>
                    <w:rStyle w:val="Platzhaltertext"/>
                    <w:i/>
                    <w:color w:val="808080" w:themeColor="background1" w:themeShade="80"/>
                  </w:rPr>
                  <w:t xml:space="preserve">Please </w:t>
                </w:r>
                <w:r w:rsidR="001D0D44">
                  <w:rPr>
                    <w:rStyle w:val="Platzhaltertext"/>
                    <w:i/>
                    <w:color w:val="808080" w:themeColor="background1" w:themeShade="80"/>
                  </w:rPr>
                  <w:t>provide with contact details</w:t>
                </w:r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]</w:t>
                </w:r>
              </w:p>
            </w:tc>
          </w:sdtContent>
        </w:sdt>
      </w:tr>
      <w:tr w:rsidR="003E3159" w:rsidRPr="000565AF" w:rsidTr="00DB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3E3159" w:rsidRPr="006908B6" w:rsidRDefault="003E3159" w:rsidP="006908B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C427B3">
              <w:rPr>
                <w:rFonts w:ascii="Verdana" w:hAnsi="Verdana" w:cs="Arial"/>
                <w:sz w:val="18"/>
                <w:szCs w:val="18"/>
                <w:lang w:val="en-US"/>
              </w:rPr>
              <w:lastRenderedPageBreak/>
              <w:t xml:space="preserve">instant </w:t>
            </w:r>
            <w:r w:rsidRPr="002E4131">
              <w:rPr>
                <w:rFonts w:ascii="Verdana" w:hAnsi="Verdana" w:cs="Arial"/>
                <w:sz w:val="18"/>
                <w:szCs w:val="18"/>
                <w:lang w:val="en-US"/>
              </w:rPr>
              <w:t>messenger</w:t>
            </w:r>
            <w:r w:rsidRPr="00C427B3">
              <w:rPr>
                <w:rFonts w:ascii="Verdana" w:hAnsi="Verdana" w:cs="Arial"/>
                <w:sz w:val="18"/>
                <w:szCs w:val="18"/>
                <w:lang w:val="en-US"/>
              </w:rPr>
              <w:t xml:space="preserve"> contact</w:t>
            </w:r>
          </w:p>
        </w:tc>
        <w:sdt>
          <w:sdtPr>
            <w:rPr>
              <w:rFonts w:ascii="Verdana" w:hAnsi="Verdana"/>
              <w:b/>
              <w:sz w:val="20"/>
              <w:lang w:val="en-GB"/>
            </w:rPr>
            <w:alias w:val="Techcontact"/>
            <w:tag w:val="Techcontact"/>
            <w:id w:val="1494217479"/>
            <w:placeholder>
              <w:docPart w:val="AB4E8901412F46FCA0E5B753648242B3"/>
            </w:placeholder>
            <w:showingPlcHdr/>
          </w:sdtPr>
          <w:sdtEndPr/>
          <w:sdtContent>
            <w:tc>
              <w:tcPr>
                <w:tcW w:w="7402" w:type="dxa"/>
                <w:gridSpan w:val="2"/>
                <w:vAlign w:val="center"/>
              </w:tcPr>
              <w:p w:rsidR="003E3159" w:rsidRPr="00E63729" w:rsidRDefault="005506A3" w:rsidP="00DB4F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Verdana" w:hAnsi="Verdana"/>
                    <w:b/>
                    <w:sz w:val="20"/>
                    <w:lang w:val="en-GB"/>
                  </w:rPr>
                </w:pPr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[</w:t>
                </w:r>
                <w:r w:rsidR="001D0D44" w:rsidRPr="001D0D44">
                  <w:rPr>
                    <w:rStyle w:val="Platzhaltertext"/>
                    <w:i/>
                    <w:color w:val="808080" w:themeColor="background1" w:themeShade="80"/>
                  </w:rPr>
                  <w:t xml:space="preserve">Please </w:t>
                </w:r>
                <w:r w:rsidR="001D0D44">
                  <w:rPr>
                    <w:rStyle w:val="Platzhaltertext"/>
                    <w:i/>
                    <w:color w:val="808080" w:themeColor="background1" w:themeShade="80"/>
                  </w:rPr>
                  <w:t>provide with contact details</w:t>
                </w:r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]</w:t>
                </w:r>
              </w:p>
            </w:tc>
          </w:sdtContent>
        </w:sdt>
      </w:tr>
    </w:tbl>
    <w:p w:rsidR="000039B2" w:rsidRDefault="000039B2" w:rsidP="000039B2">
      <w:pPr>
        <w:spacing w:after="0" w:line="240" w:lineRule="auto"/>
        <w:rPr>
          <w:rFonts w:ascii="Verdana" w:hAnsi="Verdana"/>
          <w:b/>
          <w:color w:val="FFFFFF" w:themeColor="background1"/>
        </w:rPr>
      </w:pPr>
    </w:p>
    <w:p w:rsidR="000039B2" w:rsidRPr="000039B2" w:rsidRDefault="000039B2" w:rsidP="000039B2">
      <w:pPr>
        <w:spacing w:after="0" w:line="240" w:lineRule="auto"/>
        <w:rPr>
          <w:rFonts w:ascii="Verdana" w:hAnsi="Verdana"/>
          <w:b/>
          <w:color w:val="FFFFFF" w:themeColor="background1"/>
        </w:rPr>
      </w:pPr>
    </w:p>
    <w:p w:rsidR="00F87D74" w:rsidRPr="00263433" w:rsidRDefault="00F87D74" w:rsidP="00263433">
      <w:pPr>
        <w:pStyle w:val="Listenabsatz"/>
        <w:numPr>
          <w:ilvl w:val="0"/>
          <w:numId w:val="1"/>
        </w:numPr>
        <w:spacing w:after="0" w:line="240" w:lineRule="auto"/>
        <w:rPr>
          <w:rFonts w:ascii="Verdana" w:hAnsi="Verdana"/>
          <w:b/>
          <w:color w:val="FFFFFF" w:themeColor="background1"/>
        </w:rPr>
      </w:pPr>
      <w:r w:rsidRPr="00FA29A8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2443AD5" wp14:editId="1E91E3BC">
                <wp:simplePos x="0" y="0"/>
                <wp:positionH relativeFrom="column">
                  <wp:posOffset>-64482</wp:posOffset>
                </wp:positionH>
                <wp:positionV relativeFrom="paragraph">
                  <wp:posOffset>-55041</wp:posOffset>
                </wp:positionV>
                <wp:extent cx="6228271" cy="267419"/>
                <wp:effectExtent l="0" t="0" r="20320" b="18415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1" cy="267419"/>
                        </a:xfrm>
                        <a:prstGeom prst="roundRect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15875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5" o:spid="_x0000_s1026" style="position:absolute;margin-left:-5.1pt;margin-top:-4.35pt;width:490.4pt;height:21.0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" fillcolor="#8eb4e3" strokecolor="#4f81bd" strokeweight="1.25pt"/>
            </w:pict>
          </mc:Fallback>
        </mc:AlternateContent>
      </w:r>
      <w:r w:rsidRPr="00263433">
        <w:rPr>
          <w:rFonts w:ascii="Verdana" w:hAnsi="Verdana"/>
          <w:b/>
          <w:color w:val="FFFFFF" w:themeColor="background1"/>
        </w:rPr>
        <w:t>Payment flow verification</w:t>
      </w:r>
    </w:p>
    <w:p w:rsidR="00975297" w:rsidRPr="00975297" w:rsidRDefault="00975297" w:rsidP="00FA0AD3">
      <w:pPr>
        <w:spacing w:after="0"/>
        <w:rPr>
          <w:sz w:val="16"/>
          <w:szCs w:val="16"/>
          <w:lang w:val="en-US"/>
        </w:rPr>
      </w:pPr>
    </w:p>
    <w:p w:rsidR="00F87D74" w:rsidRPr="00396D43" w:rsidRDefault="00F87D74" w:rsidP="00FA0AD3">
      <w:pPr>
        <w:spacing w:after="0"/>
        <w:rPr>
          <w:rFonts w:ascii="Verdana" w:hAnsi="Verdana"/>
          <w:sz w:val="18"/>
          <w:lang w:val="en-US"/>
        </w:rPr>
      </w:pPr>
      <w:r w:rsidRPr="00396D43">
        <w:rPr>
          <w:rFonts w:ascii="Verdana" w:hAnsi="Verdana"/>
          <w:sz w:val="18"/>
          <w:lang w:val="en-US"/>
        </w:rPr>
        <w:t xml:space="preserve">This is </w:t>
      </w:r>
      <w:r w:rsidR="003E3159" w:rsidRPr="00396D43">
        <w:rPr>
          <w:rFonts w:ascii="Verdana" w:hAnsi="Verdana"/>
          <w:sz w:val="18"/>
          <w:lang w:val="en-US"/>
        </w:rPr>
        <w:t xml:space="preserve">the </w:t>
      </w:r>
      <w:r w:rsidRPr="00396D43">
        <w:rPr>
          <w:rFonts w:ascii="Verdana" w:hAnsi="Verdana"/>
          <w:sz w:val="18"/>
          <w:lang w:val="en-US"/>
        </w:rPr>
        <w:t>default payment flow according to paysafecard policy.</w:t>
      </w:r>
    </w:p>
    <w:p w:rsidR="00F87D74" w:rsidRDefault="00F87D74" w:rsidP="00FA0AD3">
      <w:pPr>
        <w:spacing w:after="0"/>
        <w:rPr>
          <w:rFonts w:ascii="Verdana" w:hAnsi="Verdana"/>
          <w:sz w:val="18"/>
          <w:lang w:val="en-US"/>
        </w:rPr>
      </w:pPr>
      <w:r w:rsidRPr="00396D43">
        <w:rPr>
          <w:rFonts w:ascii="Verdana" w:hAnsi="Verdana"/>
          <w:sz w:val="18"/>
          <w:lang w:val="en-US"/>
        </w:rPr>
        <w:t>Please verify that the payment flow is executed as follows:</w:t>
      </w:r>
    </w:p>
    <w:p w:rsidR="00E6387E" w:rsidRPr="00396D43" w:rsidRDefault="00E6387E" w:rsidP="00FA0AD3">
      <w:pPr>
        <w:spacing w:after="0"/>
        <w:rPr>
          <w:rFonts w:ascii="Verdana" w:hAnsi="Verdana"/>
          <w:sz w:val="18"/>
          <w:lang w:val="en-US"/>
        </w:rPr>
      </w:pPr>
    </w:p>
    <w:p w:rsidR="00F87D74" w:rsidRPr="00FA29A8" w:rsidRDefault="00DE74FF" w:rsidP="00941C8C">
      <w:pPr>
        <w:jc w:val="center"/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38AB878C" wp14:editId="277BE82B">
            <wp:extent cx="4616450" cy="3866890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507 Microsoft Word - API SPEC_SOPG_CLASSIC.doc - API_SPEC_SOAP_CLASSIC.pdf - Mozilla Firefo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308" cy="38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F5" w:rsidRDefault="00044EE9" w:rsidP="00E6387E">
      <w:pPr>
        <w:pStyle w:val="Listenabsatz"/>
        <w:numPr>
          <w:ilvl w:val="0"/>
          <w:numId w:val="23"/>
        </w:numPr>
        <w:rPr>
          <w:rFonts w:ascii="Verdana" w:hAnsi="Verdana"/>
          <w:sz w:val="18"/>
          <w:szCs w:val="20"/>
          <w:lang w:val="en-US"/>
        </w:rPr>
      </w:pPr>
      <w:r w:rsidRPr="00396D43">
        <w:rPr>
          <w:rFonts w:ascii="Verdana" w:hAnsi="Verdana"/>
          <w:sz w:val="18"/>
          <w:szCs w:val="20"/>
          <w:lang w:val="en-US"/>
        </w:rPr>
        <w:t xml:space="preserve"> Customer select</w:t>
      </w:r>
      <w:r w:rsidR="003E3159" w:rsidRPr="00396D43">
        <w:rPr>
          <w:rFonts w:ascii="Verdana" w:hAnsi="Verdana"/>
          <w:sz w:val="18"/>
          <w:szCs w:val="20"/>
          <w:lang w:val="en-US"/>
        </w:rPr>
        <w:t>s</w:t>
      </w:r>
      <w:r w:rsidRPr="00396D43">
        <w:rPr>
          <w:rFonts w:ascii="Verdana" w:hAnsi="Verdana"/>
          <w:sz w:val="18"/>
          <w:szCs w:val="20"/>
          <w:lang w:val="en-US"/>
        </w:rPr>
        <w:t xml:space="preserve"> </w:t>
      </w:r>
      <w:r w:rsidR="003E3159" w:rsidRPr="00396D43">
        <w:rPr>
          <w:rFonts w:ascii="Verdana" w:hAnsi="Verdana"/>
          <w:sz w:val="18"/>
          <w:szCs w:val="20"/>
          <w:lang w:val="en-US"/>
        </w:rPr>
        <w:t xml:space="preserve">paysafecard </w:t>
      </w:r>
      <w:r w:rsidRPr="00396D43">
        <w:rPr>
          <w:rFonts w:ascii="Verdana" w:hAnsi="Verdana"/>
          <w:sz w:val="18"/>
          <w:szCs w:val="20"/>
          <w:lang w:val="en-US"/>
        </w:rPr>
        <w:t xml:space="preserve">payment method </w:t>
      </w:r>
      <w:r w:rsidR="003E3159" w:rsidRPr="00396D43">
        <w:rPr>
          <w:rFonts w:ascii="Verdana" w:hAnsi="Verdana"/>
          <w:sz w:val="18"/>
          <w:szCs w:val="20"/>
          <w:lang w:val="en-US"/>
        </w:rPr>
        <w:t>at your website</w:t>
      </w:r>
    </w:p>
    <w:p w:rsidR="00E6387E" w:rsidRPr="00E6387E" w:rsidRDefault="00E6387E" w:rsidP="00E6387E">
      <w:pPr>
        <w:pStyle w:val="Listenabsatz"/>
        <w:ind w:left="644"/>
        <w:rPr>
          <w:rFonts w:ascii="Verdana" w:hAnsi="Verdana"/>
          <w:sz w:val="4"/>
          <w:szCs w:val="20"/>
          <w:lang w:val="en-US"/>
        </w:rPr>
      </w:pPr>
    </w:p>
    <w:p w:rsidR="004A7EF5" w:rsidRDefault="003E3159" w:rsidP="004A7EF5">
      <w:pPr>
        <w:pStyle w:val="Listenabsatz"/>
        <w:numPr>
          <w:ilvl w:val="1"/>
          <w:numId w:val="25"/>
        </w:numPr>
        <w:ind w:hanging="436"/>
        <w:rPr>
          <w:rFonts w:ascii="Verdana" w:hAnsi="Verdana"/>
          <w:sz w:val="18"/>
          <w:szCs w:val="20"/>
          <w:lang w:val="en-US"/>
        </w:rPr>
      </w:pPr>
      <w:r w:rsidRPr="00396D43">
        <w:rPr>
          <w:rFonts w:ascii="Verdana" w:hAnsi="Verdana"/>
          <w:sz w:val="18"/>
          <w:szCs w:val="20"/>
          <w:lang w:val="en-US"/>
        </w:rPr>
        <w:t>Y</w:t>
      </w:r>
      <w:r w:rsidR="00941C8C" w:rsidRPr="00396D43">
        <w:rPr>
          <w:rFonts w:ascii="Verdana" w:hAnsi="Verdana"/>
          <w:sz w:val="18"/>
          <w:szCs w:val="20"/>
          <w:lang w:val="en-US"/>
        </w:rPr>
        <w:t>our payment s</w:t>
      </w:r>
      <w:r w:rsidR="00044EE9" w:rsidRPr="00396D43">
        <w:rPr>
          <w:rFonts w:ascii="Verdana" w:hAnsi="Verdana"/>
          <w:sz w:val="18"/>
          <w:szCs w:val="20"/>
          <w:lang w:val="en-US"/>
        </w:rPr>
        <w:t>erver call</w:t>
      </w:r>
      <w:r w:rsidR="00941C8C" w:rsidRPr="00396D43">
        <w:rPr>
          <w:rFonts w:ascii="Verdana" w:hAnsi="Verdana"/>
          <w:sz w:val="18"/>
          <w:szCs w:val="20"/>
          <w:lang w:val="en-US"/>
        </w:rPr>
        <w:t>s</w:t>
      </w:r>
      <w:r w:rsidR="00044EE9" w:rsidRPr="00396D43">
        <w:rPr>
          <w:rFonts w:ascii="Verdana" w:hAnsi="Verdana"/>
          <w:sz w:val="18"/>
          <w:szCs w:val="20"/>
          <w:lang w:val="en-US"/>
        </w:rPr>
        <w:t xml:space="preserve"> </w:t>
      </w:r>
      <w:r w:rsidR="00044EE9" w:rsidRPr="00396D43">
        <w:rPr>
          <w:rFonts w:ascii="Courier New" w:hAnsi="Courier New" w:cs="Courier New"/>
          <w:sz w:val="20"/>
          <w:szCs w:val="20"/>
          <w:highlight w:val="lightGray"/>
          <w:shd w:val="clear" w:color="auto" w:fill="BFBFBF" w:themeFill="background1" w:themeFillShade="BF"/>
          <w:lang w:val="en-US"/>
        </w:rPr>
        <w:t>CreateDisposition</w:t>
      </w:r>
      <w:r w:rsidR="00044EE9" w:rsidRPr="00396D43">
        <w:rPr>
          <w:rFonts w:ascii="Verdana" w:hAnsi="Verdana"/>
          <w:sz w:val="20"/>
          <w:szCs w:val="20"/>
          <w:lang w:val="en-US"/>
        </w:rPr>
        <w:t xml:space="preserve"> </w:t>
      </w:r>
      <w:r w:rsidR="00044EE9" w:rsidRPr="00396D43">
        <w:rPr>
          <w:rFonts w:ascii="Verdana" w:hAnsi="Verdana"/>
          <w:sz w:val="18"/>
          <w:szCs w:val="20"/>
          <w:lang w:val="en-US"/>
        </w:rPr>
        <w:t>request</w:t>
      </w:r>
    </w:p>
    <w:p w:rsidR="00044EE9" w:rsidRDefault="00044EE9" w:rsidP="00E6387E">
      <w:pPr>
        <w:pStyle w:val="Listenabsatz"/>
        <w:numPr>
          <w:ilvl w:val="2"/>
          <w:numId w:val="25"/>
        </w:numPr>
        <w:spacing w:after="0"/>
        <w:ind w:left="1134" w:hanging="425"/>
        <w:rPr>
          <w:rFonts w:ascii="Verdana" w:hAnsi="Verdana"/>
          <w:sz w:val="18"/>
          <w:szCs w:val="20"/>
          <w:lang w:val="en-US"/>
        </w:rPr>
      </w:pPr>
      <w:r w:rsidRPr="004A7EF5">
        <w:rPr>
          <w:rFonts w:ascii="Verdana" w:hAnsi="Verdana"/>
          <w:sz w:val="18"/>
          <w:szCs w:val="20"/>
          <w:lang w:val="en-US"/>
        </w:rPr>
        <w:t xml:space="preserve">If </w:t>
      </w:r>
      <w:r w:rsidR="005D6905">
        <w:rPr>
          <w:rFonts w:ascii="Verdana" w:hAnsi="Verdana"/>
          <w:sz w:val="18"/>
          <w:szCs w:val="20"/>
          <w:lang w:val="en-US"/>
        </w:rPr>
        <w:t xml:space="preserve">the response is NOT successful </w:t>
      </w:r>
      <w:r w:rsidRPr="004A7EF5">
        <w:rPr>
          <w:rFonts w:ascii="Verdana" w:hAnsi="Verdana"/>
          <w:sz w:val="18"/>
          <w:szCs w:val="20"/>
          <w:lang w:val="en-US"/>
        </w:rPr>
        <w:t>show error message to the customer.</w:t>
      </w:r>
    </w:p>
    <w:p w:rsidR="004A7EF5" w:rsidRDefault="00E6387E" w:rsidP="00E6387E">
      <w:pPr>
        <w:tabs>
          <w:tab w:val="left" w:pos="1134"/>
        </w:tabs>
        <w:spacing w:after="0"/>
        <w:ind w:left="7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ab/>
      </w:r>
      <w:r w:rsidRPr="00E6387E">
        <w:rPr>
          <w:rFonts w:ascii="Verdana" w:hAnsi="Verdana"/>
          <w:sz w:val="18"/>
          <w:szCs w:val="20"/>
          <w:lang w:val="en-US"/>
        </w:rPr>
        <w:t>[</w:t>
      </w:r>
      <w:proofErr w:type="gramStart"/>
      <w:r w:rsidRPr="00E6387E">
        <w:rPr>
          <w:rFonts w:ascii="Verdana" w:hAnsi="Verdana"/>
          <w:sz w:val="18"/>
          <w:szCs w:val="20"/>
          <w:lang w:val="en-US"/>
        </w:rPr>
        <w:t>errorcode</w:t>
      </w:r>
      <w:proofErr w:type="gramEnd"/>
      <w:r w:rsidRPr="00E6387E">
        <w:rPr>
          <w:rFonts w:ascii="Verdana" w:hAnsi="Verdana"/>
          <w:sz w:val="18"/>
          <w:szCs w:val="20"/>
          <w:lang w:val="en-US"/>
        </w:rPr>
        <w:t xml:space="preserve"> and resultcode = not equal 0]</w:t>
      </w:r>
    </w:p>
    <w:p w:rsidR="00E6387E" w:rsidRPr="00E6387E" w:rsidRDefault="00E6387E" w:rsidP="00E6387E">
      <w:pPr>
        <w:tabs>
          <w:tab w:val="left" w:pos="1134"/>
        </w:tabs>
        <w:spacing w:after="0"/>
        <w:ind w:left="720"/>
        <w:rPr>
          <w:rFonts w:ascii="Verdana" w:hAnsi="Verdana"/>
          <w:sz w:val="4"/>
          <w:szCs w:val="20"/>
          <w:lang w:val="en-US"/>
        </w:rPr>
      </w:pPr>
    </w:p>
    <w:p w:rsidR="00AD3338" w:rsidRDefault="003E3159" w:rsidP="00AD3338">
      <w:pPr>
        <w:pStyle w:val="Listenabsatz"/>
        <w:numPr>
          <w:ilvl w:val="1"/>
          <w:numId w:val="25"/>
        </w:numPr>
        <w:spacing w:after="0"/>
        <w:ind w:left="709" w:hanging="425"/>
        <w:rPr>
          <w:rFonts w:ascii="Verdana" w:hAnsi="Verdana"/>
          <w:sz w:val="18"/>
          <w:szCs w:val="20"/>
          <w:lang w:val="en-US"/>
        </w:rPr>
      </w:pPr>
      <w:r w:rsidRPr="00396D43">
        <w:rPr>
          <w:rFonts w:ascii="Verdana" w:hAnsi="Verdana"/>
          <w:sz w:val="18"/>
          <w:szCs w:val="20"/>
          <w:lang w:val="en-US"/>
        </w:rPr>
        <w:t>S</w:t>
      </w:r>
      <w:r w:rsidR="00044EE9" w:rsidRPr="00396D43">
        <w:rPr>
          <w:rFonts w:ascii="Verdana" w:hAnsi="Verdana"/>
          <w:sz w:val="18"/>
          <w:szCs w:val="20"/>
          <w:lang w:val="en-US"/>
        </w:rPr>
        <w:t>uccessful</w:t>
      </w:r>
      <w:r w:rsidR="00941C8C" w:rsidRPr="00396D43">
        <w:rPr>
          <w:rFonts w:ascii="Verdana" w:hAnsi="Verdana"/>
          <w:sz w:val="18"/>
          <w:szCs w:val="20"/>
          <w:lang w:val="en-US"/>
        </w:rPr>
        <w:t xml:space="preserve"> response from paysafecard to your payment server</w:t>
      </w:r>
      <w:r w:rsidR="00994EE0">
        <w:rPr>
          <w:rFonts w:ascii="Verdana" w:hAnsi="Verdana"/>
          <w:sz w:val="18"/>
          <w:szCs w:val="20"/>
          <w:lang w:val="en-US"/>
        </w:rPr>
        <w:t>:</w:t>
      </w:r>
    </w:p>
    <w:p w:rsidR="00044EE9" w:rsidRDefault="005D6905" w:rsidP="00AD3338">
      <w:pPr>
        <w:spacing w:after="0"/>
        <w:ind w:left="709"/>
        <w:rPr>
          <w:rFonts w:ascii="Verdana" w:hAnsi="Verdana"/>
          <w:sz w:val="18"/>
          <w:szCs w:val="20"/>
          <w:lang w:val="en-US"/>
        </w:rPr>
      </w:pPr>
      <w:r w:rsidRPr="00AD3338">
        <w:rPr>
          <w:rFonts w:ascii="Verdana" w:hAnsi="Verdana"/>
          <w:sz w:val="18"/>
          <w:szCs w:val="20"/>
          <w:lang w:val="en-US"/>
        </w:rPr>
        <w:t>[</w:t>
      </w:r>
      <w:proofErr w:type="gramStart"/>
      <w:r w:rsidR="00044EE9" w:rsidRPr="00AD3338">
        <w:rPr>
          <w:rFonts w:ascii="Verdana" w:hAnsi="Verdana"/>
          <w:sz w:val="18"/>
          <w:szCs w:val="20"/>
          <w:lang w:val="en-US"/>
        </w:rPr>
        <w:t>e</w:t>
      </w:r>
      <w:r w:rsidRPr="00AD3338">
        <w:rPr>
          <w:rFonts w:ascii="Verdana" w:hAnsi="Verdana"/>
          <w:sz w:val="18"/>
          <w:szCs w:val="20"/>
          <w:lang w:val="en-US"/>
        </w:rPr>
        <w:t>rrorcode</w:t>
      </w:r>
      <w:proofErr w:type="gramEnd"/>
      <w:r w:rsidRPr="00AD3338">
        <w:rPr>
          <w:rFonts w:ascii="Verdana" w:hAnsi="Verdana"/>
          <w:sz w:val="18"/>
          <w:szCs w:val="20"/>
          <w:lang w:val="en-US"/>
        </w:rPr>
        <w:t xml:space="preserve"> = 0 and resultcode= 0]</w:t>
      </w:r>
    </w:p>
    <w:p w:rsidR="00E6387E" w:rsidRPr="00E6387E" w:rsidRDefault="00E6387E" w:rsidP="00AD3338">
      <w:pPr>
        <w:spacing w:after="0"/>
        <w:ind w:left="709"/>
        <w:rPr>
          <w:rFonts w:ascii="Verdana" w:hAnsi="Verdana"/>
          <w:sz w:val="4"/>
          <w:szCs w:val="20"/>
          <w:lang w:val="en-US"/>
        </w:rPr>
      </w:pPr>
    </w:p>
    <w:p w:rsidR="00DE74FF" w:rsidRDefault="00044EE9" w:rsidP="004A7EF5">
      <w:pPr>
        <w:pStyle w:val="Listenabsatz"/>
        <w:numPr>
          <w:ilvl w:val="0"/>
          <w:numId w:val="23"/>
        </w:numPr>
        <w:rPr>
          <w:rFonts w:ascii="Verdana" w:hAnsi="Verdana"/>
          <w:sz w:val="18"/>
          <w:szCs w:val="20"/>
          <w:lang w:val="en-US"/>
        </w:rPr>
      </w:pPr>
      <w:r w:rsidRPr="00396D43">
        <w:rPr>
          <w:rFonts w:ascii="Verdana" w:hAnsi="Verdana"/>
          <w:sz w:val="18"/>
          <w:szCs w:val="20"/>
          <w:lang w:val="en-US"/>
        </w:rPr>
        <w:t xml:space="preserve">Redirection from </w:t>
      </w:r>
      <w:r w:rsidR="003E3159" w:rsidRPr="00396D43">
        <w:rPr>
          <w:rFonts w:ascii="Verdana" w:hAnsi="Verdana"/>
          <w:sz w:val="18"/>
          <w:szCs w:val="20"/>
          <w:lang w:val="en-US"/>
        </w:rPr>
        <w:t>website</w:t>
      </w:r>
      <w:r w:rsidRPr="00396D43">
        <w:rPr>
          <w:rFonts w:ascii="Verdana" w:hAnsi="Verdana"/>
          <w:sz w:val="18"/>
          <w:szCs w:val="20"/>
          <w:lang w:val="en-US"/>
        </w:rPr>
        <w:t xml:space="preserve"> to paysafecard </w:t>
      </w:r>
      <w:r w:rsidR="005A6036" w:rsidRPr="00396D43">
        <w:rPr>
          <w:rFonts w:ascii="Verdana" w:hAnsi="Verdana"/>
          <w:sz w:val="18"/>
          <w:szCs w:val="20"/>
          <w:lang w:val="en-US"/>
        </w:rPr>
        <w:t>landing page</w:t>
      </w:r>
    </w:p>
    <w:p w:rsidR="00E6387E" w:rsidRPr="00E6387E" w:rsidRDefault="00E6387E" w:rsidP="00E6387E">
      <w:pPr>
        <w:pStyle w:val="Listenabsatz"/>
        <w:ind w:left="644"/>
        <w:rPr>
          <w:rFonts w:ascii="Verdana" w:hAnsi="Verdana"/>
          <w:sz w:val="4"/>
          <w:szCs w:val="20"/>
          <w:lang w:val="en-US"/>
        </w:rPr>
      </w:pPr>
    </w:p>
    <w:p w:rsidR="00FA0AD3" w:rsidRDefault="00044EE9" w:rsidP="004A7EF5">
      <w:pPr>
        <w:pStyle w:val="Listenabsatz"/>
        <w:numPr>
          <w:ilvl w:val="0"/>
          <w:numId w:val="23"/>
        </w:numPr>
        <w:rPr>
          <w:rFonts w:ascii="Verdana" w:hAnsi="Verdana"/>
          <w:sz w:val="18"/>
          <w:szCs w:val="20"/>
          <w:lang w:val="en-US"/>
        </w:rPr>
      </w:pPr>
      <w:r w:rsidRPr="00396D43">
        <w:rPr>
          <w:rFonts w:ascii="Verdana" w:hAnsi="Verdana"/>
          <w:sz w:val="18"/>
          <w:szCs w:val="20"/>
          <w:lang w:val="en-US"/>
        </w:rPr>
        <w:t>Customer enter</w:t>
      </w:r>
      <w:r w:rsidR="00C24761" w:rsidRPr="00396D43">
        <w:rPr>
          <w:rFonts w:ascii="Verdana" w:hAnsi="Verdana"/>
          <w:sz w:val="18"/>
          <w:szCs w:val="20"/>
          <w:lang w:val="en-US"/>
        </w:rPr>
        <w:t>s</w:t>
      </w:r>
      <w:r w:rsidR="00FA0AD3" w:rsidRPr="00396D43">
        <w:rPr>
          <w:rFonts w:ascii="Verdana" w:hAnsi="Verdana"/>
          <w:sz w:val="18"/>
          <w:szCs w:val="20"/>
          <w:lang w:val="en-US"/>
        </w:rPr>
        <w:t xml:space="preserve"> </w:t>
      </w:r>
      <w:r w:rsidR="00C24761" w:rsidRPr="00396D43">
        <w:rPr>
          <w:rFonts w:ascii="Verdana" w:hAnsi="Verdana"/>
          <w:sz w:val="18"/>
          <w:szCs w:val="20"/>
          <w:lang w:val="en-US"/>
        </w:rPr>
        <w:t>paysafecard</w:t>
      </w:r>
      <w:r w:rsidR="00FA0AD3" w:rsidRPr="00396D43">
        <w:rPr>
          <w:rFonts w:ascii="Verdana" w:hAnsi="Verdana"/>
          <w:sz w:val="18"/>
          <w:szCs w:val="20"/>
          <w:lang w:val="en-US"/>
        </w:rPr>
        <w:t xml:space="preserve"> PIN and clicks on pay</w:t>
      </w:r>
      <w:r w:rsidR="00941C8C" w:rsidRPr="00396D43">
        <w:rPr>
          <w:rFonts w:ascii="Verdana" w:hAnsi="Verdana"/>
          <w:sz w:val="18"/>
          <w:szCs w:val="20"/>
          <w:lang w:val="en-US"/>
        </w:rPr>
        <w:t xml:space="preserve"> button at paysafecard </w:t>
      </w:r>
      <w:r w:rsidR="00C24761" w:rsidRPr="00396D43">
        <w:rPr>
          <w:rFonts w:ascii="Verdana" w:hAnsi="Verdana"/>
          <w:sz w:val="18"/>
          <w:szCs w:val="20"/>
          <w:lang w:val="en-US"/>
        </w:rPr>
        <w:t>landing page</w:t>
      </w:r>
    </w:p>
    <w:p w:rsidR="00E6387E" w:rsidRPr="00E6387E" w:rsidRDefault="00E6387E" w:rsidP="00E6387E">
      <w:pPr>
        <w:pStyle w:val="Listenabsatz"/>
        <w:ind w:left="644"/>
        <w:rPr>
          <w:rFonts w:ascii="Verdana" w:hAnsi="Verdana"/>
          <w:sz w:val="4"/>
          <w:szCs w:val="20"/>
          <w:lang w:val="en-US"/>
        </w:rPr>
      </w:pPr>
    </w:p>
    <w:p w:rsidR="00FA0AD3" w:rsidRDefault="00941C8C" w:rsidP="004A7EF5">
      <w:pPr>
        <w:pStyle w:val="Listenabsatz"/>
        <w:numPr>
          <w:ilvl w:val="0"/>
          <w:numId w:val="23"/>
        </w:numPr>
        <w:rPr>
          <w:rFonts w:ascii="Verdana" w:hAnsi="Verdana"/>
          <w:sz w:val="18"/>
          <w:szCs w:val="20"/>
          <w:lang w:val="en-US"/>
        </w:rPr>
      </w:pPr>
      <w:r w:rsidRPr="00396D43">
        <w:rPr>
          <w:rFonts w:ascii="Verdana" w:hAnsi="Verdana"/>
          <w:sz w:val="18"/>
          <w:szCs w:val="20"/>
          <w:lang w:val="en-US"/>
        </w:rPr>
        <w:t xml:space="preserve">paysafecard confirms validation of </w:t>
      </w:r>
      <w:r w:rsidR="00FA0AD3" w:rsidRPr="00396D43">
        <w:rPr>
          <w:rFonts w:ascii="Verdana" w:hAnsi="Verdana"/>
          <w:sz w:val="18"/>
          <w:szCs w:val="20"/>
          <w:lang w:val="en-US"/>
        </w:rPr>
        <w:t>the PIN</w:t>
      </w:r>
    </w:p>
    <w:p w:rsidR="00E6387E" w:rsidRPr="00E6387E" w:rsidRDefault="00E6387E" w:rsidP="00E6387E">
      <w:pPr>
        <w:pStyle w:val="Listenabsatz"/>
        <w:ind w:left="644"/>
        <w:rPr>
          <w:rFonts w:ascii="Verdana" w:hAnsi="Verdana"/>
          <w:sz w:val="4"/>
          <w:szCs w:val="20"/>
          <w:lang w:val="en-US"/>
        </w:rPr>
      </w:pPr>
    </w:p>
    <w:p w:rsidR="00FA0AD3" w:rsidRPr="00396D43" w:rsidRDefault="004A7EF5" w:rsidP="004A7EF5">
      <w:pPr>
        <w:pStyle w:val="Listenabsatz"/>
        <w:numPr>
          <w:ilvl w:val="0"/>
          <w:numId w:val="26"/>
        </w:numPr>
        <w:ind w:left="567" w:hanging="283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 xml:space="preserve"> </w:t>
      </w:r>
      <w:r w:rsidR="00FA0AD3" w:rsidRPr="00396D43">
        <w:rPr>
          <w:rFonts w:ascii="Verdana" w:hAnsi="Verdana"/>
          <w:sz w:val="18"/>
          <w:szCs w:val="20"/>
          <w:lang w:val="en-US"/>
        </w:rPr>
        <w:t xml:space="preserve">pnURL </w:t>
      </w:r>
      <w:r w:rsidR="00FA0AD3" w:rsidRPr="00396D43">
        <w:rPr>
          <w:rFonts w:ascii="Verdana" w:hAnsi="Verdana"/>
          <w:sz w:val="18"/>
          <w:szCs w:val="20"/>
          <w:lang w:val="en-US"/>
        </w:rPr>
        <w:sym w:font="Wingdings" w:char="F0E0"/>
      </w:r>
      <w:r w:rsidR="00FA0AD3" w:rsidRPr="00396D43">
        <w:rPr>
          <w:rFonts w:ascii="Verdana" w:hAnsi="Verdana"/>
          <w:sz w:val="18"/>
          <w:szCs w:val="20"/>
          <w:lang w:val="en-US"/>
        </w:rPr>
        <w:t xml:space="preserve"> paysafecard send</w:t>
      </w:r>
      <w:r w:rsidR="00C24761" w:rsidRPr="00396D43">
        <w:rPr>
          <w:rFonts w:ascii="Verdana" w:hAnsi="Verdana"/>
          <w:sz w:val="18"/>
          <w:szCs w:val="20"/>
          <w:lang w:val="en-US"/>
        </w:rPr>
        <w:t>s</w:t>
      </w:r>
      <w:r w:rsidR="00FA0AD3" w:rsidRPr="00396D43">
        <w:rPr>
          <w:rFonts w:ascii="Verdana" w:hAnsi="Verdana"/>
          <w:sz w:val="18"/>
          <w:szCs w:val="20"/>
          <w:lang w:val="en-US"/>
        </w:rPr>
        <w:t xml:space="preserve"> a payment notification to pnURL</w:t>
      </w:r>
    </w:p>
    <w:p w:rsidR="005226BF" w:rsidRDefault="00FA0AD3" w:rsidP="00E6387E">
      <w:pPr>
        <w:pStyle w:val="Listenabsatz"/>
        <w:ind w:left="709" w:hanging="425"/>
        <w:rPr>
          <w:rFonts w:ascii="Verdana" w:hAnsi="Verdana"/>
          <w:sz w:val="18"/>
          <w:szCs w:val="20"/>
          <w:lang w:val="en-US"/>
        </w:rPr>
      </w:pPr>
      <w:r w:rsidRPr="00396D43">
        <w:rPr>
          <w:rFonts w:ascii="Verdana" w:hAnsi="Verdana"/>
          <w:sz w:val="18"/>
          <w:szCs w:val="20"/>
          <w:lang w:val="en-US"/>
        </w:rPr>
        <w:t>5.1)</w:t>
      </w:r>
      <w:r w:rsidRPr="00396D43">
        <w:rPr>
          <w:rFonts w:ascii="Verdana" w:hAnsi="Verdana"/>
          <w:sz w:val="18"/>
          <w:szCs w:val="20"/>
          <w:lang w:val="en-US"/>
        </w:rPr>
        <w:tab/>
      </w:r>
      <w:proofErr w:type="gramStart"/>
      <w:r w:rsidR="00C24761" w:rsidRPr="00396D43">
        <w:rPr>
          <w:rFonts w:ascii="Verdana" w:hAnsi="Verdana"/>
          <w:sz w:val="18"/>
          <w:szCs w:val="20"/>
          <w:lang w:val="en-US"/>
        </w:rPr>
        <w:t>Upon</w:t>
      </w:r>
      <w:proofErr w:type="gramEnd"/>
      <w:r w:rsidR="00C24761" w:rsidRPr="00396D43">
        <w:rPr>
          <w:rFonts w:ascii="Verdana" w:hAnsi="Verdana"/>
          <w:sz w:val="18"/>
          <w:szCs w:val="20"/>
          <w:lang w:val="en-US"/>
        </w:rPr>
        <w:t xml:space="preserve"> receival </w:t>
      </w:r>
      <w:r w:rsidRPr="00396D43">
        <w:rPr>
          <w:rFonts w:ascii="Verdana" w:hAnsi="Verdana"/>
          <w:sz w:val="18"/>
          <w:szCs w:val="20"/>
          <w:lang w:val="en-US"/>
        </w:rPr>
        <w:t xml:space="preserve">of payment notification (pnURL) </w:t>
      </w:r>
      <w:r w:rsidR="00C24761" w:rsidRPr="00396D43">
        <w:rPr>
          <w:rFonts w:ascii="Verdana" w:hAnsi="Verdana"/>
          <w:sz w:val="18"/>
          <w:szCs w:val="20"/>
          <w:lang w:val="en-US"/>
        </w:rPr>
        <w:t xml:space="preserve">you </w:t>
      </w:r>
      <w:r w:rsidRPr="00396D43">
        <w:rPr>
          <w:rFonts w:ascii="Verdana" w:hAnsi="Verdana"/>
          <w:sz w:val="18"/>
          <w:szCs w:val="20"/>
          <w:lang w:val="en-US"/>
        </w:rPr>
        <w:t xml:space="preserve">call </w:t>
      </w:r>
      <w:r w:rsidRPr="00396D43">
        <w:rPr>
          <w:rFonts w:ascii="Courier New" w:hAnsi="Courier New" w:cs="Courier New"/>
          <w:sz w:val="20"/>
          <w:szCs w:val="20"/>
          <w:highlight w:val="lightGray"/>
          <w:shd w:val="clear" w:color="auto" w:fill="BFBFBF" w:themeFill="background1" w:themeFillShade="BF"/>
          <w:lang w:val="en-US"/>
        </w:rPr>
        <w:t>executeDebit</w:t>
      </w:r>
      <w:r w:rsidRPr="00396D43">
        <w:rPr>
          <w:rFonts w:ascii="Verdana" w:hAnsi="Verdana"/>
          <w:sz w:val="18"/>
          <w:szCs w:val="20"/>
          <w:lang w:val="en-US"/>
        </w:rPr>
        <w:t xml:space="preserve"> to debit the transaction</w:t>
      </w:r>
      <w:r w:rsidR="00E6387E">
        <w:rPr>
          <w:rFonts w:ascii="Verdana" w:hAnsi="Verdana"/>
          <w:sz w:val="18"/>
          <w:szCs w:val="20"/>
          <w:lang w:val="en-US"/>
        </w:rPr>
        <w:t xml:space="preserve">. </w:t>
      </w:r>
      <w:r w:rsidR="00C24761" w:rsidRPr="00396D43">
        <w:rPr>
          <w:rFonts w:ascii="Verdana" w:hAnsi="Verdana"/>
          <w:sz w:val="18"/>
          <w:szCs w:val="20"/>
          <w:lang w:val="en-US"/>
        </w:rPr>
        <w:t>ONLY upon</w:t>
      </w:r>
      <w:r w:rsidR="005226BF" w:rsidRPr="00396D43">
        <w:rPr>
          <w:rFonts w:ascii="Verdana" w:hAnsi="Verdana"/>
          <w:sz w:val="18"/>
          <w:szCs w:val="20"/>
          <w:lang w:val="en-US"/>
        </w:rPr>
        <w:t xml:space="preserve"> </w:t>
      </w:r>
      <w:r w:rsidR="00E048CB" w:rsidRPr="00396D43">
        <w:rPr>
          <w:rFonts w:ascii="Verdana" w:hAnsi="Verdana"/>
          <w:sz w:val="18"/>
          <w:szCs w:val="20"/>
          <w:lang w:val="en-US"/>
        </w:rPr>
        <w:t xml:space="preserve">successful response </w:t>
      </w:r>
      <w:r w:rsidR="005D6905">
        <w:rPr>
          <w:rFonts w:ascii="Verdana" w:hAnsi="Verdana"/>
          <w:sz w:val="18"/>
          <w:szCs w:val="20"/>
          <w:lang w:val="en-US"/>
        </w:rPr>
        <w:t>[</w:t>
      </w:r>
      <w:r w:rsidR="005226BF" w:rsidRPr="00396D43">
        <w:rPr>
          <w:rFonts w:ascii="Verdana" w:hAnsi="Verdana"/>
          <w:sz w:val="18"/>
          <w:szCs w:val="20"/>
          <w:lang w:val="en-US"/>
        </w:rPr>
        <w:t>errorcode = 0 and resultcode= 0</w:t>
      </w:r>
      <w:r w:rsidR="005D6905">
        <w:rPr>
          <w:rFonts w:ascii="Verdana" w:hAnsi="Verdana"/>
          <w:sz w:val="18"/>
          <w:szCs w:val="20"/>
          <w:lang w:val="en-US"/>
        </w:rPr>
        <w:t>]</w:t>
      </w:r>
      <w:r w:rsidR="005226BF" w:rsidRPr="00396D43">
        <w:rPr>
          <w:rFonts w:ascii="Verdana" w:hAnsi="Verdana"/>
          <w:sz w:val="18"/>
          <w:szCs w:val="20"/>
          <w:lang w:val="en-US"/>
        </w:rPr>
        <w:t xml:space="preserve"> </w:t>
      </w:r>
      <w:r w:rsidR="00C24761" w:rsidRPr="00396D43">
        <w:rPr>
          <w:rFonts w:ascii="Verdana" w:hAnsi="Verdana"/>
          <w:sz w:val="18"/>
          <w:szCs w:val="20"/>
          <w:lang w:val="en-US"/>
        </w:rPr>
        <w:t xml:space="preserve">you </w:t>
      </w:r>
      <w:r w:rsidR="00E048CB" w:rsidRPr="00396D43">
        <w:rPr>
          <w:rFonts w:ascii="Verdana" w:hAnsi="Verdana"/>
          <w:sz w:val="18"/>
          <w:szCs w:val="20"/>
          <w:lang w:val="en-US"/>
        </w:rPr>
        <w:t xml:space="preserve">should </w:t>
      </w:r>
      <w:r w:rsidR="005226BF" w:rsidRPr="00396D43">
        <w:rPr>
          <w:rFonts w:ascii="Verdana" w:hAnsi="Verdana"/>
          <w:sz w:val="18"/>
          <w:szCs w:val="20"/>
          <w:lang w:val="en-US"/>
        </w:rPr>
        <w:t>credit customers account</w:t>
      </w:r>
    </w:p>
    <w:p w:rsidR="00E6387E" w:rsidRPr="00E6387E" w:rsidRDefault="00E6387E" w:rsidP="00E6387E">
      <w:pPr>
        <w:pStyle w:val="Listenabsatz"/>
        <w:ind w:left="709" w:hanging="425"/>
        <w:rPr>
          <w:rFonts w:ascii="Verdana" w:hAnsi="Verdana"/>
          <w:sz w:val="4"/>
          <w:szCs w:val="20"/>
          <w:lang w:val="en-US"/>
        </w:rPr>
      </w:pPr>
    </w:p>
    <w:p w:rsidR="005226BF" w:rsidRPr="00396D43" w:rsidRDefault="005226BF" w:rsidP="004A7EF5">
      <w:pPr>
        <w:pStyle w:val="Listenabsatz"/>
        <w:numPr>
          <w:ilvl w:val="0"/>
          <w:numId w:val="23"/>
        </w:numPr>
        <w:rPr>
          <w:rFonts w:ascii="Verdana" w:hAnsi="Verdana"/>
          <w:sz w:val="18"/>
          <w:szCs w:val="20"/>
          <w:lang w:val="en-US"/>
        </w:rPr>
      </w:pPr>
      <w:r w:rsidRPr="00396D43">
        <w:rPr>
          <w:rFonts w:ascii="Verdana" w:hAnsi="Verdana"/>
          <w:sz w:val="18"/>
          <w:szCs w:val="20"/>
          <w:lang w:val="en-US"/>
        </w:rPr>
        <w:t xml:space="preserve">okURL </w:t>
      </w:r>
      <w:r w:rsidRPr="00396D43">
        <w:rPr>
          <w:rFonts w:ascii="Verdana" w:hAnsi="Verdana"/>
          <w:sz w:val="18"/>
          <w:szCs w:val="20"/>
          <w:lang w:val="en-US"/>
        </w:rPr>
        <w:sym w:font="Wingdings" w:char="F0E0"/>
      </w:r>
      <w:r w:rsidRPr="00396D43">
        <w:rPr>
          <w:rFonts w:ascii="Verdana" w:hAnsi="Verdana"/>
          <w:sz w:val="18"/>
          <w:szCs w:val="20"/>
          <w:lang w:val="en-US"/>
        </w:rPr>
        <w:t xml:space="preserve"> paysafecard redirect</w:t>
      </w:r>
      <w:r w:rsidR="00C24761" w:rsidRPr="00396D43">
        <w:rPr>
          <w:rFonts w:ascii="Verdana" w:hAnsi="Verdana"/>
          <w:sz w:val="18"/>
          <w:szCs w:val="20"/>
          <w:lang w:val="en-US"/>
        </w:rPr>
        <w:t>s</w:t>
      </w:r>
      <w:r w:rsidRPr="00396D43">
        <w:rPr>
          <w:rFonts w:ascii="Verdana" w:hAnsi="Verdana"/>
          <w:sz w:val="18"/>
          <w:szCs w:val="20"/>
          <w:lang w:val="en-US"/>
        </w:rPr>
        <w:t xml:space="preserve"> the customer</w:t>
      </w:r>
      <w:r w:rsidR="00FC34DF" w:rsidRPr="00396D43">
        <w:rPr>
          <w:rFonts w:ascii="Verdana" w:hAnsi="Verdana"/>
          <w:sz w:val="18"/>
          <w:szCs w:val="20"/>
          <w:lang w:val="en-US"/>
        </w:rPr>
        <w:t xml:space="preserve"> to okURL</w:t>
      </w:r>
    </w:p>
    <w:p w:rsidR="00FC34DF" w:rsidRPr="00396D43" w:rsidRDefault="00E6387E" w:rsidP="00E6387E">
      <w:pPr>
        <w:pStyle w:val="Listenabsatz"/>
        <w:ind w:hanging="436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 xml:space="preserve">5.2.) </w:t>
      </w:r>
      <w:r w:rsidR="00FC34DF" w:rsidRPr="00396D43">
        <w:rPr>
          <w:rFonts w:ascii="Verdana" w:hAnsi="Verdana"/>
          <w:sz w:val="18"/>
          <w:szCs w:val="20"/>
          <w:lang w:val="en-US"/>
        </w:rPr>
        <w:t xml:space="preserve">check with </w:t>
      </w:r>
      <w:r w:rsidR="00FC34DF" w:rsidRPr="00396D43">
        <w:rPr>
          <w:rFonts w:ascii="Courier New" w:hAnsi="Courier New" w:cs="Courier New"/>
          <w:sz w:val="20"/>
          <w:szCs w:val="20"/>
          <w:highlight w:val="lightGray"/>
          <w:shd w:val="clear" w:color="auto" w:fill="BFBFBF" w:themeFill="background1" w:themeFillShade="BF"/>
          <w:lang w:val="en-US"/>
        </w:rPr>
        <w:t>GetSerialNumbers</w:t>
      </w:r>
      <w:r w:rsidR="00FC34DF" w:rsidRPr="00396D43">
        <w:rPr>
          <w:rFonts w:ascii="Verdana" w:hAnsi="Verdana"/>
          <w:sz w:val="18"/>
          <w:szCs w:val="20"/>
          <w:lang w:val="en-US"/>
        </w:rPr>
        <w:t xml:space="preserve"> on okURL the state of the transaction</w:t>
      </w:r>
    </w:p>
    <w:p w:rsidR="00FC34DF" w:rsidRPr="00396D43" w:rsidRDefault="00FC34DF" w:rsidP="004A7EF5">
      <w:pPr>
        <w:pStyle w:val="Listenabsatz"/>
        <w:ind w:hanging="153"/>
        <w:rPr>
          <w:rFonts w:ascii="Verdana" w:hAnsi="Verdana"/>
          <w:i/>
          <w:sz w:val="18"/>
          <w:szCs w:val="20"/>
          <w:lang w:val="en-US"/>
        </w:rPr>
      </w:pPr>
      <w:r w:rsidRPr="00396D43">
        <w:rPr>
          <w:rFonts w:ascii="Verdana" w:hAnsi="Verdana"/>
          <w:sz w:val="18"/>
          <w:szCs w:val="20"/>
          <w:lang w:val="en-US"/>
        </w:rPr>
        <w:tab/>
        <w:t>a.) if dispositionS</w:t>
      </w:r>
      <w:r w:rsidR="00E6387E">
        <w:rPr>
          <w:rFonts w:ascii="Verdana" w:hAnsi="Verdana"/>
          <w:sz w:val="18"/>
          <w:szCs w:val="20"/>
          <w:lang w:val="en-US"/>
        </w:rPr>
        <w:t>t</w:t>
      </w:r>
      <w:r w:rsidRPr="00396D43">
        <w:rPr>
          <w:rFonts w:ascii="Verdana" w:hAnsi="Verdana"/>
          <w:sz w:val="18"/>
          <w:szCs w:val="20"/>
          <w:lang w:val="en-US"/>
        </w:rPr>
        <w:t xml:space="preserve">ate = “S” </w:t>
      </w:r>
      <w:r w:rsidRPr="00396D43">
        <w:rPr>
          <w:rFonts w:ascii="Verdana" w:hAnsi="Verdana"/>
          <w:sz w:val="18"/>
          <w:szCs w:val="20"/>
          <w:lang w:val="en-US"/>
        </w:rPr>
        <w:sym w:font="Wingdings" w:char="F0E0"/>
      </w:r>
      <w:r w:rsidRPr="00396D43">
        <w:rPr>
          <w:rFonts w:ascii="Verdana" w:hAnsi="Verdana"/>
          <w:sz w:val="18"/>
          <w:szCs w:val="20"/>
          <w:lang w:val="en-US"/>
        </w:rPr>
        <w:t xml:space="preserve"> call </w:t>
      </w:r>
      <w:r w:rsidRPr="00396D43">
        <w:rPr>
          <w:rFonts w:ascii="Courier New" w:hAnsi="Courier New" w:cs="Courier New"/>
          <w:sz w:val="20"/>
          <w:szCs w:val="20"/>
          <w:highlight w:val="lightGray"/>
          <w:shd w:val="clear" w:color="auto" w:fill="BFBFBF" w:themeFill="background1" w:themeFillShade="BF"/>
          <w:lang w:val="en-US"/>
        </w:rPr>
        <w:t>executeDebit</w:t>
      </w:r>
    </w:p>
    <w:p w:rsidR="00856E2F" w:rsidRPr="00396D43" w:rsidRDefault="00E6387E" w:rsidP="00E6387E">
      <w:pPr>
        <w:pStyle w:val="Listenabsatz"/>
        <w:ind w:left="993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O</w:t>
      </w:r>
      <w:r w:rsidR="00C24761" w:rsidRPr="00396D43">
        <w:rPr>
          <w:rFonts w:ascii="Verdana" w:hAnsi="Verdana"/>
          <w:sz w:val="18"/>
          <w:szCs w:val="20"/>
          <w:lang w:val="en-US"/>
        </w:rPr>
        <w:t>nly upon</w:t>
      </w:r>
      <w:r w:rsidR="00856E2F" w:rsidRPr="00396D43">
        <w:rPr>
          <w:rFonts w:ascii="Verdana" w:hAnsi="Verdana"/>
          <w:sz w:val="18"/>
          <w:szCs w:val="20"/>
          <w:lang w:val="en-US"/>
        </w:rPr>
        <w:t xml:space="preserve"> successful </w:t>
      </w:r>
      <w:r w:rsidRPr="00396D43">
        <w:rPr>
          <w:rFonts w:ascii="Verdana" w:hAnsi="Verdana"/>
          <w:sz w:val="18"/>
          <w:szCs w:val="20"/>
          <w:lang w:val="en-US"/>
        </w:rPr>
        <w:t>response [</w:t>
      </w:r>
      <w:r w:rsidR="00E048CB" w:rsidRPr="00396D43">
        <w:rPr>
          <w:rFonts w:ascii="Verdana" w:hAnsi="Verdana"/>
          <w:sz w:val="18"/>
          <w:szCs w:val="20"/>
          <w:lang w:val="en-US"/>
        </w:rPr>
        <w:t>errorcode = 0 and resultcode= 0</w:t>
      </w:r>
      <w:r w:rsidR="005D6905">
        <w:rPr>
          <w:rFonts w:ascii="Verdana" w:hAnsi="Verdana"/>
          <w:sz w:val="18"/>
          <w:szCs w:val="20"/>
          <w:lang w:val="en-US"/>
        </w:rPr>
        <w:t>]</w:t>
      </w:r>
      <w:r w:rsidR="00E048CB" w:rsidRPr="00396D43">
        <w:rPr>
          <w:rFonts w:ascii="Verdana" w:hAnsi="Verdana"/>
          <w:sz w:val="18"/>
          <w:szCs w:val="20"/>
          <w:lang w:val="en-US"/>
        </w:rPr>
        <w:t xml:space="preserve"> </w:t>
      </w:r>
      <w:r w:rsidR="00856E2F" w:rsidRPr="00396D43">
        <w:rPr>
          <w:rFonts w:ascii="Verdana" w:hAnsi="Verdana"/>
          <w:sz w:val="18"/>
          <w:szCs w:val="20"/>
          <w:lang w:val="en-US"/>
        </w:rPr>
        <w:t xml:space="preserve">from </w:t>
      </w:r>
      <w:r w:rsidR="00856E2F" w:rsidRPr="00396D43">
        <w:rPr>
          <w:rFonts w:ascii="Courier New" w:hAnsi="Courier New" w:cs="Courier New"/>
          <w:sz w:val="20"/>
          <w:szCs w:val="20"/>
          <w:highlight w:val="lightGray"/>
          <w:shd w:val="clear" w:color="auto" w:fill="BFBFBF" w:themeFill="background1" w:themeFillShade="BF"/>
          <w:lang w:val="en-US"/>
        </w:rPr>
        <w:t>executeDebit</w:t>
      </w:r>
      <w:r w:rsidR="00856E2F" w:rsidRPr="00396D43">
        <w:rPr>
          <w:rFonts w:ascii="Verdana" w:hAnsi="Verdana"/>
          <w:sz w:val="18"/>
          <w:szCs w:val="20"/>
          <w:lang w:val="en-US"/>
        </w:rPr>
        <w:t xml:space="preserve"> </w:t>
      </w:r>
      <w:r w:rsidR="006B5BF8" w:rsidRPr="00396D43">
        <w:rPr>
          <w:rFonts w:ascii="Verdana" w:hAnsi="Verdana"/>
          <w:sz w:val="18"/>
          <w:szCs w:val="20"/>
          <w:lang w:val="en-US"/>
        </w:rPr>
        <w:t>credit</w:t>
      </w:r>
      <w:r w:rsidR="00856E2F" w:rsidRPr="00396D43">
        <w:rPr>
          <w:rFonts w:ascii="Verdana" w:hAnsi="Verdana"/>
          <w:sz w:val="18"/>
          <w:szCs w:val="20"/>
          <w:lang w:val="en-US"/>
        </w:rPr>
        <w:t xml:space="preserve"> customers account</w:t>
      </w:r>
    </w:p>
    <w:p w:rsidR="005226BF" w:rsidRPr="00396D43" w:rsidRDefault="00FC34DF" w:rsidP="00E6387E">
      <w:pPr>
        <w:pStyle w:val="Listenabsatz"/>
        <w:ind w:left="993" w:hanging="284"/>
        <w:rPr>
          <w:rFonts w:ascii="Verdana" w:hAnsi="Verdana"/>
          <w:sz w:val="18"/>
          <w:szCs w:val="20"/>
          <w:lang w:val="en-US"/>
        </w:rPr>
      </w:pPr>
      <w:r w:rsidRPr="00396D43">
        <w:rPr>
          <w:rFonts w:ascii="Verdana" w:hAnsi="Verdana"/>
          <w:sz w:val="18"/>
          <w:szCs w:val="20"/>
          <w:lang w:val="en-US"/>
        </w:rPr>
        <w:lastRenderedPageBreak/>
        <w:t xml:space="preserve">b.) if dispositionState = “O” </w:t>
      </w:r>
      <w:r w:rsidRPr="00396D43">
        <w:rPr>
          <w:rFonts w:ascii="Verdana" w:hAnsi="Verdana"/>
          <w:sz w:val="18"/>
          <w:szCs w:val="20"/>
          <w:lang w:val="en-US"/>
        </w:rPr>
        <w:sym w:font="Wingdings" w:char="F0E0"/>
      </w:r>
      <w:r w:rsidRPr="00396D43">
        <w:rPr>
          <w:rFonts w:ascii="Verdana" w:hAnsi="Verdana"/>
          <w:sz w:val="18"/>
          <w:szCs w:val="20"/>
          <w:lang w:val="en-US"/>
        </w:rPr>
        <w:t xml:space="preserve"> </w:t>
      </w:r>
      <w:r w:rsidR="006B5BF8" w:rsidRPr="00396D43">
        <w:rPr>
          <w:rFonts w:ascii="Verdana" w:hAnsi="Verdana"/>
          <w:sz w:val="18"/>
          <w:szCs w:val="20"/>
          <w:lang w:val="en-US"/>
        </w:rPr>
        <w:t xml:space="preserve">only </w:t>
      </w:r>
      <w:r w:rsidRPr="00396D43">
        <w:rPr>
          <w:rFonts w:ascii="Verdana" w:hAnsi="Verdana"/>
          <w:sz w:val="18"/>
          <w:szCs w:val="20"/>
          <w:lang w:val="en-US"/>
        </w:rPr>
        <w:t>show success message to the customer</w:t>
      </w:r>
      <w:r w:rsidR="006B5BF8" w:rsidRPr="00396D43">
        <w:rPr>
          <w:rFonts w:ascii="Verdana" w:hAnsi="Verdana"/>
          <w:sz w:val="18"/>
          <w:szCs w:val="20"/>
          <w:lang w:val="en-US"/>
        </w:rPr>
        <w:t>, do not credit customers account again.</w:t>
      </w:r>
    </w:p>
    <w:p w:rsidR="00D01C01" w:rsidRDefault="00D01C01">
      <w:pPr>
        <w:rPr>
          <w:lang w:val="en-US"/>
        </w:rPr>
      </w:pPr>
    </w:p>
    <w:tbl>
      <w:tblPr>
        <w:tblStyle w:val="MittlereSchattierung1-Akzent1"/>
        <w:tblpPr w:leftFromText="141" w:rightFromText="141" w:vertAnchor="text" w:horzAnchor="margin" w:tblpXSpec="center" w:tblpY="385"/>
        <w:tblW w:w="10564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564"/>
      </w:tblGrid>
      <w:tr w:rsidR="00D01C01" w:rsidTr="0011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4" w:type="dxa"/>
            <w:vAlign w:val="center"/>
          </w:tcPr>
          <w:p w:rsidR="00D01C01" w:rsidRPr="00263433" w:rsidRDefault="00D01C01" w:rsidP="00D01C01">
            <w:pPr>
              <w:rPr>
                <w:rFonts w:ascii="Verdana" w:hAnsi="Verdana" w:cs="Arial"/>
                <w:color w:val="auto"/>
                <w:sz w:val="18"/>
                <w:szCs w:val="18"/>
                <w:lang w:val="en-US"/>
              </w:rPr>
            </w:pPr>
            <w:r w:rsidRPr="00263433">
              <w:rPr>
                <w:rFonts w:ascii="Verdana" w:hAnsi="Verdana" w:cs="Arial"/>
                <w:bCs w:val="0"/>
                <w:sz w:val="18"/>
                <w:szCs w:val="18"/>
                <w:lang w:val="en-US"/>
              </w:rPr>
              <w:t>Factbox: Technical Information</w:t>
            </w:r>
          </w:p>
        </w:tc>
      </w:tr>
      <w:tr w:rsidR="00D01C01" w:rsidRPr="00DE5E2A" w:rsidTr="00D01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4" w:type="dxa"/>
            <w:shd w:val="clear" w:color="auto" w:fill="B8CCE4" w:themeFill="accent1" w:themeFillTint="66"/>
            <w:vAlign w:val="center"/>
          </w:tcPr>
          <w:p w:rsidR="00D01C01" w:rsidRDefault="00D01C01" w:rsidP="00D01C01">
            <w:pPr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  <w:t>The</w:t>
            </w:r>
            <w:r w:rsidRPr="007B1E00"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  <w:t xml:space="preserve"> following </w:t>
            </w:r>
            <w:r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  <w:t>values</w:t>
            </w:r>
            <w:r w:rsidRPr="007B1E00"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  <w:t xml:space="preserve"> are </w:t>
            </w:r>
            <w:r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  <w:t xml:space="preserve">mandatory must be provided in every transaction. Please find below a short description and a sample </w:t>
            </w:r>
            <w:r w:rsidRPr="00173D0C">
              <w:rPr>
                <w:lang w:val="en-US"/>
              </w:rPr>
              <w:t xml:space="preserve"> </w:t>
            </w:r>
            <w:r w:rsidR="00263433"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C</w:t>
            </w:r>
            <w:r w:rsidRPr="002450CB"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reateDisposition</w:t>
            </w:r>
            <w:r w:rsidRPr="00173D0C"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  <w:t>xml request:</w:t>
            </w:r>
          </w:p>
          <w:p w:rsidR="00D01C01" w:rsidRDefault="00D01C01" w:rsidP="00D01C01">
            <w:pPr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</w:pPr>
          </w:p>
          <w:p w:rsidR="00D01C01" w:rsidRDefault="00D01C01" w:rsidP="00D01C01">
            <w:pPr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</w:pPr>
            <w:r w:rsidRPr="00C34380">
              <w:rPr>
                <w:rFonts w:ascii="Verdana" w:hAnsi="Verdana" w:cs="Arial"/>
                <w:b w:val="0"/>
                <w:color w:val="00B050"/>
                <w:sz w:val="18"/>
                <w:szCs w:val="18"/>
                <w:lang w:val="en-US"/>
              </w:rPr>
              <w:t>GREEN</w:t>
            </w:r>
            <w:r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  <w:t>: use paysafecard provided values</w:t>
            </w:r>
          </w:p>
          <w:p w:rsidR="00D01C01" w:rsidRDefault="00D01C01" w:rsidP="00D01C01">
            <w:pPr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</w:pPr>
            <w:r w:rsidRPr="00C34380">
              <w:rPr>
                <w:rFonts w:ascii="Verdana" w:hAnsi="Verdana" w:cs="Arial"/>
                <w:b w:val="0"/>
                <w:color w:val="FF0000"/>
                <w:sz w:val="18"/>
                <w:szCs w:val="18"/>
                <w:lang w:val="en-US"/>
              </w:rPr>
              <w:t xml:space="preserve">RED: </w:t>
            </w:r>
            <w:r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  <w:t>configure your values</w:t>
            </w:r>
          </w:p>
          <w:p w:rsidR="00D01C01" w:rsidRPr="00C34380" w:rsidRDefault="00D01C01" w:rsidP="00D01C01">
            <w:pPr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</w:pPr>
          </w:p>
          <w:p w:rsidR="00D01C01" w:rsidRDefault="00D01C01" w:rsidP="00D01C01">
            <w:pPr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  <w:t>Description:</w:t>
            </w:r>
          </w:p>
          <w:p w:rsidR="00D01C01" w:rsidRPr="00C34380" w:rsidRDefault="00D01C01" w:rsidP="00D01C01">
            <w:pP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</w:pPr>
            <w:r w:rsidRPr="00B8498E">
              <w:rPr>
                <w:rFonts w:ascii="Verdana" w:hAnsi="Verdana" w:cs="Arial"/>
                <w:b w:val="0"/>
                <w:color w:val="00B050"/>
                <w:sz w:val="16"/>
                <w:szCs w:val="18"/>
                <w:lang w:val="en-US"/>
              </w:rPr>
              <w:t>Username</w:t>
            </w:r>
            <w:r w:rsidRPr="00C34380"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  <w:t xml:space="preserve">: use your soap username provided in </w:t>
            </w:r>
            <w: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  <w:t xml:space="preserve">the </w:t>
            </w:r>
            <w:r w:rsidRPr="00C34380"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  <w:t>test data package (*.txt)</w:t>
            </w:r>
          </w:p>
          <w:p w:rsidR="00D01C01" w:rsidRPr="00C34380" w:rsidRDefault="00D01C01" w:rsidP="00D01C01">
            <w:pP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</w:pPr>
            <w:r w:rsidRPr="00B8498E">
              <w:rPr>
                <w:rFonts w:ascii="Verdana" w:hAnsi="Verdana" w:cs="Arial"/>
                <w:b w:val="0"/>
                <w:color w:val="00B050"/>
                <w:sz w:val="16"/>
                <w:szCs w:val="18"/>
                <w:lang w:val="en-US"/>
              </w:rPr>
              <w:t>Password</w:t>
            </w:r>
            <w:r w:rsidRPr="00C34380"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  <w:t xml:space="preserve">: use your soap password provided in </w:t>
            </w:r>
            <w: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  <w:t xml:space="preserve">the </w:t>
            </w:r>
            <w:r w:rsidRPr="00C34380"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  <w:t>test data package (*.txt)</w:t>
            </w:r>
          </w:p>
          <w:p w:rsidR="00D01C01" w:rsidRDefault="00D01C01" w:rsidP="00D01C01">
            <w:pP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</w:pPr>
            <w:r w:rsidRPr="00941C8C">
              <w:rPr>
                <w:rFonts w:ascii="Verdana" w:hAnsi="Verdana" w:cs="Arial"/>
                <w:b w:val="0"/>
                <w:color w:val="FF0000"/>
                <w:sz w:val="16"/>
                <w:szCs w:val="18"/>
                <w:lang w:val="en-US"/>
              </w:rPr>
              <w:t xml:space="preserve">MTID: </w:t>
            </w:r>
            <w: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  <w:t xml:space="preserve">use unique </w:t>
            </w:r>
            <w:r w:rsidRPr="00975297"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  <w:t>‘merchant transaction ID’ (MTID)</w:t>
            </w:r>
          </w:p>
          <w:p w:rsidR="00D01C01" w:rsidRPr="00C34380" w:rsidRDefault="00D01C01" w:rsidP="00D01C01">
            <w:pP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</w:pPr>
            <w:r w:rsidRPr="00941C8C">
              <w:rPr>
                <w:rFonts w:ascii="Verdana" w:hAnsi="Verdana" w:cs="Arial"/>
                <w:b w:val="0"/>
                <w:color w:val="FF0000"/>
                <w:sz w:val="16"/>
                <w:szCs w:val="18"/>
                <w:lang w:val="en-US"/>
              </w:rPr>
              <w:t xml:space="preserve">Amount: </w:t>
            </w:r>
            <w:r w:rsidRPr="00C34380"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  <w:t>use any amount (min. 0.01, max. 1000 EUR or equivalent in a different</w:t>
            </w:r>
            <w: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  <w:t xml:space="preserve"> </w:t>
            </w:r>
            <w:r w:rsidRPr="00C34380"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  <w:t>transaction currency)</w:t>
            </w:r>
          </w:p>
          <w:p w:rsidR="00D01C01" w:rsidRDefault="00D01C01" w:rsidP="00D01C01">
            <w:pP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</w:pPr>
            <w:r w:rsidRPr="00941C8C">
              <w:rPr>
                <w:rFonts w:ascii="Verdana" w:hAnsi="Verdana" w:cs="Arial"/>
                <w:b w:val="0"/>
                <w:color w:val="00B050"/>
                <w:sz w:val="16"/>
                <w:szCs w:val="18"/>
                <w:lang w:val="en-US"/>
              </w:rPr>
              <w:t xml:space="preserve">Currency: </w:t>
            </w:r>
            <w: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  <w:t>use your configured MID. MID’s are provided in the test data package (*.txt)</w:t>
            </w:r>
          </w:p>
          <w:p w:rsidR="00D01C01" w:rsidRDefault="00D01C01" w:rsidP="00D01C01">
            <w:pP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</w:pPr>
            <w:r w:rsidRPr="00B8498E">
              <w:rPr>
                <w:rFonts w:ascii="Verdana" w:hAnsi="Verdana" w:cs="Arial"/>
                <w:b w:val="0"/>
                <w:color w:val="FF0000"/>
                <w:sz w:val="16"/>
                <w:szCs w:val="18"/>
                <w:lang w:val="en-US"/>
              </w:rPr>
              <w:t>okUrl</w:t>
            </w:r>
            <w: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  <w:t>: use URL where customer should be redirected to after a successful PIN assignment on paysafecard payment panel</w:t>
            </w:r>
          </w:p>
          <w:p w:rsidR="00D01C01" w:rsidRDefault="00D01C01" w:rsidP="00D01C01">
            <w:pP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</w:pPr>
            <w:r w:rsidRPr="00B8498E">
              <w:rPr>
                <w:rFonts w:ascii="Verdana" w:hAnsi="Verdana" w:cs="Arial"/>
                <w:b w:val="0"/>
                <w:color w:val="FF0000"/>
                <w:sz w:val="16"/>
                <w:szCs w:val="18"/>
                <w:lang w:val="en-US"/>
              </w:rPr>
              <w:t>nokUrl</w:t>
            </w:r>
            <w: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  <w:t>: use URL where customer should be redirected to after cancelled transaction on paysafecard payment panel</w:t>
            </w:r>
          </w:p>
          <w:p w:rsidR="00D01C01" w:rsidRDefault="00D01C01" w:rsidP="00D01C01">
            <w:pP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</w:pPr>
            <w:r w:rsidRPr="00B8498E">
              <w:rPr>
                <w:rFonts w:ascii="Verdana" w:hAnsi="Verdana" w:cs="Arial"/>
                <w:b w:val="0"/>
                <w:color w:val="FF0000"/>
                <w:sz w:val="16"/>
                <w:szCs w:val="18"/>
                <w:lang w:val="en-US"/>
              </w:rPr>
              <w:t>merchantclientid</w:t>
            </w:r>
            <w: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  <w:t>: use an unique customer identifier</w:t>
            </w:r>
          </w:p>
          <w:p w:rsidR="00D01C01" w:rsidRDefault="00D01C01" w:rsidP="00D01C01">
            <w:pP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</w:pPr>
            <w:proofErr w:type="gramStart"/>
            <w:r w:rsidRPr="00B8498E">
              <w:rPr>
                <w:rFonts w:ascii="Verdana" w:hAnsi="Verdana" w:cs="Arial"/>
                <w:b w:val="0"/>
                <w:color w:val="FF0000"/>
                <w:sz w:val="16"/>
                <w:szCs w:val="18"/>
                <w:lang w:val="en-US"/>
              </w:rPr>
              <w:t>pnUrl</w:t>
            </w:r>
            <w:proofErr w:type="gramEnd"/>
            <w: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  <w:t>: use URL which paysafecard will notify you on after a successful PIN assignment.</w:t>
            </w:r>
          </w:p>
          <w:p w:rsidR="00D01C01" w:rsidRPr="00C34380" w:rsidRDefault="00D01C01" w:rsidP="00D01C01">
            <w:pPr>
              <w:rPr>
                <w:rFonts w:ascii="Verdana" w:hAnsi="Verdana" w:cs="Arial"/>
                <w:b w:val="0"/>
                <w:sz w:val="16"/>
                <w:szCs w:val="18"/>
                <w:lang w:val="en-US"/>
              </w:rPr>
            </w:pPr>
          </w:p>
          <w:p w:rsidR="00D01C01" w:rsidRPr="001D0D44" w:rsidRDefault="00D01C01" w:rsidP="00D01C01">
            <w:pPr>
              <w:pStyle w:val="HTMLVorformatiert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shd w:val="clear" w:color="auto" w:fill="F2F2F2"/>
              <w:rPr>
                <w:rStyle w:val="code-tag"/>
                <w:rFonts w:ascii="Verdana" w:hAnsi="Verdana" w:cs="Arial"/>
                <w:color w:val="000091"/>
                <w:sz w:val="16"/>
                <w:szCs w:val="16"/>
                <w:lang w:val="en-US"/>
              </w:rPr>
            </w:pPr>
            <w:r w:rsidRPr="001D0D44">
              <w:rPr>
                <w:rStyle w:val="code-tag"/>
                <w:rFonts w:ascii="Verdana" w:hAnsi="Verdana" w:cs="Arial"/>
                <w:color w:val="000091"/>
                <w:sz w:val="16"/>
                <w:szCs w:val="16"/>
                <w:lang w:val="en-US"/>
              </w:rPr>
              <w:t>Sample xml request:</w:t>
            </w:r>
          </w:p>
          <w:p w:rsidR="00AE7FDE" w:rsidRDefault="00AE7FDE" w:rsidP="00D01C01">
            <w:pPr>
              <w:pStyle w:val="HTMLVorformatiert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shd w:val="clear" w:color="auto" w:fill="F2F2F2"/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</w:pPr>
          </w:p>
          <w:p w:rsidR="00D01C01" w:rsidRDefault="00D01C01" w:rsidP="00D01C01">
            <w:pPr>
              <w:pStyle w:val="HTMLVorformatiert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shd w:val="clear" w:color="auto" w:fill="F2F2F2"/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</w:pPr>
            <w:r w:rsidRPr="007B1E00"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>&lt;urn:createDisposition&gt;</w:t>
            </w:r>
          </w:p>
          <w:p w:rsidR="00D01C01" w:rsidRPr="00C34380" w:rsidRDefault="00D01C01" w:rsidP="00D01C01">
            <w:pPr>
              <w:pStyle w:val="HTMLVorformatiert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shd w:val="clear" w:color="auto" w:fill="F2F2F2"/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 xml:space="preserve">  </w:t>
            </w:r>
            <w:r w:rsidRPr="00C3438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>&lt;</w:t>
            </w:r>
            <w:r w:rsidRPr="00C34380">
              <w:rPr>
                <w:rStyle w:val="code-tag"/>
                <w:rFonts w:ascii="Verdana" w:hAnsi="Verdana"/>
                <w:b w:val="0"/>
                <w:color w:val="000091"/>
                <w:sz w:val="16"/>
                <w:szCs w:val="16"/>
                <w:lang w:val="en-US"/>
              </w:rPr>
              <w:t>urn</w:t>
            </w:r>
            <w:r w:rsidRPr="00C3438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>:</w:t>
            </w:r>
            <w:r w:rsidRPr="00C34380">
              <w:rPr>
                <w:rStyle w:val="code-tag"/>
                <w:rFonts w:ascii="Verdana" w:hAnsi="Verdana"/>
                <w:b w:val="0"/>
                <w:color w:val="000091"/>
                <w:sz w:val="16"/>
                <w:szCs w:val="16"/>
              </w:rPr>
              <w:t>username</w:t>
            </w:r>
            <w:r w:rsidRPr="00C3438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>&gt;</w:t>
            </w:r>
            <w:r w:rsidRPr="00AC037A">
              <w:rPr>
                <w:rFonts w:ascii="Verdana" w:hAnsi="Verdana" w:cs="Arial"/>
                <w:b w:val="0"/>
                <w:color w:val="00B050"/>
                <w:sz w:val="16"/>
                <w:szCs w:val="16"/>
                <w:lang w:val="en-US"/>
              </w:rPr>
              <w:t>psc</w:t>
            </w:r>
            <w:r>
              <w:rPr>
                <w:rFonts w:ascii="Verdana" w:hAnsi="Verdana" w:cs="Arial"/>
                <w:b w:val="0"/>
                <w:color w:val="00B050"/>
                <w:sz w:val="16"/>
                <w:szCs w:val="16"/>
                <w:lang w:val="en-US"/>
              </w:rPr>
              <w:t>_XXXX_test</w:t>
            </w:r>
            <w:r w:rsidRPr="00C3438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>&lt;/</w:t>
            </w:r>
            <w:r w:rsidRPr="00C34380">
              <w:rPr>
                <w:rStyle w:val="code-tag"/>
                <w:rFonts w:ascii="Verdana" w:hAnsi="Verdana"/>
                <w:b w:val="0"/>
                <w:color w:val="000091"/>
                <w:sz w:val="16"/>
                <w:szCs w:val="16"/>
                <w:lang w:val="en-US"/>
              </w:rPr>
              <w:t>urn</w:t>
            </w:r>
            <w:r w:rsidRPr="00C3438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Style w:val="code-tag"/>
                <w:rFonts w:ascii="Verdana" w:hAnsi="Verdana"/>
                <w:b w:val="0"/>
                <w:color w:val="000091"/>
                <w:sz w:val="16"/>
                <w:szCs w:val="16"/>
                <w:lang w:val="en-US"/>
              </w:rPr>
              <w:t>username</w:t>
            </w:r>
            <w:r w:rsidRPr="00C3438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 xml:space="preserve">&gt;                           </w:t>
            </w:r>
          </w:p>
          <w:p w:rsidR="00D01C01" w:rsidRPr="00C34380" w:rsidRDefault="00D01C01" w:rsidP="00D01C01">
            <w:pPr>
              <w:pStyle w:val="HTMLVorformatiert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shd w:val="clear" w:color="auto" w:fill="F2F2F2"/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</w:pPr>
            <w:r w:rsidRPr="00C3438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 xml:space="preserve">  &lt;</w:t>
            </w:r>
            <w:r w:rsidRPr="00C34380">
              <w:rPr>
                <w:rStyle w:val="code-tag"/>
                <w:rFonts w:ascii="Verdana" w:hAnsi="Verdana"/>
                <w:b w:val="0"/>
                <w:color w:val="000091"/>
                <w:sz w:val="16"/>
                <w:szCs w:val="16"/>
                <w:lang w:val="en-US"/>
              </w:rPr>
              <w:t>urn</w:t>
            </w:r>
            <w:r w:rsidRPr="00C3438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>:</w:t>
            </w:r>
            <w:r w:rsidRPr="00C34380">
              <w:rPr>
                <w:rStyle w:val="code-tag"/>
                <w:rFonts w:ascii="Verdana" w:hAnsi="Verdana"/>
                <w:b w:val="0"/>
                <w:color w:val="000091"/>
                <w:sz w:val="16"/>
                <w:szCs w:val="16"/>
              </w:rPr>
              <w:t>password</w:t>
            </w:r>
            <w:r w:rsidRPr="00C3438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>&gt;</w:t>
            </w:r>
            <w:r w:rsidRPr="00AC037A">
              <w:rPr>
                <w:rFonts w:ascii="Verdana" w:hAnsi="Verdana" w:cs="Arial"/>
                <w:b w:val="0"/>
                <w:color w:val="00B050"/>
                <w:sz w:val="16"/>
                <w:szCs w:val="16"/>
                <w:lang w:val="en-US"/>
              </w:rPr>
              <w:t>Passw0rd</w:t>
            </w:r>
            <w:r w:rsidRPr="00C3438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>&lt;/</w:t>
            </w:r>
            <w:r w:rsidRPr="00C34380">
              <w:rPr>
                <w:rStyle w:val="code-tag"/>
                <w:rFonts w:ascii="Verdana" w:hAnsi="Verdana"/>
                <w:b w:val="0"/>
                <w:color w:val="000091"/>
                <w:sz w:val="16"/>
                <w:szCs w:val="16"/>
                <w:lang w:val="en-US"/>
              </w:rPr>
              <w:t>urn</w:t>
            </w:r>
            <w:r w:rsidRPr="00C3438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Style w:val="code-tag"/>
                <w:rFonts w:ascii="Verdana" w:hAnsi="Verdana"/>
                <w:b w:val="0"/>
                <w:color w:val="000091"/>
                <w:sz w:val="16"/>
                <w:szCs w:val="16"/>
                <w:lang w:val="en-US"/>
              </w:rPr>
              <w:t>password</w:t>
            </w:r>
            <w:r w:rsidRPr="00C3438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 xml:space="preserve">&gt;                           </w:t>
            </w:r>
          </w:p>
          <w:p w:rsidR="00D01C01" w:rsidRPr="00C34380" w:rsidRDefault="00D01C01" w:rsidP="00D01C01">
            <w:pPr>
              <w:pStyle w:val="HTMLVorformatiert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shd w:val="clear" w:color="auto" w:fill="F2F2F2"/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</w:pPr>
            <w:r w:rsidRPr="00C3438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 xml:space="preserve">  </w:t>
            </w:r>
            <w:r w:rsidRPr="00C34380"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>&lt;urn:mtid&gt;</w:t>
            </w:r>
            <w:r>
              <w:rPr>
                <w:rFonts w:ascii="Verdana" w:hAnsi="Verdana" w:cs="Arial"/>
                <w:b w:val="0"/>
                <w:color w:val="FF0000"/>
                <w:sz w:val="16"/>
                <w:szCs w:val="16"/>
                <w:lang w:val="en-US"/>
              </w:rPr>
              <w:t>1234-56789-10A3B2C3D456-ABDCEF</w:t>
            </w:r>
            <w:r w:rsidRPr="00C34380"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 xml:space="preserve">&lt;/urn:mtid&gt;                           </w:t>
            </w:r>
          </w:p>
          <w:p w:rsidR="00D01C01" w:rsidRPr="007B1E00" w:rsidRDefault="00D01C01" w:rsidP="00D01C01">
            <w:pPr>
              <w:pStyle w:val="HTMLVorformatiert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shd w:val="clear" w:color="auto" w:fill="F2F2F2"/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</w:pPr>
            <w:r w:rsidRPr="007B1E0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 xml:space="preserve">  </w:t>
            </w:r>
            <w:r w:rsidRPr="007B1E00"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>&lt;urn:amount&gt;</w:t>
            </w:r>
            <w:r w:rsidRPr="00941C8C">
              <w:rPr>
                <w:rFonts w:ascii="Verdana" w:hAnsi="Verdana" w:cs="Arial"/>
                <w:b w:val="0"/>
                <w:color w:val="FF0000"/>
                <w:sz w:val="16"/>
                <w:szCs w:val="16"/>
                <w:lang w:val="en-US"/>
              </w:rPr>
              <w:t>10.00</w:t>
            </w:r>
            <w:r w:rsidRPr="007B1E00"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>&lt;/urn:amount&gt;</w:t>
            </w:r>
          </w:p>
          <w:p w:rsidR="00D01C01" w:rsidRPr="007B1E00" w:rsidRDefault="00D01C01" w:rsidP="00D01C01">
            <w:pPr>
              <w:pStyle w:val="HTMLVorformatiert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shd w:val="clear" w:color="auto" w:fill="F2F2F2"/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</w:pPr>
            <w:r w:rsidRPr="007B1E0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7B1E00"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>&lt;urn:currency&gt;</w:t>
            </w:r>
            <w:r w:rsidRPr="00AC037A">
              <w:rPr>
                <w:rFonts w:ascii="Verdana" w:hAnsi="Verdana" w:cs="Arial"/>
                <w:b w:val="0"/>
                <w:color w:val="00B050"/>
                <w:sz w:val="16"/>
                <w:szCs w:val="16"/>
                <w:lang w:val="en-US"/>
              </w:rPr>
              <w:t>EUR</w:t>
            </w:r>
            <w:r w:rsidRPr="007B1E00"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>&lt;/urn:currency&gt;</w:t>
            </w:r>
          </w:p>
          <w:p w:rsidR="00D01C01" w:rsidRPr="007B1E00" w:rsidRDefault="00D01C01" w:rsidP="00D01C01">
            <w:pPr>
              <w:pStyle w:val="HTMLVorformatiert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shd w:val="clear" w:color="auto" w:fill="F2F2F2"/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7B1E0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7B1E00"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>&lt;urn:okUrl&gt;</w:t>
            </w:r>
            <w:r w:rsidRPr="00AC037A">
              <w:rPr>
                <w:rFonts w:ascii="Verdana" w:hAnsi="Verdana" w:cs="Arial"/>
                <w:b w:val="0"/>
                <w:color w:val="FF0000"/>
                <w:sz w:val="16"/>
                <w:szCs w:val="16"/>
                <w:lang w:val="en-US"/>
              </w:rPr>
              <w:t>http://www.yourwebsite.com</w:t>
            </w:r>
            <w:r w:rsidRPr="007B1E00"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>&lt;/urn:okUrl&gt;</w:t>
            </w:r>
          </w:p>
          <w:p w:rsidR="00D01C01" w:rsidRPr="007B1E00" w:rsidRDefault="00D01C01" w:rsidP="00D01C01">
            <w:pPr>
              <w:pStyle w:val="HTMLVorformatiert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shd w:val="clear" w:color="auto" w:fill="F2F2F2"/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</w:pPr>
            <w:r w:rsidRPr="007B1E0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7B1E00"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>&lt;urn:nokUrl&gt;</w:t>
            </w:r>
            <w:r w:rsidRPr="00AC037A">
              <w:rPr>
                <w:rFonts w:ascii="Verdana" w:hAnsi="Verdana" w:cs="Arial"/>
                <w:b w:val="0"/>
                <w:color w:val="FF0000"/>
                <w:sz w:val="16"/>
                <w:szCs w:val="16"/>
                <w:lang w:val="en-US"/>
              </w:rPr>
              <w:t>http://www.yourwebsite.com</w:t>
            </w:r>
            <w:r w:rsidRPr="007B1E00"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>&lt;/urn:nokUrl&gt;</w:t>
            </w:r>
          </w:p>
          <w:p w:rsidR="00D01C01" w:rsidRPr="007B1E00" w:rsidRDefault="00D01C01" w:rsidP="00D01C01">
            <w:pPr>
              <w:pStyle w:val="HTMLVorformatiert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shd w:val="clear" w:color="auto" w:fill="F2F2F2"/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</w:pPr>
            <w:r w:rsidRPr="007B1E0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 xml:space="preserve">  </w:t>
            </w:r>
            <w:r w:rsidRPr="007B1E00"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>&lt;urn:merchantclientid&gt;</w:t>
            </w:r>
            <w:r w:rsidRPr="00AC037A">
              <w:rPr>
                <w:rFonts w:ascii="Verdana" w:hAnsi="Verdana" w:cs="Arial"/>
                <w:b w:val="0"/>
                <w:color w:val="FF0000"/>
                <w:sz w:val="16"/>
                <w:szCs w:val="16"/>
                <w:lang w:val="en-US"/>
              </w:rPr>
              <w:t>cID_919191</w:t>
            </w:r>
            <w:r w:rsidRPr="007B1E00"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>&lt;/urn:merchantclientid&gt;</w:t>
            </w:r>
          </w:p>
          <w:p w:rsidR="00D01C01" w:rsidRPr="007B1E00" w:rsidRDefault="00D01C01" w:rsidP="00D01C01">
            <w:pPr>
              <w:pStyle w:val="HTMLVorformatiert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shd w:val="clear" w:color="auto" w:fill="F2F2F2"/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</w:pPr>
            <w:r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 xml:space="preserve">  </w:t>
            </w:r>
            <w:r w:rsidRPr="007B1E00"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>&lt;urn:pnUrl&gt;</w:t>
            </w:r>
            <w:r w:rsidRPr="007B1E0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AC037A">
              <w:rPr>
                <w:rFonts w:ascii="Verdana" w:hAnsi="Verdana" w:cs="Arial"/>
                <w:b w:val="0"/>
                <w:color w:val="FF0000"/>
                <w:sz w:val="16"/>
                <w:szCs w:val="16"/>
                <w:lang w:val="en-US"/>
              </w:rPr>
              <w:t>http</w:t>
            </w:r>
            <w:r>
              <w:rPr>
                <w:rFonts w:ascii="Verdana" w:hAnsi="Verdana" w:cs="Arial"/>
                <w:b w:val="0"/>
                <w:color w:val="FF0000"/>
                <w:sz w:val="16"/>
                <w:szCs w:val="16"/>
                <w:lang w:val="en-US"/>
              </w:rPr>
              <w:t>://</w:t>
            </w:r>
            <w:r w:rsidRPr="00AC037A">
              <w:rPr>
                <w:rFonts w:ascii="Verdana" w:hAnsi="Verdana" w:cs="Arial"/>
                <w:b w:val="0"/>
                <w:color w:val="FF0000"/>
                <w:sz w:val="16"/>
                <w:szCs w:val="16"/>
                <w:lang w:val="en-US"/>
              </w:rPr>
              <w:t>www</w:t>
            </w:r>
            <w:r>
              <w:rPr>
                <w:rFonts w:ascii="Verdana" w:hAnsi="Verdana" w:cs="Arial"/>
                <w:b w:val="0"/>
                <w:color w:val="FF0000"/>
                <w:sz w:val="16"/>
                <w:szCs w:val="16"/>
                <w:lang w:val="en-US"/>
              </w:rPr>
              <w:t>.</w:t>
            </w:r>
            <w:r w:rsidRPr="00AC037A">
              <w:rPr>
                <w:rFonts w:ascii="Verdana" w:hAnsi="Verdana" w:cs="Arial"/>
                <w:b w:val="0"/>
                <w:color w:val="FF0000"/>
                <w:sz w:val="16"/>
                <w:szCs w:val="16"/>
                <w:lang w:val="en-US"/>
              </w:rPr>
              <w:t>merchantpnURL</w:t>
            </w:r>
            <w:r>
              <w:rPr>
                <w:rFonts w:ascii="Verdana" w:hAnsi="Verdana" w:cs="Arial"/>
                <w:b w:val="0"/>
                <w:color w:val="FF0000"/>
                <w:sz w:val="16"/>
                <w:szCs w:val="16"/>
                <w:lang w:val="en-US"/>
              </w:rPr>
              <w:t>.</w:t>
            </w:r>
            <w:r w:rsidRPr="00AC037A">
              <w:rPr>
                <w:rFonts w:ascii="Verdana" w:hAnsi="Verdana" w:cs="Arial"/>
                <w:b w:val="0"/>
                <w:color w:val="FF0000"/>
                <w:sz w:val="16"/>
                <w:szCs w:val="16"/>
                <w:lang w:val="en-US"/>
              </w:rPr>
              <w:t>com</w:t>
            </w:r>
            <w:r w:rsidRPr="007B1E00"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7B1E00"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>&lt;/urn:pnUrl&gt;</w:t>
            </w:r>
          </w:p>
          <w:p w:rsidR="00D01C01" w:rsidRPr="007B1E00" w:rsidRDefault="00D01C01" w:rsidP="00D01C01">
            <w:pPr>
              <w:pStyle w:val="HTMLVorformatiert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shd w:val="clear" w:color="auto" w:fill="F2F2F2"/>
              <w:rPr>
                <w:rFonts w:ascii="Verdana" w:hAnsi="Verdana" w:cs="Arial"/>
                <w:b w:val="0"/>
                <w:color w:val="000000"/>
                <w:sz w:val="16"/>
                <w:szCs w:val="16"/>
                <w:lang w:val="en-US"/>
              </w:rPr>
            </w:pPr>
            <w:r w:rsidRPr="007B1E00">
              <w:rPr>
                <w:rStyle w:val="code-tag"/>
                <w:rFonts w:ascii="Verdana" w:hAnsi="Verdana" w:cs="Arial"/>
                <w:b w:val="0"/>
                <w:color w:val="000091"/>
                <w:sz w:val="16"/>
                <w:szCs w:val="16"/>
                <w:lang w:val="en-US"/>
              </w:rPr>
              <w:t>&lt;/urn:createDisposition&gt;</w:t>
            </w:r>
          </w:p>
        </w:tc>
      </w:tr>
    </w:tbl>
    <w:p w:rsidR="006B5BF8" w:rsidRPr="006B5BF8" w:rsidRDefault="006B5BF8" w:rsidP="006B5BF8">
      <w:pPr>
        <w:rPr>
          <w:lang w:val="en-US"/>
        </w:rPr>
      </w:pPr>
    </w:p>
    <w:p w:rsidR="005226BF" w:rsidRPr="005226BF" w:rsidRDefault="005226BF" w:rsidP="005226BF">
      <w:pPr>
        <w:rPr>
          <w:lang w:val="en-US"/>
        </w:rPr>
      </w:pPr>
      <w:r>
        <w:rPr>
          <w:lang w:val="en-US"/>
        </w:rPr>
        <w:tab/>
      </w:r>
    </w:p>
    <w:p w:rsidR="00FA0AD3" w:rsidRPr="00044EE9" w:rsidRDefault="00FA0AD3" w:rsidP="00FA0AD3">
      <w:pPr>
        <w:pStyle w:val="Listenabsatz"/>
        <w:rPr>
          <w:lang w:val="en-US"/>
        </w:rPr>
      </w:pPr>
    </w:p>
    <w:p w:rsidR="00DE74FF" w:rsidRDefault="00DE74FF">
      <w:pPr>
        <w:rPr>
          <w:rFonts w:ascii="Verdana" w:hAnsi="Verdana"/>
          <w:b/>
          <w:color w:val="FFFFFF" w:themeColor="background1"/>
          <w:lang w:val="en-US"/>
        </w:rPr>
      </w:pPr>
    </w:p>
    <w:p w:rsidR="00DE74FF" w:rsidRDefault="00DE74FF">
      <w:pPr>
        <w:rPr>
          <w:rFonts w:ascii="Verdana" w:hAnsi="Verdana"/>
          <w:b/>
          <w:color w:val="FFFFFF" w:themeColor="background1"/>
          <w:lang w:val="en-US"/>
        </w:rPr>
      </w:pPr>
    </w:p>
    <w:p w:rsidR="00DE74FF" w:rsidRDefault="00DE74FF">
      <w:pPr>
        <w:rPr>
          <w:rFonts w:ascii="Verdana" w:hAnsi="Verdana"/>
          <w:b/>
          <w:color w:val="FFFFFF" w:themeColor="background1"/>
          <w:lang w:val="en-US"/>
        </w:rPr>
      </w:pPr>
    </w:p>
    <w:p w:rsidR="00DE74FF" w:rsidRDefault="00DE74FF">
      <w:pPr>
        <w:rPr>
          <w:rFonts w:ascii="Verdana" w:hAnsi="Verdana"/>
          <w:b/>
          <w:color w:val="FFFFFF" w:themeColor="background1"/>
          <w:lang w:val="en-US"/>
        </w:rPr>
      </w:pPr>
    </w:p>
    <w:p w:rsidR="00DE74FF" w:rsidRDefault="00DE74FF">
      <w:pPr>
        <w:rPr>
          <w:rFonts w:ascii="Verdana" w:hAnsi="Verdana"/>
          <w:b/>
          <w:color w:val="FFFFFF" w:themeColor="background1"/>
          <w:lang w:val="en-US"/>
        </w:rPr>
      </w:pPr>
    </w:p>
    <w:p w:rsidR="00DE74FF" w:rsidRDefault="00DE74FF">
      <w:pPr>
        <w:rPr>
          <w:rFonts w:ascii="Verdana" w:hAnsi="Verdana"/>
          <w:b/>
          <w:color w:val="FFFFFF" w:themeColor="background1"/>
          <w:lang w:val="en-US"/>
        </w:rPr>
      </w:pPr>
    </w:p>
    <w:p w:rsidR="00DE74FF" w:rsidRDefault="00DE74FF">
      <w:pPr>
        <w:rPr>
          <w:rFonts w:ascii="Verdana" w:hAnsi="Verdana"/>
          <w:b/>
          <w:color w:val="FFFFFF" w:themeColor="background1"/>
          <w:lang w:val="en-US"/>
        </w:rPr>
      </w:pPr>
    </w:p>
    <w:p w:rsidR="00DE74FF" w:rsidRDefault="00DE74FF">
      <w:pPr>
        <w:rPr>
          <w:rFonts w:ascii="Verdana" w:hAnsi="Verdana"/>
          <w:b/>
          <w:color w:val="FFFFFF" w:themeColor="background1"/>
          <w:lang w:val="en-US"/>
        </w:rPr>
      </w:pPr>
    </w:p>
    <w:p w:rsidR="00DE74FF" w:rsidRDefault="00DE74FF">
      <w:pPr>
        <w:rPr>
          <w:rFonts w:ascii="Verdana" w:hAnsi="Verdana"/>
          <w:b/>
          <w:color w:val="FFFFFF" w:themeColor="background1"/>
          <w:lang w:val="en-US"/>
        </w:rPr>
      </w:pPr>
    </w:p>
    <w:p w:rsidR="002450CB" w:rsidRDefault="002450CB">
      <w:pPr>
        <w:rPr>
          <w:rFonts w:ascii="Verdana" w:hAnsi="Verdana"/>
          <w:b/>
          <w:color w:val="FFFFFF" w:themeColor="background1"/>
          <w:lang w:val="en-US"/>
        </w:rPr>
      </w:pPr>
      <w:r>
        <w:rPr>
          <w:rFonts w:ascii="Verdana" w:hAnsi="Verdana"/>
          <w:b/>
          <w:color w:val="FFFFFF" w:themeColor="background1"/>
          <w:lang w:val="en-US"/>
        </w:rPr>
        <w:lastRenderedPageBreak/>
        <w:br w:type="page"/>
      </w:r>
    </w:p>
    <w:p w:rsidR="000039B2" w:rsidRPr="000039B2" w:rsidRDefault="000039B2" w:rsidP="000039B2">
      <w:pPr>
        <w:spacing w:after="0" w:line="240" w:lineRule="auto"/>
        <w:rPr>
          <w:rFonts w:ascii="Verdana" w:hAnsi="Verdana"/>
          <w:b/>
          <w:color w:val="FFFFFF" w:themeColor="background1"/>
          <w:lang w:val="en-US"/>
        </w:rPr>
      </w:pPr>
    </w:p>
    <w:p w:rsidR="00827167" w:rsidRPr="00044EE9" w:rsidRDefault="00827167" w:rsidP="00263433">
      <w:pPr>
        <w:pStyle w:val="Listenabsatz"/>
        <w:numPr>
          <w:ilvl w:val="0"/>
          <w:numId w:val="1"/>
        </w:numPr>
        <w:spacing w:after="0" w:line="240" w:lineRule="auto"/>
        <w:rPr>
          <w:rFonts w:ascii="Verdana" w:hAnsi="Verdana"/>
          <w:b/>
          <w:color w:val="FFFFFF" w:themeColor="background1"/>
          <w:lang w:val="en-US"/>
        </w:rPr>
      </w:pPr>
      <w:r w:rsidRPr="00FC2CB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7867916" wp14:editId="5CE0150F">
                <wp:simplePos x="0" y="0"/>
                <wp:positionH relativeFrom="column">
                  <wp:posOffset>-64482</wp:posOffset>
                </wp:positionH>
                <wp:positionV relativeFrom="paragraph">
                  <wp:posOffset>-55041</wp:posOffset>
                </wp:positionV>
                <wp:extent cx="6228271" cy="267419"/>
                <wp:effectExtent l="0" t="0" r="20320" b="18415"/>
                <wp:wrapNone/>
                <wp:docPr id="9" name="Abgerundetes 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1" cy="267419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9" o:spid="_x0000_s1026" style="position:absolute;margin-left:-5.1pt;margin-top:-4.35pt;width:490.4pt;height:21.05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" fillcolor="#8db3e2 [1311]" strokecolor="#4f81bd [3204]" strokeweight="1.25pt"/>
            </w:pict>
          </mc:Fallback>
        </mc:AlternateContent>
      </w:r>
      <w:r w:rsidR="00842066" w:rsidRPr="00044EE9">
        <w:rPr>
          <w:rFonts w:ascii="Verdana" w:hAnsi="Verdana"/>
          <w:b/>
          <w:color w:val="FFFFFF" w:themeColor="background1"/>
          <w:lang w:val="en-US"/>
        </w:rPr>
        <w:t>Payment tests</w:t>
      </w:r>
      <w:r w:rsidRPr="00044EE9">
        <w:rPr>
          <w:rFonts w:ascii="Verdana" w:hAnsi="Verdana"/>
          <w:b/>
          <w:color w:val="FFFFFF" w:themeColor="background1"/>
          <w:lang w:val="en-US"/>
        </w:rPr>
        <w:t xml:space="preserve"> </w:t>
      </w:r>
    </w:p>
    <w:p w:rsidR="00840341" w:rsidRPr="00840341" w:rsidRDefault="00840341" w:rsidP="00827167">
      <w:pPr>
        <w:rPr>
          <w:rFonts w:ascii="Verdana" w:hAnsi="Verdana"/>
          <w:sz w:val="4"/>
          <w:lang w:val="en-US"/>
        </w:rPr>
      </w:pPr>
    </w:p>
    <w:p w:rsidR="00840341" w:rsidRDefault="00C51F97" w:rsidP="00827167">
      <w:pPr>
        <w:rPr>
          <w:rFonts w:ascii="Verdana" w:hAnsi="Verdana"/>
          <w:sz w:val="18"/>
          <w:lang w:val="en-US"/>
        </w:rPr>
      </w:pPr>
      <w:r w:rsidRPr="00705728">
        <w:rPr>
          <w:rFonts w:ascii="Verdana" w:hAnsi="Verdana"/>
          <w:sz w:val="18"/>
          <w:lang w:val="en-US"/>
        </w:rPr>
        <w:t>To pass the acceptance test and move forward to Productive Environment, it is mandatory to execute payment tests.</w:t>
      </w:r>
    </w:p>
    <w:p w:rsidR="00840341" w:rsidRPr="00840341" w:rsidRDefault="00840341" w:rsidP="00827167">
      <w:pPr>
        <w:rPr>
          <w:rFonts w:ascii="Verdana" w:hAnsi="Verdana"/>
          <w:b/>
          <w:sz w:val="18"/>
          <w:lang w:val="en-US"/>
        </w:rPr>
      </w:pPr>
      <w:r w:rsidRPr="00840341">
        <w:rPr>
          <w:rFonts w:ascii="Verdana" w:hAnsi="Verdana"/>
          <w:b/>
          <w:sz w:val="18"/>
          <w:lang w:val="en-US"/>
        </w:rPr>
        <w:t>Please execute the tests below and return document to our integration team after successful approval.</w:t>
      </w:r>
    </w:p>
    <w:tbl>
      <w:tblPr>
        <w:tblStyle w:val="MittlereSchattierung1-Akzent1"/>
        <w:tblW w:w="9668" w:type="dxa"/>
        <w:tblInd w:w="79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96"/>
        <w:gridCol w:w="6635"/>
        <w:gridCol w:w="1324"/>
        <w:gridCol w:w="1113"/>
      </w:tblGrid>
      <w:tr w:rsidR="00631A7D" w:rsidTr="00482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1" w:type="dxa"/>
            <w:gridSpan w:val="2"/>
            <w:vAlign w:val="center"/>
          </w:tcPr>
          <w:p w:rsidR="00631A7D" w:rsidRDefault="00631A7D" w:rsidP="00AD3338">
            <w:pP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Test</w:t>
            </w:r>
            <w:r w:rsidR="00AD3338"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1</w:t>
            </w:r>
            <w:r w:rsidR="00E975A8"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a</w:t>
            </w: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 xml:space="preserve">: </w:t>
            </w:r>
            <w:r w:rsidRPr="00263433">
              <w:rPr>
                <w:rFonts w:ascii="Verdana" w:hAnsi="Verdana" w:cs="Arial"/>
                <w:bCs w:val="0"/>
                <w:sz w:val="18"/>
                <w:szCs w:val="18"/>
                <w:lang w:val="en-US"/>
              </w:rPr>
              <w:t>successful</w:t>
            </w: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="00263433" w:rsidRPr="00396D43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CreateDisposition</w:t>
            </w:r>
          </w:p>
        </w:tc>
        <w:tc>
          <w:tcPr>
            <w:tcW w:w="1324" w:type="dxa"/>
            <w:tcBorders>
              <w:bottom w:val="single" w:sz="8" w:space="0" w:color="548DD4" w:themeColor="text2" w:themeTint="99"/>
            </w:tcBorders>
            <w:shd w:val="clear" w:color="auto" w:fill="FFFFFF" w:themeFill="background1"/>
            <w:vAlign w:val="center"/>
          </w:tcPr>
          <w:p w:rsidR="00631A7D" w:rsidRPr="004B26F9" w:rsidRDefault="00631A7D" w:rsidP="00482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 w:val="0"/>
                <w:color w:val="auto"/>
                <w:sz w:val="18"/>
                <w:szCs w:val="18"/>
                <w:lang w:val="en-US"/>
              </w:rPr>
            </w:pPr>
            <w:r w:rsidRPr="004B26F9">
              <w:rPr>
                <w:rFonts w:ascii="Verdana" w:hAnsi="Verdana" w:cs="Arial"/>
                <w:bCs w:val="0"/>
                <w:color w:val="00B050"/>
                <w:sz w:val="18"/>
                <w:szCs w:val="18"/>
                <w:lang w:val="en-US"/>
              </w:rPr>
              <w:t>APPROVED</w:t>
            </w:r>
          </w:p>
        </w:tc>
        <w:tc>
          <w:tcPr>
            <w:tcW w:w="1113" w:type="dxa"/>
            <w:tcBorders>
              <w:bottom w:val="single" w:sz="8" w:space="0" w:color="548DD4" w:themeColor="text2" w:themeTint="99"/>
            </w:tcBorders>
            <w:shd w:val="clear" w:color="auto" w:fill="FFFFFF" w:themeFill="background1"/>
            <w:vAlign w:val="center"/>
          </w:tcPr>
          <w:p w:rsidR="00631A7D" w:rsidRPr="000C5E0B" w:rsidRDefault="00A56943" w:rsidP="004822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  <w:sz w:val="18"/>
                <w:szCs w:val="18"/>
                <w:lang w:val="en-US"/>
              </w:rPr>
            </w:pPr>
            <w:sdt>
              <w:sdtPr>
                <w:rPr>
                  <w:rStyle w:val="Zeichen"/>
                  <w:rFonts w:ascii="Verdana" w:hAnsi="Verdana"/>
                  <w:color w:val="00B050"/>
                  <w:sz w:val="28"/>
                  <w:szCs w:val="24"/>
                </w:rPr>
                <w:id w:val="-937593483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>
                <w:rPr>
                  <w:rStyle w:val="Zeichen"/>
                </w:rPr>
              </w:sdtEndPr>
              <w:sdtContent>
                <w:r w:rsidR="00631A7D">
                  <w:rPr>
                    <w:rStyle w:val="Zeichen"/>
                    <w:rFonts w:ascii="MS Gothic" w:eastAsia="MS Gothic" w:hAnsi="MS Gothic" w:hint="eastAsia"/>
                    <w:color w:val="00B050"/>
                    <w:sz w:val="28"/>
                    <w:szCs w:val="24"/>
                  </w:rPr>
                  <w:t>☐</w:t>
                </w:r>
              </w:sdtContent>
            </w:sdt>
          </w:p>
        </w:tc>
      </w:tr>
      <w:tr w:rsidR="00366009" w:rsidRPr="00396D43" w:rsidTr="00366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366009" w:rsidRPr="008D4A8A" w:rsidRDefault="00366009" w:rsidP="0048224B">
            <w:pP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1.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366009" w:rsidRPr="00E63729" w:rsidRDefault="00366009" w:rsidP="00AA5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Create a transaction and execute the </w:t>
            </w:r>
            <w:r w:rsidRPr="00396D43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CreateD</w:t>
            </w:r>
            <w:r w:rsidR="00F46CD6" w:rsidRPr="00396D43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isposition</w:t>
            </w:r>
            <w:r w:rsidR="00F46CD6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F87D74">
              <w:rPr>
                <w:rFonts w:ascii="Verdana" w:hAnsi="Verdana" w:cs="Arial"/>
                <w:sz w:val="18"/>
                <w:szCs w:val="18"/>
                <w:lang w:val="en-US"/>
              </w:rPr>
              <w:t>request.</w:t>
            </w:r>
          </w:p>
        </w:tc>
      </w:tr>
      <w:tr w:rsidR="00631A7D" w:rsidRPr="00B8498E" w:rsidTr="003660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631A7D" w:rsidRPr="00631A7D" w:rsidRDefault="00631A7D" w:rsidP="00631A7D">
            <w:pPr>
              <w:rPr>
                <w:rStyle w:val="Fett"/>
                <w:rFonts w:ascii="Verdana" w:hAnsi="Verdana"/>
                <w:sz w:val="18"/>
                <w:szCs w:val="18"/>
                <w:lang w:val="en-US"/>
              </w:rPr>
            </w:pPr>
            <w:r w:rsidRPr="00631A7D">
              <w:rPr>
                <w:rStyle w:val="Fett"/>
                <w:rFonts w:ascii="Verdana" w:hAnsi="Verdana"/>
                <w:sz w:val="18"/>
                <w:szCs w:val="18"/>
                <w:lang w:val="en-US"/>
              </w:rPr>
              <w:t>2.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631A7D" w:rsidRPr="00631A7D" w:rsidRDefault="00B8498E" w:rsidP="00631A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</w:pPr>
            <w:r w:rsidRPr="007855C2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CreateDisposition</w:t>
            </w:r>
            <w:r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 xml:space="preserve"> response</w:t>
            </w:r>
            <w:r w:rsidR="00631A7D" w:rsidRPr="00631A7D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 xml:space="preserve">should </w:t>
            </w:r>
            <w:r w:rsidR="00631A7D" w:rsidRPr="00631A7D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contain</w:t>
            </w:r>
            <w:r w:rsidR="00C51F97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s</w:t>
            </w:r>
            <w:r w:rsidR="00631A7D" w:rsidRPr="00631A7D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:</w:t>
            </w:r>
          </w:p>
          <w:p w:rsidR="00631A7D" w:rsidRPr="00631A7D" w:rsidRDefault="00631A7D" w:rsidP="00631A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</w:pPr>
            <w:r w:rsidRPr="00631A7D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result</w:t>
            </w:r>
            <w:r w:rsidR="007855C2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c</w:t>
            </w:r>
            <w:r w:rsidRPr="00631A7D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ode=0</w:t>
            </w:r>
          </w:p>
          <w:p w:rsidR="00B8498E" w:rsidRPr="00631A7D" w:rsidRDefault="007855C2" w:rsidP="00631A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errorc</w:t>
            </w:r>
            <w:r w:rsidR="00631A7D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ode=0</w:t>
            </w:r>
          </w:p>
        </w:tc>
      </w:tr>
      <w:tr w:rsidR="00631A7D" w:rsidRPr="00396D43" w:rsidTr="0099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bottom w:val="single" w:sz="8" w:space="0" w:color="548DD4" w:themeColor="text2" w:themeTint="99"/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631A7D" w:rsidRPr="00631A7D" w:rsidRDefault="00631A7D" w:rsidP="00631A7D">
            <w:pP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</w:pPr>
            <w:r w:rsidRPr="00631A7D"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3.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  <w:bottom w:val="single" w:sz="8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631A7D" w:rsidRPr="000565AF" w:rsidRDefault="00631A7D" w:rsidP="00C5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highlight w:val="yellow"/>
                <w:lang w:val="en-US" w:eastAsia="de-DE"/>
              </w:rPr>
            </w:pPr>
            <w:r w:rsidRPr="002E632E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Verify from your D</w:t>
            </w:r>
            <w:r w:rsidR="00C51F97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atabase</w:t>
            </w:r>
            <w:r w:rsidRPr="002E632E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 transaction table that transaction is successfully created and registered as CREATED (</w:t>
            </w:r>
            <w:r w:rsidR="002E632E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transaction</w:t>
            </w:r>
            <w:r w:rsidRPr="002E632E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Status=R)</w:t>
            </w:r>
          </w:p>
        </w:tc>
      </w:tr>
      <w:tr w:rsidR="00AA5B27" w:rsidRPr="00396D43" w:rsidTr="00994E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AA5B27" w:rsidRPr="00631A7D" w:rsidRDefault="00AA5B27" w:rsidP="0048224B">
            <w:pP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4</w:t>
            </w:r>
            <w:r w:rsidRPr="00631A7D"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AA5B27" w:rsidRPr="00DC4B4D" w:rsidRDefault="00AA5B27" w:rsidP="00AA5B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 w:rsidRPr="00DC4B4D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Enter your used MTID:</w:t>
            </w:r>
          </w:p>
          <w:p w:rsidR="00F46CD6" w:rsidRPr="00DC4B4D" w:rsidRDefault="00A56943" w:rsidP="005506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sdt>
              <w:sdtPr>
                <w:rPr>
                  <w:rFonts w:ascii="Verdana" w:hAnsi="Verdana"/>
                  <w:b/>
                  <w:bCs/>
                  <w:color w:val="000000" w:themeColor="text1"/>
                  <w:sz w:val="20"/>
                  <w:szCs w:val="20"/>
                  <w:lang w:val="en-GB"/>
                </w:rPr>
                <w:alias w:val="MTID"/>
                <w:tag w:val="MTID"/>
                <w:id w:val="1880049715"/>
                <w:placeholder>
                  <w:docPart w:val="E2E00B4547D04B3C80ACD958488A47E2"/>
                </w:placeholder>
                <w:showingPlcHdr/>
                <w:text/>
              </w:sdtPr>
              <w:sdtEndPr/>
              <w:sdtContent>
                <w:r w:rsidR="005506A3">
                  <w:rPr>
                    <w:rStyle w:val="Platzhaltertext"/>
                    <w:b/>
                    <w:i/>
                    <w:color w:val="808080" w:themeColor="background1" w:themeShade="80"/>
                  </w:rPr>
                  <w:t>[</w:t>
                </w:r>
                <w:r w:rsidR="00F46CD6" w:rsidRPr="001D0D44">
                  <w:rPr>
                    <w:rStyle w:val="Platzhaltertext"/>
                    <w:i/>
                    <w:color w:val="808080" w:themeColor="background1" w:themeShade="80"/>
                    <w:lang w:val="en-US"/>
                  </w:rPr>
                  <w:t>Please enter successfully created MTID</w:t>
                </w:r>
                <w:r w:rsidR="005506A3">
                  <w:rPr>
                    <w:rStyle w:val="Platzhaltertext"/>
                    <w:b/>
                    <w:i/>
                    <w:color w:val="808080" w:themeColor="background1" w:themeShade="80"/>
                  </w:rPr>
                  <w:t>]</w:t>
                </w:r>
              </w:sdtContent>
            </w:sdt>
          </w:p>
        </w:tc>
      </w:tr>
    </w:tbl>
    <w:p w:rsidR="00366009" w:rsidRDefault="00F46CD6" w:rsidP="00F46CD6">
      <w:pPr>
        <w:pStyle w:val="Listenabsatz"/>
        <w:numPr>
          <w:ilvl w:val="0"/>
          <w:numId w:val="19"/>
        </w:numPr>
        <w:rPr>
          <w:lang w:val="en-US"/>
        </w:rPr>
      </w:pPr>
      <w:r w:rsidRPr="00DC4B4D">
        <w:rPr>
          <w:lang w:val="en-US"/>
        </w:rPr>
        <w:t>Please note</w:t>
      </w:r>
      <w:proofErr w:type="gramStart"/>
      <w:r w:rsidRPr="00DC4B4D">
        <w:rPr>
          <w:lang w:val="en-US"/>
        </w:rPr>
        <w:t>,</w:t>
      </w:r>
      <w:proofErr w:type="gramEnd"/>
      <w:r w:rsidRPr="00DC4B4D">
        <w:rPr>
          <w:lang w:val="en-US"/>
        </w:rPr>
        <w:t xml:space="preserve"> a transaction stays in status </w:t>
      </w:r>
      <w:r w:rsidR="00B8498E" w:rsidRPr="00DC4B4D">
        <w:rPr>
          <w:lang w:val="en-US"/>
        </w:rPr>
        <w:t xml:space="preserve">CREATED </w:t>
      </w:r>
      <w:r w:rsidRPr="00DC4B4D">
        <w:rPr>
          <w:lang w:val="en-US"/>
        </w:rPr>
        <w:t>for 30 minutes.</w:t>
      </w:r>
    </w:p>
    <w:tbl>
      <w:tblPr>
        <w:tblStyle w:val="MittlereSchattierung1-Akzent1"/>
        <w:tblW w:w="9668" w:type="dxa"/>
        <w:tblInd w:w="79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96"/>
        <w:gridCol w:w="6635"/>
        <w:gridCol w:w="1324"/>
        <w:gridCol w:w="1113"/>
      </w:tblGrid>
      <w:tr w:rsidR="00366009" w:rsidTr="00482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1" w:type="dxa"/>
            <w:gridSpan w:val="2"/>
            <w:vAlign w:val="center"/>
          </w:tcPr>
          <w:p w:rsidR="00366009" w:rsidRDefault="00366009" w:rsidP="00AD3338">
            <w:pP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</w:pPr>
            <w:r w:rsidRPr="0065073D"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Test</w:t>
            </w:r>
            <w:r w:rsidR="00E470BD" w:rsidRPr="0065073D"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="00E572A8" w:rsidRPr="0065073D"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1b</w:t>
            </w:r>
            <w:r w:rsidRPr="0065073D"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 xml:space="preserve">: </w:t>
            </w:r>
            <w:r w:rsidRPr="00263433">
              <w:rPr>
                <w:rFonts w:ascii="Verdana" w:hAnsi="Verdana" w:cs="Arial"/>
                <w:bCs w:val="0"/>
                <w:sz w:val="18"/>
                <w:szCs w:val="18"/>
                <w:lang w:val="en-US"/>
              </w:rPr>
              <w:t>failed</w:t>
            </w: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="00263433" w:rsidRPr="00396D43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CreateDisposition</w:t>
            </w:r>
          </w:p>
        </w:tc>
        <w:tc>
          <w:tcPr>
            <w:tcW w:w="1324" w:type="dxa"/>
            <w:tcBorders>
              <w:bottom w:val="single" w:sz="8" w:space="0" w:color="548DD4" w:themeColor="text2" w:themeTint="99"/>
            </w:tcBorders>
            <w:shd w:val="clear" w:color="auto" w:fill="FFFFFF" w:themeFill="background1"/>
            <w:vAlign w:val="center"/>
          </w:tcPr>
          <w:p w:rsidR="00366009" w:rsidRPr="004B26F9" w:rsidRDefault="00366009" w:rsidP="00482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 w:val="0"/>
                <w:color w:val="auto"/>
                <w:sz w:val="18"/>
                <w:szCs w:val="18"/>
                <w:lang w:val="en-US"/>
              </w:rPr>
            </w:pPr>
            <w:r w:rsidRPr="004B26F9">
              <w:rPr>
                <w:rFonts w:ascii="Verdana" w:hAnsi="Verdana" w:cs="Arial"/>
                <w:bCs w:val="0"/>
                <w:color w:val="00B050"/>
                <w:sz w:val="18"/>
                <w:szCs w:val="18"/>
                <w:lang w:val="en-US"/>
              </w:rPr>
              <w:t>APPROVED</w:t>
            </w:r>
          </w:p>
        </w:tc>
        <w:tc>
          <w:tcPr>
            <w:tcW w:w="1113" w:type="dxa"/>
            <w:tcBorders>
              <w:bottom w:val="single" w:sz="8" w:space="0" w:color="548DD4" w:themeColor="text2" w:themeTint="99"/>
            </w:tcBorders>
            <w:shd w:val="clear" w:color="auto" w:fill="FFFFFF" w:themeFill="background1"/>
            <w:vAlign w:val="center"/>
          </w:tcPr>
          <w:p w:rsidR="00366009" w:rsidRPr="000C5E0B" w:rsidRDefault="00A56943" w:rsidP="004822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  <w:sz w:val="18"/>
                <w:szCs w:val="18"/>
                <w:lang w:val="en-US"/>
              </w:rPr>
            </w:pPr>
            <w:sdt>
              <w:sdtPr>
                <w:rPr>
                  <w:rStyle w:val="Zeichen"/>
                  <w:rFonts w:ascii="Verdana" w:hAnsi="Verdana"/>
                  <w:color w:val="00B050"/>
                  <w:sz w:val="28"/>
                  <w:szCs w:val="24"/>
                </w:rPr>
                <w:id w:val="1705287545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>
                <w:rPr>
                  <w:rStyle w:val="Zeichen"/>
                </w:rPr>
              </w:sdtEndPr>
              <w:sdtContent>
                <w:r w:rsidR="00366009">
                  <w:rPr>
                    <w:rStyle w:val="Zeichen"/>
                    <w:rFonts w:ascii="MS Gothic" w:eastAsia="MS Gothic" w:hAnsi="MS Gothic" w:hint="eastAsia"/>
                    <w:color w:val="00B050"/>
                    <w:sz w:val="28"/>
                    <w:szCs w:val="24"/>
                  </w:rPr>
                  <w:t>☐</w:t>
                </w:r>
              </w:sdtContent>
            </w:sdt>
          </w:p>
        </w:tc>
      </w:tr>
      <w:tr w:rsidR="00366009" w:rsidRPr="00396D43" w:rsidTr="0068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366009" w:rsidRPr="008D4A8A" w:rsidRDefault="00366009" w:rsidP="0048224B">
            <w:pP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1.</w:t>
            </w:r>
          </w:p>
        </w:tc>
        <w:tc>
          <w:tcPr>
            <w:tcW w:w="7959" w:type="dxa"/>
            <w:gridSpan w:val="2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7B1E00" w:rsidRPr="008D4A8A" w:rsidRDefault="007B1E00" w:rsidP="00683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C</w:t>
            </w:r>
            <w:r w:rsidR="00366009">
              <w:rPr>
                <w:rFonts w:ascii="Verdana" w:hAnsi="Verdana" w:cs="Arial"/>
                <w:sz w:val="18"/>
                <w:szCs w:val="18"/>
                <w:lang w:val="en-US"/>
              </w:rPr>
              <w:t xml:space="preserve">reate a transaction and execute the </w:t>
            </w:r>
            <w:r w:rsidR="00366009" w:rsidRPr="00396D43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CreateDisposition</w:t>
            </w:r>
            <w:r w:rsidR="00366009" w:rsidRPr="00E975A8">
              <w:rPr>
                <w:rFonts w:ascii="Verdana" w:hAnsi="Verdana" w:cs="Arial"/>
                <w:sz w:val="14"/>
                <w:szCs w:val="18"/>
                <w:lang w:val="en-US"/>
              </w:rPr>
              <w:t xml:space="preserve"> </w:t>
            </w:r>
            <w:r w:rsidR="00366009">
              <w:rPr>
                <w:rFonts w:ascii="Verdana" w:hAnsi="Verdana" w:cs="Arial"/>
                <w:sz w:val="18"/>
                <w:szCs w:val="18"/>
                <w:lang w:val="en-US"/>
              </w:rPr>
              <w:t>request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with an already existing </w:t>
            </w:r>
            <w:r w:rsidR="00E975A8">
              <w:rPr>
                <w:rFonts w:ascii="Verdana" w:hAnsi="Verdana" w:cs="Arial"/>
                <w:sz w:val="18"/>
                <w:szCs w:val="18"/>
                <w:lang w:val="en-US"/>
              </w:rPr>
              <w:t>MTID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1113" w:type="dxa"/>
            <w:shd w:val="clear" w:color="auto" w:fill="B8CCE4" w:themeFill="accent1" w:themeFillTint="66"/>
            <w:vAlign w:val="center"/>
          </w:tcPr>
          <w:p w:rsidR="00366009" w:rsidRPr="00E63729" w:rsidRDefault="00366009" w:rsidP="00683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</w:tr>
      <w:tr w:rsidR="00366009" w:rsidRPr="009819DE" w:rsidTr="00683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366009" w:rsidRPr="00631A7D" w:rsidRDefault="00366009" w:rsidP="0048224B">
            <w:pPr>
              <w:rPr>
                <w:rStyle w:val="Fett"/>
                <w:rFonts w:ascii="Verdana" w:hAnsi="Verdana"/>
                <w:sz w:val="18"/>
                <w:szCs w:val="18"/>
                <w:lang w:val="en-US"/>
              </w:rPr>
            </w:pPr>
            <w:r w:rsidRPr="00631A7D">
              <w:rPr>
                <w:rStyle w:val="Fett"/>
                <w:rFonts w:ascii="Verdana" w:hAnsi="Verdana"/>
                <w:sz w:val="18"/>
                <w:szCs w:val="18"/>
                <w:lang w:val="en-US"/>
              </w:rPr>
              <w:t>2.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366009" w:rsidRPr="00631A7D" w:rsidRDefault="000565AF" w:rsidP="00683B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</w:pPr>
            <w:r w:rsidRPr="007855C2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CreateDisposition</w:t>
            </w:r>
            <w:r w:rsidR="00366009" w:rsidRPr="00631A7D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 xml:space="preserve">response </w:t>
            </w:r>
            <w:r w:rsidR="006B5BF8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 xml:space="preserve">should </w:t>
            </w:r>
            <w:r w:rsidR="00366009" w:rsidRPr="00631A7D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contain</w:t>
            </w:r>
            <w:r w:rsidR="00C51F97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s</w:t>
            </w:r>
            <w:r w:rsidR="00366009" w:rsidRPr="00631A7D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:</w:t>
            </w:r>
          </w:p>
          <w:p w:rsidR="00366009" w:rsidRPr="00631A7D" w:rsidRDefault="007855C2" w:rsidP="00683B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resultc</w:t>
            </w:r>
            <w:r w:rsidR="00366009" w:rsidRPr="00631A7D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ode=</w:t>
            </w:r>
            <w:r w:rsidR="007B1E00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1</w:t>
            </w:r>
          </w:p>
          <w:p w:rsidR="00366009" w:rsidRPr="00631A7D" w:rsidRDefault="00366009" w:rsidP="00785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error</w:t>
            </w:r>
            <w:r w:rsidR="007855C2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c</w:t>
            </w:r>
            <w:r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ode=</w:t>
            </w:r>
            <w:r w:rsidR="007B1E00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2</w:t>
            </w:r>
            <w:r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0</w:t>
            </w:r>
            <w:r w:rsidR="007B1E00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01</w:t>
            </w:r>
          </w:p>
        </w:tc>
      </w:tr>
      <w:tr w:rsidR="00366009" w:rsidRPr="00396D43" w:rsidTr="0068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366009" w:rsidRPr="00631A7D" w:rsidRDefault="00366009" w:rsidP="0048224B">
            <w:pP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</w:pPr>
            <w:r w:rsidRPr="00631A7D"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3.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7B1E00" w:rsidRDefault="00366009" w:rsidP="00683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Verify from your D</w:t>
            </w:r>
            <w:r w:rsidR="00C51F97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atabase</w:t>
            </w: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 transaction table that transaction is </w:t>
            </w:r>
            <w:r w:rsidR="007B1E00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already existing and returned error:</w:t>
            </w:r>
          </w:p>
          <w:p w:rsidR="00366009" w:rsidRPr="006B5BF8" w:rsidRDefault="007B1E00" w:rsidP="00683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ascii="Times New Roman" w:eastAsia="Times New Roman" w:hAnsi="Times New Roman" w:cs="Times New Roman"/>
                <w:i/>
                <w:sz w:val="18"/>
                <w:szCs w:val="18"/>
                <w:lang w:val="en-US" w:eastAsia="de-DE"/>
              </w:rPr>
            </w:pPr>
            <w:r w:rsidRPr="000759BB">
              <w:rPr>
                <w:rStyle w:val="Fett"/>
                <w:rFonts w:ascii="Verdana" w:eastAsia="Times New Roman" w:hAnsi="Verdana" w:cs="Arial"/>
                <w:sz w:val="18"/>
                <w:lang w:val="en-US" w:eastAsia="de-DE"/>
              </w:rPr>
              <w:t>Transaction (%1/%2) already exists. Please contact your webshop.</w:t>
            </w:r>
          </w:p>
        </w:tc>
      </w:tr>
      <w:tr w:rsidR="007B1E00" w:rsidRPr="00396D43" w:rsidTr="0070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7B1E00" w:rsidRPr="00631A7D" w:rsidRDefault="007B1E00" w:rsidP="0048224B">
            <w:pPr>
              <w:rPr>
                <w:rStyle w:val="Fett"/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Style w:val="Fett"/>
                <w:rFonts w:ascii="Verdana" w:hAnsi="Verdana"/>
                <w:sz w:val="18"/>
                <w:szCs w:val="18"/>
                <w:lang w:val="en-US"/>
              </w:rPr>
              <w:t>4</w:t>
            </w:r>
            <w:r w:rsidRPr="00631A7D">
              <w:rPr>
                <w:rStyle w:val="Fett"/>
                <w:rFonts w:ascii="Verdana" w:hAnsi="Verdana"/>
                <w:sz w:val="18"/>
                <w:szCs w:val="18"/>
                <w:lang w:val="en-US"/>
              </w:rPr>
              <w:t>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7B1E00" w:rsidRDefault="00E572A8" w:rsidP="00683B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</w:pPr>
            <w:r w:rsidRPr="00E572A8"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  <w:t>Display this or similar error message to customer:</w:t>
            </w:r>
          </w:p>
          <w:p w:rsidR="00E572A8" w:rsidRDefault="00E572A8" w:rsidP="00683B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</w:pPr>
          </w:p>
          <w:p w:rsidR="007B1E00" w:rsidRPr="006B5BF8" w:rsidRDefault="007B1E00" w:rsidP="00683B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hAnsi="Verdana"/>
                <w:sz w:val="18"/>
                <w:szCs w:val="18"/>
                <w:lang w:val="en-US"/>
              </w:rPr>
            </w:pPr>
            <w:r w:rsidRPr="006B5BF8">
              <w:rPr>
                <w:rStyle w:val="Fett"/>
                <w:rFonts w:ascii="Verdana" w:hAnsi="Verdana"/>
                <w:sz w:val="18"/>
                <w:szCs w:val="18"/>
                <w:lang w:val="en-US"/>
              </w:rPr>
              <w:t>Transaction could not be initiated due to connection problems.</w:t>
            </w:r>
          </w:p>
          <w:p w:rsidR="007B1E00" w:rsidRPr="00683BBB" w:rsidRDefault="007B1E00" w:rsidP="00683B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hAnsi="Verdana"/>
                <w:sz w:val="18"/>
                <w:szCs w:val="18"/>
                <w:lang w:val="en-US"/>
              </w:rPr>
            </w:pPr>
            <w:r w:rsidRPr="006B5BF8">
              <w:rPr>
                <w:rStyle w:val="Fett"/>
                <w:rFonts w:ascii="Verdana" w:hAnsi="Verdana"/>
                <w:sz w:val="18"/>
                <w:szCs w:val="18"/>
                <w:lang w:val="en-US"/>
              </w:rPr>
              <w:t>If the problem persis</w:t>
            </w:r>
            <w:r w:rsidR="00683BBB">
              <w:rPr>
                <w:rStyle w:val="Fett"/>
                <w:rFonts w:ascii="Verdana" w:hAnsi="Verdana"/>
                <w:sz w:val="18"/>
                <w:szCs w:val="18"/>
                <w:lang w:val="en-US"/>
              </w:rPr>
              <w:t>ts, please contact our support.</w:t>
            </w:r>
          </w:p>
        </w:tc>
      </w:tr>
      <w:tr w:rsidR="00E572A8" w:rsidRPr="00396D43" w:rsidTr="0070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E572A8" w:rsidRPr="00631A7D" w:rsidRDefault="00E572A8" w:rsidP="0048224B">
            <w:pP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5</w:t>
            </w:r>
            <w:r w:rsidRPr="00631A7D"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2E632E" w:rsidRPr="00B61276" w:rsidRDefault="005506A3" w:rsidP="00A5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sdt>
              <w:sdtPr>
                <w:rPr>
                  <w:rFonts w:ascii="Verdana" w:hAnsi="Verdana"/>
                  <w:b/>
                  <w:bCs/>
                  <w:color w:val="000000" w:themeColor="text1"/>
                  <w:sz w:val="20"/>
                  <w:szCs w:val="20"/>
                  <w:lang w:val="en-GB"/>
                </w:rPr>
                <w:alias w:val="MTID"/>
                <w:tag w:val="MTID"/>
                <w:id w:val="693655661"/>
                <w:placeholder>
                  <w:docPart w:val="AEACBDFDABE145A4A9CFC25C40FAEAE4"/>
                </w:placeholder>
                <w:showingPlcHdr/>
                <w:text/>
              </w:sdtPr>
              <w:sdtContent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[</w:t>
                </w:r>
                <w:r w:rsidRPr="001D0D44">
                  <w:rPr>
                    <w:rStyle w:val="Platzhaltertext"/>
                    <w:i/>
                    <w:color w:val="808080" w:themeColor="background1" w:themeShade="80"/>
                    <w:lang w:val="en-US"/>
                  </w:rPr>
                  <w:t>Please enter created MTID</w:t>
                </w:r>
                <w:r w:rsidR="00A56943">
                  <w:rPr>
                    <w:rStyle w:val="Platzhaltertext"/>
                    <w:i/>
                    <w:color w:val="808080" w:themeColor="background1" w:themeShade="80"/>
                    <w:lang w:val="en-US"/>
                  </w:rPr>
                  <w:t xml:space="preserve"> from transaction</w:t>
                </w:r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]</w:t>
                </w:r>
              </w:sdtContent>
            </w:sdt>
          </w:p>
        </w:tc>
      </w:tr>
    </w:tbl>
    <w:p w:rsidR="005100A3" w:rsidRPr="00B61276" w:rsidRDefault="005100A3" w:rsidP="00827167">
      <w:pPr>
        <w:rPr>
          <w:lang w:val="en-US"/>
        </w:rPr>
      </w:pPr>
    </w:p>
    <w:tbl>
      <w:tblPr>
        <w:tblStyle w:val="MittlereSchattierung1-Akzent1"/>
        <w:tblW w:w="9668" w:type="dxa"/>
        <w:tblInd w:w="79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96"/>
        <w:gridCol w:w="6635"/>
        <w:gridCol w:w="1324"/>
        <w:gridCol w:w="1113"/>
      </w:tblGrid>
      <w:tr w:rsidR="00E572A8" w:rsidTr="00E04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1" w:type="dxa"/>
            <w:gridSpan w:val="2"/>
            <w:vAlign w:val="center"/>
          </w:tcPr>
          <w:p w:rsidR="00E572A8" w:rsidRPr="00840341" w:rsidRDefault="00E572A8" w:rsidP="00AD3338">
            <w:pP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</w:pPr>
            <w:r w:rsidRPr="00840341"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Test</w:t>
            </w:r>
            <w:r w:rsidR="00F46CD6" w:rsidRPr="00840341"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840341"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 xml:space="preserve">2: </w:t>
            </w:r>
            <w:r w:rsidRPr="00263433">
              <w:rPr>
                <w:rStyle w:val="Fett"/>
                <w:rFonts w:ascii="Verdana" w:hAnsi="Verdana" w:cs="Courier New"/>
                <w:b/>
                <w:sz w:val="18"/>
                <w:szCs w:val="18"/>
              </w:rPr>
              <w:t>GetCustomerPanel</w:t>
            </w:r>
          </w:p>
        </w:tc>
        <w:tc>
          <w:tcPr>
            <w:tcW w:w="1324" w:type="dxa"/>
            <w:tcBorders>
              <w:bottom w:val="single" w:sz="8" w:space="0" w:color="548DD4" w:themeColor="text2" w:themeTint="99"/>
            </w:tcBorders>
            <w:shd w:val="clear" w:color="auto" w:fill="FFFFFF" w:themeFill="background1"/>
            <w:vAlign w:val="center"/>
          </w:tcPr>
          <w:p w:rsidR="00E572A8" w:rsidRPr="004B26F9" w:rsidRDefault="00E572A8" w:rsidP="00482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 w:val="0"/>
                <w:color w:val="auto"/>
                <w:sz w:val="18"/>
                <w:szCs w:val="18"/>
                <w:lang w:val="en-US"/>
              </w:rPr>
            </w:pPr>
            <w:r w:rsidRPr="004B26F9">
              <w:rPr>
                <w:rFonts w:ascii="Verdana" w:hAnsi="Verdana" w:cs="Arial"/>
                <w:bCs w:val="0"/>
                <w:color w:val="00B050"/>
                <w:sz w:val="18"/>
                <w:szCs w:val="18"/>
                <w:lang w:val="en-US"/>
              </w:rPr>
              <w:t>APPROVED</w:t>
            </w:r>
          </w:p>
        </w:tc>
        <w:tc>
          <w:tcPr>
            <w:tcW w:w="1113" w:type="dxa"/>
            <w:tcBorders>
              <w:bottom w:val="single" w:sz="8" w:space="0" w:color="548DD4" w:themeColor="text2" w:themeTint="99"/>
            </w:tcBorders>
            <w:shd w:val="clear" w:color="auto" w:fill="FFFFFF" w:themeFill="background1"/>
            <w:vAlign w:val="center"/>
          </w:tcPr>
          <w:p w:rsidR="00E572A8" w:rsidRPr="000C5E0B" w:rsidRDefault="00A56943" w:rsidP="004822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  <w:sz w:val="18"/>
                <w:szCs w:val="18"/>
                <w:lang w:val="en-US"/>
              </w:rPr>
            </w:pPr>
            <w:sdt>
              <w:sdtPr>
                <w:rPr>
                  <w:rStyle w:val="Zeichen"/>
                  <w:rFonts w:ascii="Verdana" w:hAnsi="Verdana"/>
                  <w:color w:val="00B050"/>
                  <w:sz w:val="28"/>
                  <w:szCs w:val="24"/>
                </w:rPr>
                <w:id w:val="-189827840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>
                <w:rPr>
                  <w:rStyle w:val="Zeichen"/>
                </w:rPr>
              </w:sdtEndPr>
              <w:sdtContent>
                <w:r w:rsidR="00705728">
                  <w:rPr>
                    <w:rStyle w:val="Zeichen"/>
                    <w:rFonts w:ascii="MS Gothic" w:eastAsia="MS Gothic" w:hAnsi="MS Gothic" w:hint="eastAsia"/>
                    <w:color w:val="00B050"/>
                    <w:sz w:val="28"/>
                    <w:szCs w:val="24"/>
                  </w:rPr>
                  <w:t>☐</w:t>
                </w:r>
              </w:sdtContent>
            </w:sdt>
          </w:p>
        </w:tc>
      </w:tr>
      <w:tr w:rsidR="00E572A8" w:rsidRPr="00396D43" w:rsidTr="0070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E572A8" w:rsidRPr="008D4A8A" w:rsidRDefault="00E572A8" w:rsidP="0048224B">
            <w:pP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1.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E572A8" w:rsidRPr="00E63729" w:rsidRDefault="00173D0C" w:rsidP="00C5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After successful </w:t>
            </w:r>
            <w:r w:rsidR="00E572A8" w:rsidRPr="00396D43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CreateDisposition</w:t>
            </w:r>
            <w:r w:rsidR="00E572A8">
              <w:rPr>
                <w:rFonts w:ascii="Verdana" w:hAnsi="Verdana" w:cs="Arial"/>
                <w:sz w:val="18"/>
                <w:szCs w:val="18"/>
                <w:lang w:val="en-US"/>
              </w:rPr>
              <w:t xml:space="preserve"> use </w:t>
            </w:r>
            <w:r w:rsidR="00E572A8" w:rsidRPr="00396D43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getCustomerPanel</w:t>
            </w:r>
            <w:r w:rsidR="00E572A8" w:rsidRPr="00E572A8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E470BD">
              <w:rPr>
                <w:rFonts w:ascii="Verdana" w:hAnsi="Verdana" w:cs="Arial"/>
                <w:sz w:val="18"/>
                <w:szCs w:val="18"/>
                <w:lang w:val="en-US"/>
              </w:rPr>
              <w:t xml:space="preserve">to </w:t>
            </w:r>
            <w:r w:rsidR="00C51F97">
              <w:rPr>
                <w:rFonts w:ascii="Verdana" w:hAnsi="Verdana" w:cs="Arial"/>
                <w:sz w:val="18"/>
                <w:szCs w:val="18"/>
                <w:lang w:val="en-US"/>
              </w:rPr>
              <w:t xml:space="preserve">be </w:t>
            </w:r>
            <w:r w:rsidR="00E572A8">
              <w:rPr>
                <w:rFonts w:ascii="Verdana" w:hAnsi="Verdana" w:cs="Arial"/>
                <w:sz w:val="18"/>
                <w:szCs w:val="18"/>
                <w:lang w:val="en-US"/>
              </w:rPr>
              <w:t>forward</w:t>
            </w:r>
            <w:r w:rsidR="006B5BF8">
              <w:rPr>
                <w:rFonts w:ascii="Verdana" w:hAnsi="Verdana" w:cs="Arial"/>
                <w:sz w:val="18"/>
                <w:szCs w:val="18"/>
                <w:lang w:val="en-US"/>
              </w:rPr>
              <w:t xml:space="preserve"> to paysafecard landing page</w:t>
            </w:r>
            <w:r w:rsidR="00E572A8">
              <w:rPr>
                <w:rFonts w:ascii="Verdana" w:hAnsi="Verdana" w:cs="Arial"/>
                <w:sz w:val="18"/>
                <w:szCs w:val="18"/>
                <w:lang w:val="en-US"/>
              </w:rPr>
              <w:t>.</w:t>
            </w:r>
          </w:p>
        </w:tc>
      </w:tr>
      <w:tr w:rsidR="00705728" w:rsidRPr="00994EE0" w:rsidTr="00994E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705728" w:rsidRDefault="00994EE0" w:rsidP="0048224B">
            <w:pP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  <w:t>2.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705728" w:rsidRDefault="00994EE0" w:rsidP="00994E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 w:rsidRPr="00994EE0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Ensure that only GET is used for redirect to paysafecard landing page.</w:t>
            </w:r>
          </w:p>
        </w:tc>
      </w:tr>
      <w:tr w:rsidR="00DB1FEE" w:rsidRPr="000759BB" w:rsidTr="0070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DB1FEE" w:rsidRPr="00631A7D" w:rsidRDefault="00683BBB" w:rsidP="0048224B">
            <w:pP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3</w:t>
            </w:r>
            <w:r w:rsidR="00DB1FEE" w:rsidRPr="00631A7D"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C56280" w:rsidRPr="00C56280" w:rsidRDefault="00683BBB" w:rsidP="00C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Ensure</w:t>
            </w:r>
            <w:r w:rsidR="00C56280" w:rsidRPr="00C56280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 that </w:t>
            </w:r>
            <w:r w:rsidR="00C51F97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the </w:t>
            </w:r>
            <w:r w:rsidR="00C56280" w:rsidRPr="00C56280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paysafecard landing page size fits in your iFrame</w:t>
            </w: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 and enable vertical scrolling</w:t>
            </w:r>
          </w:p>
          <w:p w:rsidR="00C56280" w:rsidRPr="00C56280" w:rsidRDefault="00C56280" w:rsidP="00C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 w:rsidRPr="00C56280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width: 600px</w:t>
            </w:r>
          </w:p>
          <w:p w:rsidR="00C56280" w:rsidRPr="00E572A8" w:rsidRDefault="00C56280" w:rsidP="00C5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height: 7</w:t>
            </w:r>
            <w:r w:rsidRPr="00C56280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50px</w:t>
            </w:r>
          </w:p>
        </w:tc>
      </w:tr>
      <w:tr w:rsidR="00C56280" w:rsidRPr="00396D43" w:rsidTr="00994E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C56280" w:rsidRPr="00631A7D" w:rsidRDefault="00683BBB" w:rsidP="0048224B">
            <w:pP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4</w:t>
            </w:r>
            <w:r w:rsidR="00C56280" w:rsidRPr="00631A7D"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C56280" w:rsidRPr="0048224B" w:rsidRDefault="00C51F97" w:rsidP="002E63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C</w:t>
            </w:r>
            <w:r w:rsidR="00C56280" w:rsidRPr="00E572A8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onfirm successful</w:t>
            </w:r>
            <w:r w:rsidR="000B40D2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 redirect to our payment panel</w:t>
            </w:r>
          </w:p>
        </w:tc>
      </w:tr>
    </w:tbl>
    <w:p w:rsidR="00E572A8" w:rsidRDefault="00E572A8" w:rsidP="00827167">
      <w:pPr>
        <w:rPr>
          <w:lang w:val="en-US"/>
        </w:rPr>
      </w:pPr>
    </w:p>
    <w:p w:rsidR="00BE7AD4" w:rsidRDefault="00BE7AD4" w:rsidP="00827167">
      <w:pPr>
        <w:rPr>
          <w:lang w:val="en-US"/>
        </w:rPr>
      </w:pPr>
    </w:p>
    <w:p w:rsidR="00840341" w:rsidRDefault="00840341" w:rsidP="00827167">
      <w:pPr>
        <w:rPr>
          <w:lang w:val="en-US"/>
        </w:rPr>
      </w:pPr>
    </w:p>
    <w:p w:rsidR="00840341" w:rsidRPr="000039B2" w:rsidRDefault="00840341" w:rsidP="000039B2">
      <w:pPr>
        <w:spacing w:after="0" w:line="240" w:lineRule="auto"/>
        <w:rPr>
          <w:sz w:val="18"/>
          <w:lang w:val="en-US"/>
        </w:rPr>
      </w:pPr>
    </w:p>
    <w:tbl>
      <w:tblPr>
        <w:tblStyle w:val="MittlereSchattierung1-Akzent1"/>
        <w:tblW w:w="9668" w:type="dxa"/>
        <w:tblInd w:w="79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96"/>
        <w:gridCol w:w="6635"/>
        <w:gridCol w:w="1324"/>
        <w:gridCol w:w="1113"/>
      </w:tblGrid>
      <w:tr w:rsidR="00BE7AD4" w:rsidTr="0011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1" w:type="dxa"/>
            <w:gridSpan w:val="2"/>
            <w:vAlign w:val="center"/>
          </w:tcPr>
          <w:p w:rsidR="00BE7AD4" w:rsidRPr="001D0D44" w:rsidRDefault="00BE7AD4" w:rsidP="00BE7AD4">
            <w:pP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</w:pPr>
            <w:r w:rsidRPr="001D0D44"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 xml:space="preserve">Test 3: </w:t>
            </w:r>
            <w:r w:rsidRPr="00263433">
              <w:rPr>
                <w:rStyle w:val="Fett"/>
                <w:rFonts w:ascii="Verdana" w:hAnsi="Verdana" w:cs="Courier New"/>
                <w:b/>
                <w:sz w:val="18"/>
                <w:szCs w:val="18"/>
              </w:rPr>
              <w:t>Payment notification (pnURL)</w:t>
            </w:r>
          </w:p>
        </w:tc>
        <w:tc>
          <w:tcPr>
            <w:tcW w:w="1324" w:type="dxa"/>
            <w:tcBorders>
              <w:bottom w:val="single" w:sz="8" w:space="0" w:color="548DD4" w:themeColor="text2" w:themeTint="99"/>
            </w:tcBorders>
            <w:shd w:val="clear" w:color="auto" w:fill="FFFFFF" w:themeFill="background1"/>
            <w:vAlign w:val="center"/>
          </w:tcPr>
          <w:p w:rsidR="00BE7AD4" w:rsidRPr="004B26F9" w:rsidRDefault="00BE7AD4" w:rsidP="00113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 w:val="0"/>
                <w:color w:val="auto"/>
                <w:sz w:val="18"/>
                <w:szCs w:val="18"/>
                <w:lang w:val="en-US"/>
              </w:rPr>
            </w:pPr>
            <w:r w:rsidRPr="004B26F9">
              <w:rPr>
                <w:rFonts w:ascii="Verdana" w:hAnsi="Verdana" w:cs="Arial"/>
                <w:bCs w:val="0"/>
                <w:color w:val="00B050"/>
                <w:sz w:val="18"/>
                <w:szCs w:val="18"/>
                <w:lang w:val="en-US"/>
              </w:rPr>
              <w:t>APPROVED</w:t>
            </w:r>
          </w:p>
        </w:tc>
        <w:tc>
          <w:tcPr>
            <w:tcW w:w="1113" w:type="dxa"/>
            <w:tcBorders>
              <w:bottom w:val="single" w:sz="8" w:space="0" w:color="548DD4" w:themeColor="text2" w:themeTint="99"/>
            </w:tcBorders>
            <w:shd w:val="clear" w:color="auto" w:fill="FFFFFF" w:themeFill="background1"/>
            <w:vAlign w:val="center"/>
          </w:tcPr>
          <w:p w:rsidR="00BE7AD4" w:rsidRPr="000C5E0B" w:rsidRDefault="00A56943" w:rsidP="00113B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  <w:sz w:val="18"/>
                <w:szCs w:val="18"/>
                <w:lang w:val="en-US"/>
              </w:rPr>
            </w:pPr>
            <w:sdt>
              <w:sdtPr>
                <w:rPr>
                  <w:rStyle w:val="Zeichen"/>
                  <w:rFonts w:ascii="Verdana" w:hAnsi="Verdana"/>
                  <w:color w:val="00B050"/>
                  <w:sz w:val="28"/>
                  <w:szCs w:val="24"/>
                </w:rPr>
                <w:id w:val="-146734111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>
                <w:rPr>
                  <w:rStyle w:val="Zeichen"/>
                </w:rPr>
              </w:sdtEndPr>
              <w:sdtContent>
                <w:r w:rsidR="00BE7AD4">
                  <w:rPr>
                    <w:rStyle w:val="Zeichen"/>
                    <w:rFonts w:ascii="MS Gothic" w:eastAsia="MS Gothic" w:hAnsi="MS Gothic" w:hint="eastAsia"/>
                    <w:color w:val="00B050"/>
                    <w:sz w:val="28"/>
                    <w:szCs w:val="24"/>
                  </w:rPr>
                  <w:t>☐</w:t>
                </w:r>
              </w:sdtContent>
            </w:sdt>
          </w:p>
        </w:tc>
      </w:tr>
      <w:tr w:rsidR="00BE7AD4" w:rsidRPr="00396D43" w:rsidTr="0011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BE7AD4" w:rsidRPr="008D4A8A" w:rsidRDefault="00BE7AD4" w:rsidP="00113BE9">
            <w:pP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1.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BE7AD4" w:rsidRPr="00BE7AD4" w:rsidRDefault="00BE7AD4" w:rsidP="00BE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BE7AD4">
              <w:rPr>
                <w:rFonts w:ascii="Verdana" w:hAnsi="Verdana" w:cs="Arial"/>
                <w:sz w:val="18"/>
                <w:szCs w:val="18"/>
                <w:lang w:val="en-US"/>
              </w:rPr>
              <w:t>Ensure your pnURL is reachable from internet</w:t>
            </w:r>
          </w:p>
          <w:p w:rsidR="00BE7AD4" w:rsidRPr="00E63729" w:rsidRDefault="00BE7AD4" w:rsidP="00BE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BE7AD4">
              <w:rPr>
                <w:rFonts w:ascii="Verdana" w:hAnsi="Verdana" w:cs="Arial"/>
                <w:sz w:val="18"/>
                <w:szCs w:val="18"/>
                <w:lang w:val="en-US"/>
              </w:rPr>
              <w:t>-</w:t>
            </w:r>
            <w:r w:rsidRPr="00BE7AD4">
              <w:rPr>
                <w:rFonts w:ascii="Verdana" w:hAnsi="Verdana" w:cs="Arial"/>
                <w:sz w:val="18"/>
                <w:szCs w:val="18"/>
                <w:lang w:val="en-US"/>
              </w:rPr>
              <w:tab/>
              <w:t>whitelist paysafecard notification server IP: 194.1.158.23</w:t>
            </w:r>
          </w:p>
        </w:tc>
      </w:tr>
      <w:tr w:rsidR="00BE7AD4" w:rsidRPr="00994EE0" w:rsidTr="00113B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BE7AD4" w:rsidRDefault="00BE7AD4" w:rsidP="00113BE9">
            <w:pP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  <w:t>2.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BE7AD4" w:rsidRDefault="00BE7AD4" w:rsidP="00113B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Provide absolute URL for payment notification</w:t>
            </w:r>
          </w:p>
        </w:tc>
      </w:tr>
      <w:tr w:rsidR="00BE7AD4" w:rsidRPr="00BE7AD4" w:rsidTr="00DC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BE7AD4" w:rsidRPr="00631A7D" w:rsidRDefault="00BE7AD4" w:rsidP="00113BE9">
            <w:pP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3</w:t>
            </w:r>
            <w:r w:rsidRPr="00631A7D"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BE7AD4" w:rsidRPr="00E572A8" w:rsidRDefault="00BE7AD4" w:rsidP="0011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Verify your HTTP 200 response will be submitted before calling </w:t>
            </w:r>
            <w:r w:rsidRPr="00BE7AD4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executeDebit</w:t>
            </w:r>
          </w:p>
        </w:tc>
      </w:tr>
      <w:tr w:rsidR="00BE7AD4" w:rsidRPr="00396D43" w:rsidTr="00113B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BE7AD4" w:rsidRPr="00631A7D" w:rsidRDefault="00BE7AD4" w:rsidP="00113BE9">
            <w:pP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4</w:t>
            </w:r>
            <w:r w:rsidRPr="00631A7D"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BE7AD4" w:rsidRPr="0048224B" w:rsidRDefault="00BE7AD4" w:rsidP="00113B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Fetch MTID with your database to call </w:t>
            </w:r>
            <w:r w:rsidRPr="00BE7AD4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executeDebit</w:t>
            </w:r>
          </w:p>
        </w:tc>
      </w:tr>
      <w:tr w:rsidR="00BE7AD4" w:rsidRPr="00396D43" w:rsidTr="00BE7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BE7AD4" w:rsidRDefault="00BE7AD4" w:rsidP="00113BE9">
            <w:pP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  <w:t>5.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BE7AD4" w:rsidRPr="00231D8A" w:rsidRDefault="00BE7AD4" w:rsidP="0011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ascii="Verdana" w:hAnsi="Verdana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Do not fetch the provided amount from payment notification</w:t>
            </w:r>
          </w:p>
        </w:tc>
      </w:tr>
      <w:tr w:rsidR="00BE7AD4" w:rsidRPr="00396D43" w:rsidTr="00113B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BE7AD4" w:rsidRDefault="00BE7AD4" w:rsidP="00113BE9">
            <w:pP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  <w:t>6.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BE7AD4" w:rsidRPr="00231D8A" w:rsidRDefault="00BE7AD4" w:rsidP="00113B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hAnsi="Verdana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Use only standard ports for HTTP (80) and HTTPS (443)</w:t>
            </w:r>
          </w:p>
        </w:tc>
      </w:tr>
    </w:tbl>
    <w:p w:rsidR="00705728" w:rsidRDefault="00705728" w:rsidP="00827167">
      <w:pPr>
        <w:rPr>
          <w:lang w:val="en-US"/>
        </w:rPr>
      </w:pPr>
    </w:p>
    <w:tbl>
      <w:tblPr>
        <w:tblStyle w:val="MittlereSchattierung1-Akzent1"/>
        <w:tblW w:w="9668" w:type="dxa"/>
        <w:tblInd w:w="79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96"/>
        <w:gridCol w:w="6635"/>
        <w:gridCol w:w="1324"/>
        <w:gridCol w:w="1113"/>
      </w:tblGrid>
      <w:tr w:rsidR="00BE7AD4" w:rsidTr="0011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1" w:type="dxa"/>
            <w:gridSpan w:val="2"/>
            <w:vAlign w:val="center"/>
          </w:tcPr>
          <w:p w:rsidR="00BE7AD4" w:rsidRPr="00BE7AD4" w:rsidRDefault="00BE7AD4" w:rsidP="00BE7AD4">
            <w:pP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 xml:space="preserve">Test 4: </w:t>
            </w:r>
            <w:r w:rsidRPr="00263433">
              <w:rPr>
                <w:rFonts w:ascii="Verdana" w:hAnsi="Verdana" w:cs="Arial"/>
                <w:bCs w:val="0"/>
                <w:sz w:val="18"/>
                <w:szCs w:val="18"/>
                <w:lang w:val="en-US"/>
              </w:rPr>
              <w:t xml:space="preserve">receive transaction state with </w:t>
            </w:r>
            <w:r w:rsidR="00263433" w:rsidRPr="00BA3F6A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GetSerialNumbers</w:t>
            </w:r>
          </w:p>
        </w:tc>
        <w:tc>
          <w:tcPr>
            <w:tcW w:w="1324" w:type="dxa"/>
            <w:tcBorders>
              <w:bottom w:val="single" w:sz="8" w:space="0" w:color="548DD4" w:themeColor="text2" w:themeTint="99"/>
            </w:tcBorders>
            <w:shd w:val="clear" w:color="auto" w:fill="FFFFFF" w:themeFill="background1"/>
            <w:vAlign w:val="center"/>
          </w:tcPr>
          <w:p w:rsidR="00BE7AD4" w:rsidRPr="004B26F9" w:rsidRDefault="00BE7AD4" w:rsidP="00113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 w:val="0"/>
                <w:color w:val="auto"/>
                <w:sz w:val="18"/>
                <w:szCs w:val="18"/>
                <w:lang w:val="en-US"/>
              </w:rPr>
            </w:pPr>
            <w:r w:rsidRPr="004B26F9">
              <w:rPr>
                <w:rFonts w:ascii="Verdana" w:hAnsi="Verdana" w:cs="Arial"/>
                <w:bCs w:val="0"/>
                <w:color w:val="00B050"/>
                <w:sz w:val="18"/>
                <w:szCs w:val="18"/>
                <w:lang w:val="en-US"/>
              </w:rPr>
              <w:t>APPROVED</w:t>
            </w:r>
          </w:p>
        </w:tc>
        <w:tc>
          <w:tcPr>
            <w:tcW w:w="1113" w:type="dxa"/>
            <w:tcBorders>
              <w:bottom w:val="single" w:sz="8" w:space="0" w:color="548DD4" w:themeColor="text2" w:themeTint="99"/>
            </w:tcBorders>
            <w:shd w:val="clear" w:color="auto" w:fill="FFFFFF" w:themeFill="background1"/>
            <w:vAlign w:val="center"/>
          </w:tcPr>
          <w:p w:rsidR="00BE7AD4" w:rsidRPr="000C5E0B" w:rsidRDefault="00A56943" w:rsidP="00113B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  <w:sz w:val="18"/>
                <w:szCs w:val="18"/>
                <w:lang w:val="en-US"/>
              </w:rPr>
            </w:pPr>
            <w:sdt>
              <w:sdtPr>
                <w:rPr>
                  <w:rStyle w:val="Zeichen"/>
                  <w:rFonts w:ascii="Verdana" w:hAnsi="Verdana"/>
                  <w:color w:val="00B050"/>
                  <w:sz w:val="28"/>
                  <w:szCs w:val="24"/>
                </w:rPr>
                <w:id w:val="31152723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>
                <w:rPr>
                  <w:rStyle w:val="Zeichen"/>
                </w:rPr>
              </w:sdtEndPr>
              <w:sdtContent>
                <w:r w:rsidR="00BE7AD4">
                  <w:rPr>
                    <w:rStyle w:val="Zeichen"/>
                    <w:rFonts w:ascii="MS Gothic" w:eastAsia="MS Gothic" w:hAnsi="MS Gothic" w:hint="eastAsia"/>
                    <w:color w:val="00B050"/>
                    <w:sz w:val="28"/>
                    <w:szCs w:val="24"/>
                  </w:rPr>
                  <w:t>☐</w:t>
                </w:r>
              </w:sdtContent>
            </w:sdt>
          </w:p>
        </w:tc>
      </w:tr>
      <w:tr w:rsidR="00BE7AD4" w:rsidRPr="00396D43" w:rsidTr="00DC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BE7AD4" w:rsidRPr="008D4A8A" w:rsidRDefault="00BE7AD4" w:rsidP="00113BE9">
            <w:pP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1.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BE7AD4" w:rsidRDefault="00BE7AD4" w:rsidP="00BE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E470BD">
              <w:rPr>
                <w:rFonts w:ascii="Verdana" w:hAnsi="Verdana" w:cs="Arial"/>
                <w:sz w:val="18"/>
                <w:szCs w:val="18"/>
                <w:lang w:val="en-US"/>
              </w:rPr>
              <w:t xml:space="preserve">Use </w:t>
            </w:r>
            <w:r w:rsidRPr="00BA3F6A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GetSerialNumbers</w:t>
            </w:r>
            <w:r w:rsidRPr="00E470BD">
              <w:rPr>
                <w:rFonts w:ascii="Verdana" w:hAnsi="Verdana" w:cs="Arial"/>
                <w:sz w:val="18"/>
                <w:szCs w:val="18"/>
                <w:lang w:val="en-US"/>
              </w:rPr>
              <w:t xml:space="preserve"> before calling </w:t>
            </w:r>
            <w:r w:rsidRPr="002450CB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executeDebit</w:t>
            </w:r>
          </w:p>
          <w:p w:rsidR="00BE7AD4" w:rsidRPr="00E63729" w:rsidRDefault="00BE7AD4" w:rsidP="00BE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E470BD">
              <w:rPr>
                <w:rFonts w:ascii="Verdana" w:hAnsi="Verdana" w:cs="Arial"/>
                <w:sz w:val="18"/>
                <w:szCs w:val="18"/>
                <w:lang w:val="en-US"/>
              </w:rPr>
              <w:t xml:space="preserve">if dispositionState="S" call </w:t>
            </w:r>
            <w:r w:rsidRPr="002450CB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executeDebit</w:t>
            </w:r>
            <w:r w:rsidRPr="00E470BD">
              <w:rPr>
                <w:rFonts w:ascii="Verdana" w:hAnsi="Verdana" w:cs="Arial"/>
                <w:sz w:val="18"/>
                <w:szCs w:val="18"/>
                <w:lang w:val="en-US"/>
              </w:rPr>
              <w:t xml:space="preserve"> to debit the payment</w:t>
            </w:r>
          </w:p>
        </w:tc>
      </w:tr>
      <w:tr w:rsidR="00BE7AD4" w:rsidRPr="00994EE0" w:rsidTr="00DC5E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BE7AD4" w:rsidRDefault="00BE7AD4" w:rsidP="00113BE9">
            <w:pP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  <w:t>2.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BE7AD4" w:rsidRPr="00BE7AD4" w:rsidRDefault="00BE7AD4" w:rsidP="00BE7A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Verify transaction State on okURL with </w:t>
            </w:r>
            <w:r w:rsidRPr="00BE7AD4">
              <w:rPr>
                <w:rFonts w:ascii="Courier New" w:hAnsi="Courier New" w:cs="Courier New"/>
                <w:bCs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GetSerialNumbers</w:t>
            </w:r>
          </w:p>
          <w:p w:rsidR="00BE7AD4" w:rsidRDefault="00BE7AD4" w:rsidP="00BE7A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if dispositionState="S" </w:t>
            </w:r>
            <w:r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sym w:font="Wingdings" w:char="F0E0"/>
            </w: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 </w:t>
            </w:r>
            <w:r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call executeDebit to debit the payment</w:t>
            </w:r>
          </w:p>
        </w:tc>
      </w:tr>
      <w:tr w:rsidR="00BE7AD4" w:rsidRPr="00BE7AD4" w:rsidTr="00DC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BE7AD4" w:rsidRPr="00631A7D" w:rsidRDefault="00BE7AD4" w:rsidP="00113BE9">
            <w:pP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3</w:t>
            </w:r>
            <w:r w:rsidRPr="00631A7D"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BE7AD4" w:rsidRPr="00BE7AD4" w:rsidRDefault="00BE7AD4" w:rsidP="00BE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Verify transaction State on okURL with </w:t>
            </w:r>
            <w:r w:rsidRPr="00BE7AD4">
              <w:rPr>
                <w:rFonts w:ascii="Courier New" w:hAnsi="Courier New" w:cs="Courier New"/>
                <w:bCs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GetSerialNumbers</w:t>
            </w:r>
          </w:p>
          <w:p w:rsidR="00BE7AD4" w:rsidRPr="00E572A8" w:rsidRDefault="00BE7AD4" w:rsidP="00BE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if dispositionState="O</w:t>
            </w:r>
            <w:r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" </w:t>
            </w:r>
            <w:r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sym w:font="Wingdings" w:char="F0E0"/>
            </w: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 display success message</w:t>
            </w:r>
          </w:p>
        </w:tc>
      </w:tr>
    </w:tbl>
    <w:p w:rsidR="00BE7AD4" w:rsidRDefault="00BE7AD4" w:rsidP="00827167">
      <w:pPr>
        <w:rPr>
          <w:lang w:val="en-US"/>
        </w:rPr>
      </w:pPr>
    </w:p>
    <w:tbl>
      <w:tblPr>
        <w:tblStyle w:val="MittlereSchattierung1-Akzent1"/>
        <w:tblW w:w="9668" w:type="dxa"/>
        <w:tblInd w:w="79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96"/>
        <w:gridCol w:w="6635"/>
        <w:gridCol w:w="1324"/>
        <w:gridCol w:w="1113"/>
      </w:tblGrid>
      <w:tr w:rsidR="00BE7AD4" w:rsidTr="0011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1" w:type="dxa"/>
            <w:gridSpan w:val="2"/>
            <w:vAlign w:val="center"/>
          </w:tcPr>
          <w:p w:rsidR="00BE7AD4" w:rsidRPr="00BE7AD4" w:rsidRDefault="00BE7AD4" w:rsidP="00113BE9">
            <w:pP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Test 5:</w:t>
            </w:r>
            <w:r w:rsidRPr="00263433">
              <w:rPr>
                <w:rFonts w:ascii="Verdana" w:hAnsi="Verdana" w:cs="Arial"/>
                <w:bCs w:val="0"/>
                <w:sz w:val="18"/>
                <w:szCs w:val="18"/>
                <w:lang w:val="en-US"/>
              </w:rPr>
              <w:t xml:space="preserve"> </w:t>
            </w:r>
            <w:r w:rsidR="00263433" w:rsidRPr="00396D43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executeDebit</w:t>
            </w:r>
          </w:p>
        </w:tc>
        <w:tc>
          <w:tcPr>
            <w:tcW w:w="1324" w:type="dxa"/>
            <w:tcBorders>
              <w:bottom w:val="single" w:sz="8" w:space="0" w:color="548DD4" w:themeColor="text2" w:themeTint="99"/>
            </w:tcBorders>
            <w:shd w:val="clear" w:color="auto" w:fill="FFFFFF" w:themeFill="background1"/>
            <w:vAlign w:val="center"/>
          </w:tcPr>
          <w:p w:rsidR="00BE7AD4" w:rsidRPr="004B26F9" w:rsidRDefault="00BE7AD4" w:rsidP="00113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 w:val="0"/>
                <w:color w:val="auto"/>
                <w:sz w:val="18"/>
                <w:szCs w:val="18"/>
                <w:lang w:val="en-US"/>
              </w:rPr>
            </w:pPr>
            <w:r w:rsidRPr="004B26F9">
              <w:rPr>
                <w:rFonts w:ascii="Verdana" w:hAnsi="Verdana" w:cs="Arial"/>
                <w:bCs w:val="0"/>
                <w:color w:val="00B050"/>
                <w:sz w:val="18"/>
                <w:szCs w:val="18"/>
                <w:lang w:val="en-US"/>
              </w:rPr>
              <w:t>APPROVED</w:t>
            </w:r>
          </w:p>
        </w:tc>
        <w:tc>
          <w:tcPr>
            <w:tcW w:w="1113" w:type="dxa"/>
            <w:tcBorders>
              <w:bottom w:val="single" w:sz="8" w:space="0" w:color="548DD4" w:themeColor="text2" w:themeTint="99"/>
            </w:tcBorders>
            <w:shd w:val="clear" w:color="auto" w:fill="FFFFFF" w:themeFill="background1"/>
            <w:vAlign w:val="center"/>
          </w:tcPr>
          <w:p w:rsidR="00BE7AD4" w:rsidRPr="000C5E0B" w:rsidRDefault="00A56943" w:rsidP="00113B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  <w:sz w:val="18"/>
                <w:szCs w:val="18"/>
                <w:lang w:val="en-US"/>
              </w:rPr>
            </w:pPr>
            <w:sdt>
              <w:sdtPr>
                <w:rPr>
                  <w:rStyle w:val="Zeichen"/>
                  <w:rFonts w:ascii="Verdana" w:hAnsi="Verdana"/>
                  <w:color w:val="00B050"/>
                  <w:sz w:val="28"/>
                  <w:szCs w:val="24"/>
                </w:rPr>
                <w:id w:val="10694016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>
                <w:rPr>
                  <w:rStyle w:val="Zeichen"/>
                </w:rPr>
              </w:sdtEndPr>
              <w:sdtContent>
                <w:r w:rsidR="00BE7AD4">
                  <w:rPr>
                    <w:rStyle w:val="Zeichen"/>
                    <w:rFonts w:ascii="MS Gothic" w:eastAsia="MS Gothic" w:hAnsi="MS Gothic" w:hint="eastAsia"/>
                    <w:color w:val="00B050"/>
                    <w:sz w:val="28"/>
                    <w:szCs w:val="24"/>
                  </w:rPr>
                  <w:t>☐</w:t>
                </w:r>
              </w:sdtContent>
            </w:sdt>
          </w:p>
        </w:tc>
      </w:tr>
      <w:tr w:rsidR="00BE7AD4" w:rsidRPr="00396D43" w:rsidTr="00BE7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BE7AD4" w:rsidRPr="008D4A8A" w:rsidRDefault="00BE7AD4" w:rsidP="00113BE9">
            <w:pP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1.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BE7AD4" w:rsidRPr="00E63729" w:rsidRDefault="00BE7AD4" w:rsidP="0011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8A699C">
              <w:rPr>
                <w:rFonts w:ascii="Verdana" w:hAnsi="Verdana" w:cs="Arial"/>
                <w:sz w:val="18"/>
                <w:szCs w:val="18"/>
                <w:lang w:val="en-US"/>
              </w:rPr>
              <w:t>If the response from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Pr="00396D43">
              <w:rPr>
                <w:rFonts w:ascii="Courier New" w:hAnsi="Courier New" w:cs="Courier New"/>
                <w:bCs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GetSerialNumbers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Pr="008A699C">
              <w:rPr>
                <w:rFonts w:ascii="Verdana" w:hAnsi="Verdana" w:cs="Arial"/>
                <w:sz w:val="18"/>
                <w:szCs w:val="18"/>
                <w:lang w:val="en-US"/>
              </w:rPr>
              <w:t xml:space="preserve">is </w:t>
            </w:r>
            <w:r w:rsidR="00840341"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"S" </w:t>
            </w:r>
            <w:r w:rsidRPr="008A699C">
              <w:rPr>
                <w:rFonts w:ascii="Verdana" w:hAnsi="Verdana" w:cs="Arial"/>
                <w:sz w:val="18"/>
                <w:szCs w:val="18"/>
                <w:lang w:val="en-US"/>
              </w:rPr>
              <w:t xml:space="preserve">call </w:t>
            </w:r>
            <w:r w:rsidRPr="00396D43">
              <w:rPr>
                <w:rFonts w:ascii="Courier New" w:hAnsi="Courier New" w:cs="Courier New"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executeDebit</w:t>
            </w:r>
          </w:p>
        </w:tc>
      </w:tr>
      <w:tr w:rsidR="00BE7AD4" w:rsidRPr="00994EE0" w:rsidTr="00BE7A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BE7AD4" w:rsidRDefault="00BE7AD4" w:rsidP="00113BE9">
            <w:pP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  <w:t>2.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BE7AD4" w:rsidRDefault="00BE7AD4" w:rsidP="00113B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 w:rsidRPr="00BE7AD4">
              <w:rPr>
                <w:rFonts w:ascii="Verdana" w:hAnsi="Verdana" w:cs="Arial"/>
                <w:sz w:val="18"/>
                <w:szCs w:val="18"/>
                <w:lang w:val="en-US"/>
              </w:rPr>
              <w:t>Call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Pr="00BE7AD4">
              <w:rPr>
                <w:rFonts w:ascii="Courier New" w:hAnsi="Courier New" w:cs="Courier New"/>
                <w:bCs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executeDebit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after receipt of payment notification (pnURL)</w:t>
            </w:r>
          </w:p>
        </w:tc>
      </w:tr>
      <w:tr w:rsidR="00BE7AD4" w:rsidRPr="00BE7AD4" w:rsidTr="00BE7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BE7AD4" w:rsidRPr="00631A7D" w:rsidRDefault="00BE7AD4" w:rsidP="00113BE9">
            <w:pP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3</w:t>
            </w:r>
            <w:r w:rsidRPr="00631A7D">
              <w:rPr>
                <w:rStyle w:val="Fett"/>
                <w:rFonts w:ascii="Verdana" w:eastAsia="Times New Roman" w:hAnsi="Verdana" w:cs="Arial"/>
                <w:bCs/>
                <w:sz w:val="18"/>
                <w:szCs w:val="18"/>
                <w:lang w:val="en-US" w:eastAsia="de-DE"/>
              </w:rPr>
              <w:t>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BE7AD4" w:rsidRPr="00E572A8" w:rsidRDefault="00BE7AD4" w:rsidP="0011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 w:rsidRPr="00BE7AD4">
              <w:rPr>
                <w:rFonts w:ascii="Courier New" w:hAnsi="Courier New" w:cs="Courier New"/>
                <w:bCs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executeDebit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is </w:t>
            </w:r>
            <w:r w:rsidRPr="00975297">
              <w:rPr>
                <w:rFonts w:ascii="Verdana" w:hAnsi="Verdana" w:cs="Arial"/>
                <w:sz w:val="18"/>
                <w:szCs w:val="18"/>
                <w:lang w:val="en-US"/>
              </w:rPr>
              <w:t xml:space="preserve">called with the same 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>A</w:t>
            </w:r>
            <w:r w:rsidRPr="00975297">
              <w:rPr>
                <w:rFonts w:ascii="Verdana" w:hAnsi="Verdana" w:cs="Arial"/>
                <w:sz w:val="18"/>
                <w:szCs w:val="18"/>
                <w:lang w:val="en-US"/>
              </w:rPr>
              <w:t xml:space="preserve">mount as provided in </w:t>
            </w:r>
            <w:r w:rsidRPr="00BE7AD4">
              <w:rPr>
                <w:rFonts w:ascii="Courier New" w:hAnsi="Courier New" w:cs="Courier New"/>
                <w:bCs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createDisposition</w:t>
            </w:r>
            <w:r w:rsidRPr="00975297">
              <w:rPr>
                <w:rFonts w:ascii="Verdana" w:hAnsi="Verdana" w:cs="Arial"/>
                <w:sz w:val="18"/>
                <w:szCs w:val="18"/>
                <w:lang w:val="en-US"/>
              </w:rPr>
              <w:t xml:space="preserve"> request</w:t>
            </w:r>
          </w:p>
        </w:tc>
      </w:tr>
      <w:tr w:rsidR="00DC5E90" w:rsidRPr="00BE7AD4" w:rsidTr="00113B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DC5E90" w:rsidRDefault="00DC5E90" w:rsidP="00113BE9">
            <w:pP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  <w:t>4.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DC5E90" w:rsidRPr="00BE7AD4" w:rsidRDefault="00DC5E90" w:rsidP="00113B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bCs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</w:pPr>
            <w:r w:rsidRPr="00771B9A">
              <w:rPr>
                <w:rFonts w:ascii="Verdana" w:hAnsi="Verdana" w:cs="Arial"/>
                <w:sz w:val="18"/>
                <w:szCs w:val="18"/>
                <w:lang w:val="en-US"/>
              </w:rPr>
              <w:t>parameter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840341"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"</w:t>
            </w:r>
            <w:r w:rsidRPr="00173D0C">
              <w:rPr>
                <w:rFonts w:ascii="Verdana" w:hAnsi="Verdana" w:cs="Arial"/>
                <w:i/>
                <w:sz w:val="18"/>
                <w:szCs w:val="18"/>
                <w:lang w:val="en-US"/>
              </w:rPr>
              <w:t>close</w:t>
            </w:r>
            <w:r w:rsidR="00840341"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"</w:t>
            </w:r>
            <w:r w:rsidRPr="00771B9A">
              <w:rPr>
                <w:rFonts w:ascii="Verdana" w:hAnsi="Verdana" w:cs="Arial"/>
                <w:sz w:val="18"/>
                <w:szCs w:val="18"/>
                <w:lang w:val="en-US"/>
              </w:rPr>
              <w:t xml:space="preserve"> is set to </w:t>
            </w:r>
            <w:r w:rsidR="00840341"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"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>1</w:t>
            </w:r>
            <w:r w:rsidR="00840341"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"</w:t>
            </w:r>
          </w:p>
        </w:tc>
      </w:tr>
      <w:tr w:rsidR="00DC5E90" w:rsidRPr="00BE7AD4" w:rsidTr="00BE7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DC5E90" w:rsidRDefault="00DC5E90" w:rsidP="00113BE9">
            <w:pP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  <w:t>5.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DC5E90" w:rsidRPr="00BE7AD4" w:rsidRDefault="00DC5E90" w:rsidP="0011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Make sure, </w:t>
            </w:r>
            <w:r w:rsidRPr="00DC5E90">
              <w:rPr>
                <w:rFonts w:ascii="Courier New" w:hAnsi="Courier New" w:cs="Courier New"/>
                <w:bCs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executeDebit</w:t>
            </w:r>
            <w:r>
              <w:rPr>
                <w:rFonts w:ascii="Verdana" w:hAnsi="Verdana" w:cs="Arial"/>
                <w:sz w:val="16"/>
                <w:szCs w:val="16"/>
                <w:lang w:val="en-US"/>
              </w:rPr>
              <w:t xml:space="preserve"> </w:t>
            </w:r>
            <w:r w:rsidRPr="00DC5E90">
              <w:rPr>
                <w:rFonts w:ascii="Verdana" w:hAnsi="Verdana" w:cs="Arial"/>
                <w:sz w:val="18"/>
                <w:szCs w:val="18"/>
                <w:lang w:val="en-US"/>
              </w:rPr>
              <w:t>is called before the end of the disposition time</w:t>
            </w:r>
          </w:p>
        </w:tc>
      </w:tr>
      <w:tr w:rsidR="00DC5E90" w:rsidRPr="00BE7AD4" w:rsidTr="00113B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DC5E90" w:rsidRDefault="00DC5E90" w:rsidP="00113BE9">
            <w:pP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  <w:t>6.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DC5E90" w:rsidRDefault="00DC5E90" w:rsidP="00113B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If response from </w:t>
            </w:r>
            <w:r w:rsidRPr="00DC5E90">
              <w:rPr>
                <w:rFonts w:ascii="Courier New" w:hAnsi="Courier New" w:cs="Courier New"/>
                <w:bCs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executeDebit</w:t>
            </w: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 xml:space="preserve"> </w:t>
            </w:r>
            <w:r w:rsidRPr="00DC5E90">
              <w:rPr>
                <w:rFonts w:ascii="Verdana" w:hAnsi="Verdana" w:cs="Arial"/>
                <w:sz w:val="18"/>
                <w:szCs w:val="18"/>
                <w:lang w:val="en-US"/>
              </w:rPr>
              <w:t>is successful</w:t>
            </w: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 xml:space="preserve"> </w:t>
            </w:r>
            <w:r w:rsidRPr="00DC5E90">
              <w:rPr>
                <w:rFonts w:ascii="Verdana" w:hAnsi="Verdana" w:cs="Arial"/>
                <w:sz w:val="18"/>
                <w:szCs w:val="18"/>
                <w:lang w:val="en-US"/>
              </w:rPr>
              <w:t>[errorcode=0 and resultcode=0]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sym w:font="Wingdings" w:char="F0E0"/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Pr="00C51F97">
              <w:rPr>
                <w:rFonts w:ascii="Verdana" w:hAnsi="Verdana" w:cs="Arial"/>
                <w:sz w:val="18"/>
                <w:szCs w:val="18"/>
                <w:lang w:val="en-US"/>
              </w:rPr>
              <w:t>credit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customers account</w:t>
            </w:r>
          </w:p>
        </w:tc>
      </w:tr>
    </w:tbl>
    <w:p w:rsidR="00BE7AD4" w:rsidRDefault="00BE7AD4" w:rsidP="00827167">
      <w:pPr>
        <w:rPr>
          <w:lang w:val="en-US"/>
        </w:rPr>
      </w:pPr>
    </w:p>
    <w:p w:rsidR="00856E2F" w:rsidRDefault="00856E2F" w:rsidP="00856E2F">
      <w:pPr>
        <w:ind w:left="720"/>
        <w:contextualSpacing/>
        <w:rPr>
          <w:lang w:val="en-US"/>
        </w:rPr>
      </w:pPr>
    </w:p>
    <w:p w:rsidR="00856E2F" w:rsidRDefault="00856E2F" w:rsidP="00856E2F">
      <w:pPr>
        <w:ind w:left="720"/>
        <w:contextualSpacing/>
        <w:rPr>
          <w:lang w:val="en-US"/>
        </w:rPr>
      </w:pPr>
    </w:p>
    <w:p w:rsidR="00BE7AD4" w:rsidRDefault="00BE7AD4" w:rsidP="00856E2F">
      <w:pPr>
        <w:ind w:left="720"/>
        <w:contextualSpacing/>
        <w:rPr>
          <w:lang w:val="en-US"/>
        </w:rPr>
      </w:pPr>
    </w:p>
    <w:p w:rsidR="00BE7AD4" w:rsidRPr="00856E2F" w:rsidRDefault="00BE7AD4" w:rsidP="00856E2F">
      <w:pPr>
        <w:ind w:left="720"/>
        <w:contextualSpacing/>
        <w:rPr>
          <w:lang w:val="en-US"/>
        </w:rPr>
      </w:pPr>
    </w:p>
    <w:p w:rsidR="00E572A8" w:rsidRDefault="00E572A8" w:rsidP="00827167">
      <w:pPr>
        <w:rPr>
          <w:lang w:val="en-US"/>
        </w:rPr>
      </w:pPr>
    </w:p>
    <w:p w:rsidR="00C427B3" w:rsidRPr="00173D0C" w:rsidRDefault="00C427B3">
      <w:pPr>
        <w:rPr>
          <w:lang w:val="en-US"/>
        </w:rPr>
      </w:pPr>
      <w:r w:rsidRPr="00173D0C">
        <w:rPr>
          <w:lang w:val="en-US"/>
        </w:rPr>
        <w:lastRenderedPageBreak/>
        <w:br w:type="page"/>
      </w:r>
    </w:p>
    <w:p w:rsidR="000039B2" w:rsidRPr="000039B2" w:rsidRDefault="000039B2" w:rsidP="000039B2">
      <w:pPr>
        <w:spacing w:after="0" w:line="240" w:lineRule="auto"/>
        <w:rPr>
          <w:rFonts w:ascii="Verdana" w:hAnsi="Verdana"/>
          <w:b/>
          <w:color w:val="FFFFFF" w:themeColor="background1"/>
          <w:lang w:val="en-US"/>
        </w:rPr>
      </w:pPr>
    </w:p>
    <w:p w:rsidR="00232697" w:rsidRPr="000039B2" w:rsidRDefault="00232697" w:rsidP="000039B2">
      <w:pPr>
        <w:pStyle w:val="Listenabsatz"/>
        <w:numPr>
          <w:ilvl w:val="0"/>
          <w:numId w:val="1"/>
        </w:numPr>
        <w:spacing w:after="0" w:line="240" w:lineRule="auto"/>
        <w:rPr>
          <w:rFonts w:ascii="Verdana" w:hAnsi="Verdana"/>
          <w:b/>
          <w:color w:val="FFFFFF" w:themeColor="background1"/>
          <w:lang w:val="en-US"/>
        </w:rPr>
      </w:pPr>
      <w:r w:rsidRPr="00FC2CB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B94D903" wp14:editId="38560588">
                <wp:simplePos x="0" y="0"/>
                <wp:positionH relativeFrom="column">
                  <wp:posOffset>-64482</wp:posOffset>
                </wp:positionH>
                <wp:positionV relativeFrom="paragraph">
                  <wp:posOffset>-55041</wp:posOffset>
                </wp:positionV>
                <wp:extent cx="6228271" cy="267419"/>
                <wp:effectExtent l="0" t="0" r="20320" b="18415"/>
                <wp:wrapNone/>
                <wp:docPr id="1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1" cy="267419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" o:spid="_x0000_s1026" style="position:absolute;margin-left:-5.1pt;margin-top:-4.35pt;width:490.4pt;height:21.0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" fillcolor="#8db3e2 [1311]" strokecolor="#4f81bd [3204]" strokeweight="1.25pt"/>
            </w:pict>
          </mc:Fallback>
        </mc:AlternateContent>
      </w:r>
      <w:r w:rsidRPr="00840341">
        <w:rPr>
          <w:rFonts w:ascii="Verdana" w:hAnsi="Verdana"/>
          <w:b/>
          <w:color w:val="FFFFFF" w:themeColor="background1"/>
          <w:lang w:val="en-US"/>
        </w:rPr>
        <w:t>O</w:t>
      </w:r>
      <w:r w:rsidRPr="000039B2">
        <w:rPr>
          <w:rFonts w:ascii="Verdana" w:hAnsi="Verdana"/>
          <w:b/>
          <w:color w:val="FFFFFF" w:themeColor="background1"/>
          <w:lang w:val="en-US"/>
        </w:rPr>
        <w:t xml:space="preserve">ptional payment tests </w:t>
      </w:r>
    </w:p>
    <w:p w:rsidR="00232697" w:rsidRPr="00840341" w:rsidRDefault="00232697" w:rsidP="008D4A8A">
      <w:pPr>
        <w:rPr>
          <w:rFonts w:ascii="Verdana" w:hAnsi="Verdana" w:cs="Arial"/>
          <w:sz w:val="4"/>
          <w:szCs w:val="18"/>
          <w:lang w:val="en-US"/>
        </w:rPr>
      </w:pPr>
    </w:p>
    <w:p w:rsidR="00B633EB" w:rsidRPr="00B633EB" w:rsidRDefault="00C51F97" w:rsidP="008D4A8A">
      <w:pPr>
        <w:rPr>
          <w:rFonts w:ascii="Verdana" w:hAnsi="Verdana" w:cs="Arial"/>
          <w:sz w:val="18"/>
          <w:szCs w:val="18"/>
          <w:lang w:val="en-US"/>
        </w:rPr>
      </w:pPr>
      <w:r>
        <w:rPr>
          <w:rFonts w:ascii="Verdana" w:hAnsi="Verdana" w:cs="Arial"/>
          <w:sz w:val="18"/>
          <w:szCs w:val="18"/>
          <w:lang w:val="en-US"/>
        </w:rPr>
        <w:t xml:space="preserve">If you are using Reporting Criteria </w:t>
      </w:r>
      <w:r w:rsidR="00E1616B">
        <w:rPr>
          <w:rFonts w:ascii="Verdana" w:hAnsi="Verdana" w:cs="Arial"/>
          <w:b/>
          <w:sz w:val="18"/>
          <w:szCs w:val="18"/>
          <w:lang w:val="en-US"/>
        </w:rPr>
        <w:t>(=subId)</w:t>
      </w:r>
      <w:r w:rsidR="00E1616B">
        <w:rPr>
          <w:rFonts w:ascii="Verdana" w:hAnsi="Verdana" w:cs="Arial"/>
          <w:sz w:val="18"/>
          <w:szCs w:val="18"/>
          <w:lang w:val="en-US"/>
        </w:rPr>
        <w:t xml:space="preserve">. </w:t>
      </w:r>
      <w:r>
        <w:rPr>
          <w:rFonts w:ascii="Verdana" w:hAnsi="Verdana" w:cs="Arial"/>
          <w:sz w:val="18"/>
          <w:szCs w:val="18"/>
          <w:lang w:val="en-US"/>
        </w:rPr>
        <w:t>Must be agr</w:t>
      </w:r>
      <w:r w:rsidR="00E1616B">
        <w:rPr>
          <w:rFonts w:ascii="Verdana" w:hAnsi="Verdana" w:cs="Arial"/>
          <w:sz w:val="18"/>
          <w:szCs w:val="18"/>
          <w:lang w:val="en-US"/>
        </w:rPr>
        <w:t>eed with paysafecard in advance. P</w:t>
      </w:r>
      <w:r>
        <w:rPr>
          <w:rFonts w:ascii="Verdana" w:hAnsi="Verdana" w:cs="Arial"/>
          <w:sz w:val="18"/>
          <w:szCs w:val="18"/>
          <w:lang w:val="en-US"/>
        </w:rPr>
        <w:t>lease be aware that on the test environment only 3 values are enabled.</w:t>
      </w:r>
      <w:r w:rsidR="005531F9">
        <w:rPr>
          <w:rFonts w:ascii="Verdana" w:hAnsi="Verdana" w:cs="Arial"/>
          <w:sz w:val="18"/>
          <w:szCs w:val="18"/>
          <w:lang w:val="en-US"/>
        </w:rPr>
        <w:t xml:space="preserve"> </w:t>
      </w:r>
    </w:p>
    <w:tbl>
      <w:tblPr>
        <w:tblStyle w:val="MittlereSchattierung1-Akzent1"/>
        <w:tblW w:w="9668" w:type="dxa"/>
        <w:tblInd w:w="79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439"/>
        <w:gridCol w:w="2410"/>
        <w:gridCol w:w="4819"/>
      </w:tblGrid>
      <w:tr w:rsidR="00BE2822" w:rsidRPr="00E1616B" w:rsidTr="004F0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8" w:type="dxa"/>
            <w:gridSpan w:val="3"/>
            <w:tcBorders>
              <w:bottom w:val="single" w:sz="8" w:space="0" w:color="548DD4" w:themeColor="text2" w:themeTint="99"/>
            </w:tcBorders>
            <w:vAlign w:val="center"/>
          </w:tcPr>
          <w:p w:rsidR="00BE2822" w:rsidRPr="00BE2822" w:rsidRDefault="00263433" w:rsidP="00840341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 xml:space="preserve">Test 6: </w:t>
            </w:r>
            <w:r w:rsidR="00840341" w:rsidRPr="00263433">
              <w:rPr>
                <w:rFonts w:ascii="Verdana" w:hAnsi="Verdana" w:cs="Arial"/>
                <w:bCs w:val="0"/>
                <w:sz w:val="18"/>
                <w:szCs w:val="18"/>
                <w:lang w:val="en-US"/>
              </w:rPr>
              <w:t>Reporting Criteria (subId)</w:t>
            </w:r>
          </w:p>
        </w:tc>
      </w:tr>
      <w:tr w:rsidR="00232697" w:rsidRPr="00E1616B" w:rsidTr="00E1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vMerge w:val="restart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232697" w:rsidRPr="00232697" w:rsidRDefault="00232697" w:rsidP="000F7CE4">
            <w:pPr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</w:pPr>
            <w:r w:rsidRPr="00232697">
              <w:rPr>
                <w:rFonts w:ascii="Verdana" w:hAnsi="Verdana" w:cs="Arial"/>
                <w:b w:val="0"/>
                <w:sz w:val="18"/>
                <w:szCs w:val="18"/>
                <w:lang w:val="en-US"/>
              </w:rPr>
              <w:t>subId value provided</w:t>
            </w:r>
          </w:p>
        </w:tc>
        <w:tc>
          <w:tcPr>
            <w:tcW w:w="241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232697" w:rsidRPr="00232697" w:rsidRDefault="00232697" w:rsidP="000F7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18"/>
                <w:szCs w:val="18"/>
                <w:lang w:val="en-US"/>
              </w:rPr>
            </w:pPr>
          </w:p>
          <w:p w:rsidR="00232697" w:rsidRPr="00E1616B" w:rsidRDefault="00A56943" w:rsidP="00232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Zeichen"/>
                <w:rFonts w:ascii="Verdana" w:hAnsi="Verdana"/>
                <w:color w:val="00B050"/>
                <w:sz w:val="18"/>
                <w:szCs w:val="18"/>
                <w:lang w:val="en-US"/>
              </w:rPr>
            </w:pPr>
            <w:sdt>
              <w:sdtPr>
                <w:rPr>
                  <w:rStyle w:val="Zeichen"/>
                  <w:rFonts w:ascii="Verdana" w:hAnsi="Verdana"/>
                  <w:color w:val="FF0000"/>
                  <w:sz w:val="28"/>
                  <w:szCs w:val="18"/>
                  <w:lang w:val="en-US"/>
                </w:rPr>
                <w:id w:val="122502648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>
                <w:rPr>
                  <w:rStyle w:val="Zeichen"/>
                </w:rPr>
              </w:sdtEndPr>
              <w:sdtContent>
                <w:r w:rsidR="000039B2" w:rsidRPr="000039B2">
                  <w:rPr>
                    <w:rStyle w:val="Zeichen"/>
                    <w:rFonts w:ascii="MS Gothic" w:eastAsia="MS Gothic" w:hAnsi="MS Gothic" w:hint="eastAsia"/>
                    <w:color w:val="FF0000"/>
                    <w:sz w:val="28"/>
                    <w:szCs w:val="18"/>
                    <w:lang w:val="en-US"/>
                  </w:rPr>
                  <w:t>☐</w:t>
                </w:r>
              </w:sdtContent>
            </w:sdt>
            <w:r w:rsidR="00232697" w:rsidRPr="00E1616B">
              <w:rPr>
                <w:rStyle w:val="Zeichen"/>
                <w:rFonts w:ascii="Verdana" w:hAnsi="Verdana"/>
                <w:color w:val="00B050"/>
                <w:sz w:val="18"/>
                <w:szCs w:val="18"/>
                <w:lang w:val="en-US"/>
              </w:rPr>
              <w:t xml:space="preserve"> </w:t>
            </w:r>
            <w:r w:rsidR="00232697" w:rsidRPr="000039B2">
              <w:rPr>
                <w:rStyle w:val="Zeichen"/>
                <w:rFonts w:ascii="Verdana" w:hAnsi="Verdana"/>
                <w:color w:val="FF0000"/>
                <w:sz w:val="18"/>
                <w:szCs w:val="18"/>
                <w:lang w:val="en-US"/>
              </w:rPr>
              <w:t>Not agreed</w:t>
            </w:r>
          </w:p>
        </w:tc>
        <w:tc>
          <w:tcPr>
            <w:tcW w:w="4819" w:type="dxa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232697" w:rsidRPr="00232697" w:rsidRDefault="00232697" w:rsidP="00232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z w:val="18"/>
                <w:szCs w:val="18"/>
                <w:lang w:val="en-US"/>
              </w:rPr>
            </w:pPr>
          </w:p>
          <w:p w:rsidR="00232697" w:rsidRPr="00232697" w:rsidRDefault="00232697" w:rsidP="00232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</w:tr>
      <w:tr w:rsidR="00232697" w:rsidRPr="00DE5E2A" w:rsidTr="00E16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vMerge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232697" w:rsidRPr="00232697" w:rsidRDefault="00232697" w:rsidP="000F7CE4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232697" w:rsidRPr="00232697" w:rsidRDefault="00A56943" w:rsidP="002326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  <w:bCs/>
                <w:sz w:val="18"/>
                <w:szCs w:val="18"/>
                <w:lang w:val="en-US"/>
              </w:rPr>
            </w:pPr>
            <w:sdt>
              <w:sdtPr>
                <w:rPr>
                  <w:rStyle w:val="Zeichen"/>
                  <w:rFonts w:ascii="Verdana" w:hAnsi="Verdana"/>
                  <w:color w:val="00B050"/>
                  <w:sz w:val="28"/>
                  <w:szCs w:val="18"/>
                  <w:lang w:val="en-US"/>
                </w:rPr>
                <w:id w:val="-875317217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>
                <w:rPr>
                  <w:rStyle w:val="Zeichen"/>
                </w:rPr>
              </w:sdtEndPr>
              <w:sdtContent>
                <w:r w:rsidR="00113BE9">
                  <w:rPr>
                    <w:rStyle w:val="Zeichen"/>
                    <w:rFonts w:ascii="MS Gothic" w:eastAsia="MS Gothic" w:hAnsi="MS Gothic" w:hint="eastAsia"/>
                    <w:color w:val="00B050"/>
                    <w:sz w:val="28"/>
                    <w:szCs w:val="18"/>
                    <w:lang w:val="en-US"/>
                  </w:rPr>
                  <w:t>☐</w:t>
                </w:r>
              </w:sdtContent>
            </w:sdt>
            <w:r w:rsidR="00232697" w:rsidRPr="00E1616B">
              <w:rPr>
                <w:rStyle w:val="Zeichen"/>
                <w:rFonts w:ascii="Verdana" w:hAnsi="Verdana"/>
                <w:color w:val="00B050"/>
                <w:sz w:val="18"/>
                <w:szCs w:val="18"/>
                <w:lang w:val="en-US"/>
              </w:rPr>
              <w:t xml:space="preserve"> </w:t>
            </w:r>
            <w:r w:rsidR="00232697" w:rsidRPr="000039B2">
              <w:rPr>
                <w:rStyle w:val="Zeichen"/>
                <w:rFonts w:ascii="Verdana" w:hAnsi="Verdana"/>
                <w:color w:val="00B050"/>
                <w:sz w:val="18"/>
                <w:szCs w:val="18"/>
                <w:lang w:val="en-US"/>
              </w:rPr>
              <w:t>Agreed</w:t>
            </w:r>
          </w:p>
          <w:p w:rsidR="00232697" w:rsidRPr="00232697" w:rsidRDefault="00232697" w:rsidP="002326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232697" w:rsidRDefault="00232697" w:rsidP="000F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  <w:bCs/>
                <w:sz w:val="18"/>
                <w:szCs w:val="18"/>
                <w:lang w:val="en-US"/>
              </w:rPr>
            </w:pPr>
            <w:r w:rsidRPr="00232697">
              <w:rPr>
                <w:rFonts w:ascii="Verdana" w:hAnsi="Verdana" w:cs="Arial"/>
                <w:bCs/>
                <w:sz w:val="18"/>
                <w:szCs w:val="18"/>
                <w:lang w:val="en-US"/>
              </w:rPr>
              <w:t>Please explain use case:</w:t>
            </w:r>
          </w:p>
          <w:p w:rsidR="00A56943" w:rsidRDefault="00A56943" w:rsidP="000F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  <w:bCs/>
                <w:sz w:val="18"/>
                <w:szCs w:val="18"/>
                <w:lang w:val="en-US"/>
              </w:rPr>
            </w:pPr>
          </w:p>
          <w:p w:rsidR="00A56943" w:rsidRPr="00A56943" w:rsidRDefault="00A56943" w:rsidP="000F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Verdana" w:hAnsi="Verdana"/>
                  <w:b/>
                  <w:sz w:val="20"/>
                  <w:lang w:val="en-GB"/>
                </w:rPr>
                <w:alias w:val="subId usecase"/>
                <w:tag w:val="subId usecase"/>
                <w:id w:val="978108041"/>
                <w:placeholder>
                  <w:docPart w:val="4DDDCC47937B410ABB486A8EF9E5BCC6"/>
                </w:placeholder>
                <w:showingPlcHdr/>
              </w:sdtPr>
              <w:sdtContent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[</w:t>
                </w:r>
                <w:r w:rsidRPr="001D0D44">
                  <w:rPr>
                    <w:rStyle w:val="Platzhaltertext"/>
                    <w:i/>
                    <w:color w:val="808080" w:themeColor="background1" w:themeShade="80"/>
                  </w:rPr>
                  <w:t>Please</w:t>
                </w:r>
                <w:r>
                  <w:rPr>
                    <w:rStyle w:val="Platzhaltertext"/>
                    <w:i/>
                    <w:color w:val="808080" w:themeColor="background1" w:themeShade="80"/>
                  </w:rPr>
                  <w:t xml:space="preserve"> explain here</w:t>
                </w:r>
                <w:r>
                  <w:rPr>
                    <w:rStyle w:val="Platzhaltertext"/>
                    <w:b/>
                    <w:i/>
                    <w:color w:val="808080" w:themeColor="background1" w:themeShade="80"/>
                  </w:rPr>
                  <w:t>]</w:t>
                </w:r>
              </w:sdtContent>
            </w:sdt>
          </w:p>
          <w:p w:rsidR="00232697" w:rsidRPr="00232697" w:rsidRDefault="00232697" w:rsidP="000F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Arial"/>
                <w:bCs/>
                <w:sz w:val="18"/>
                <w:szCs w:val="18"/>
                <w:lang w:val="en-US"/>
              </w:rPr>
            </w:pPr>
          </w:p>
        </w:tc>
      </w:tr>
    </w:tbl>
    <w:p w:rsidR="007B3DD6" w:rsidRDefault="007B3DD6" w:rsidP="00827167">
      <w:pPr>
        <w:rPr>
          <w:rFonts w:ascii="Verdana" w:hAnsi="Verdana" w:cs="Arial"/>
          <w:sz w:val="18"/>
          <w:szCs w:val="18"/>
          <w:lang w:val="en-US"/>
        </w:rPr>
      </w:pPr>
    </w:p>
    <w:tbl>
      <w:tblPr>
        <w:tblStyle w:val="MittlereSchattierung1-Akzent1"/>
        <w:tblW w:w="9668" w:type="dxa"/>
        <w:tblInd w:w="79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96"/>
        <w:gridCol w:w="6635"/>
        <w:gridCol w:w="1324"/>
        <w:gridCol w:w="1113"/>
      </w:tblGrid>
      <w:tr w:rsidR="00113BE9" w:rsidTr="0011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1" w:type="dxa"/>
            <w:gridSpan w:val="2"/>
            <w:vAlign w:val="center"/>
          </w:tcPr>
          <w:p w:rsidR="00113BE9" w:rsidRPr="00BE7AD4" w:rsidRDefault="00113BE9" w:rsidP="00C1350C">
            <w:pP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Test 6</w:t>
            </w:r>
            <w:r w:rsidR="00263433"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a</w:t>
            </w: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 xml:space="preserve">: </w:t>
            </w:r>
            <w:r w:rsidRPr="00840341">
              <w:rPr>
                <w:rFonts w:ascii="Verdana" w:hAnsi="Verdana" w:cs="Arial"/>
                <w:sz w:val="18"/>
                <w:szCs w:val="18"/>
                <w:lang w:val="en-US"/>
              </w:rPr>
              <w:t>subId</w:t>
            </w:r>
            <w:r w:rsidR="00C1350C" w:rsidRPr="00840341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C1350C" w:rsidRPr="00840341">
              <w:rPr>
                <w:rFonts w:ascii="Verdana" w:hAnsi="Verdana" w:cs="Arial"/>
                <w:sz w:val="18"/>
                <w:szCs w:val="18"/>
              </w:rPr>
              <w:t>agreed</w:t>
            </w:r>
          </w:p>
        </w:tc>
        <w:tc>
          <w:tcPr>
            <w:tcW w:w="1324" w:type="dxa"/>
            <w:tcBorders>
              <w:bottom w:val="single" w:sz="8" w:space="0" w:color="548DD4" w:themeColor="text2" w:themeTint="99"/>
            </w:tcBorders>
            <w:shd w:val="clear" w:color="auto" w:fill="FFFFFF" w:themeFill="background1"/>
            <w:vAlign w:val="center"/>
          </w:tcPr>
          <w:p w:rsidR="00113BE9" w:rsidRPr="004B26F9" w:rsidRDefault="00113BE9" w:rsidP="00113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 w:val="0"/>
                <w:color w:val="auto"/>
                <w:sz w:val="18"/>
                <w:szCs w:val="18"/>
                <w:lang w:val="en-US"/>
              </w:rPr>
            </w:pPr>
            <w:r w:rsidRPr="004B26F9">
              <w:rPr>
                <w:rFonts w:ascii="Verdana" w:hAnsi="Verdana" w:cs="Arial"/>
                <w:bCs w:val="0"/>
                <w:color w:val="00B050"/>
                <w:sz w:val="18"/>
                <w:szCs w:val="18"/>
                <w:lang w:val="en-US"/>
              </w:rPr>
              <w:t>APPROVED</w:t>
            </w:r>
          </w:p>
        </w:tc>
        <w:tc>
          <w:tcPr>
            <w:tcW w:w="1113" w:type="dxa"/>
            <w:tcBorders>
              <w:bottom w:val="single" w:sz="8" w:space="0" w:color="548DD4" w:themeColor="text2" w:themeTint="99"/>
            </w:tcBorders>
            <w:shd w:val="clear" w:color="auto" w:fill="FFFFFF" w:themeFill="background1"/>
            <w:vAlign w:val="center"/>
          </w:tcPr>
          <w:p w:rsidR="00113BE9" w:rsidRPr="000C5E0B" w:rsidRDefault="00A56943" w:rsidP="00113B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  <w:sz w:val="18"/>
                <w:szCs w:val="18"/>
                <w:lang w:val="en-US"/>
              </w:rPr>
            </w:pPr>
            <w:sdt>
              <w:sdtPr>
                <w:rPr>
                  <w:rStyle w:val="Zeichen"/>
                  <w:rFonts w:ascii="Verdana" w:hAnsi="Verdana"/>
                  <w:color w:val="00B050"/>
                  <w:sz w:val="28"/>
                  <w:szCs w:val="24"/>
                </w:rPr>
                <w:id w:val="406588737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>
                <w:rPr>
                  <w:rStyle w:val="Zeichen"/>
                </w:rPr>
              </w:sdtEndPr>
              <w:sdtContent>
                <w:r w:rsidR="00113BE9">
                  <w:rPr>
                    <w:rStyle w:val="Zeichen"/>
                    <w:rFonts w:ascii="MS Gothic" w:eastAsia="MS Gothic" w:hAnsi="MS Gothic" w:hint="eastAsia"/>
                    <w:color w:val="00B050"/>
                    <w:sz w:val="28"/>
                    <w:szCs w:val="24"/>
                  </w:rPr>
                  <w:t>☐</w:t>
                </w:r>
              </w:sdtContent>
            </w:sdt>
          </w:p>
        </w:tc>
      </w:tr>
      <w:tr w:rsidR="00113BE9" w:rsidRPr="00396D43" w:rsidTr="00C13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113BE9" w:rsidRPr="008D4A8A" w:rsidRDefault="00113BE9" w:rsidP="00113BE9">
            <w:pP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1.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113BE9" w:rsidRPr="00E63729" w:rsidRDefault="00C1350C" w:rsidP="0011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113BE9">
              <w:rPr>
                <w:rFonts w:ascii="Verdana" w:hAnsi="Verdana" w:cs="Arial"/>
                <w:sz w:val="18"/>
                <w:szCs w:val="18"/>
                <w:lang w:val="en-US"/>
              </w:rPr>
              <w:t xml:space="preserve">Ensure that value in parameter </w:t>
            </w:r>
            <w:r w:rsidR="00840341"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"</w:t>
            </w:r>
            <w:r w:rsidRPr="00113BE9">
              <w:rPr>
                <w:rFonts w:ascii="Verdana" w:hAnsi="Verdana" w:cs="Arial"/>
                <w:sz w:val="18"/>
                <w:szCs w:val="18"/>
                <w:lang w:val="en-US"/>
              </w:rPr>
              <w:t>subId</w:t>
            </w:r>
            <w:r w:rsidR="00840341"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"</w:t>
            </w:r>
            <w:r w:rsidRPr="00113BE9">
              <w:rPr>
                <w:rFonts w:ascii="Verdana" w:hAnsi="Verdana" w:cs="Arial"/>
                <w:sz w:val="18"/>
                <w:szCs w:val="18"/>
                <w:lang w:val="en-US"/>
              </w:rPr>
              <w:t xml:space="preserve"> is provided in </w:t>
            </w:r>
            <w:r w:rsidRPr="00113BE9">
              <w:rPr>
                <w:rFonts w:ascii="Courier New" w:hAnsi="Courier New" w:cs="Courier New"/>
                <w:bCs/>
                <w:sz w:val="20"/>
                <w:szCs w:val="20"/>
                <w:highlight w:val="lightGray"/>
                <w:shd w:val="clear" w:color="auto" w:fill="BFBFBF" w:themeFill="background1" w:themeFillShade="BF"/>
                <w:lang w:val="en-US"/>
              </w:rPr>
              <w:t>CreateDisposition</w:t>
            </w:r>
            <w:r w:rsidRPr="00113BE9">
              <w:rPr>
                <w:rFonts w:ascii="Verdana" w:hAnsi="Verdana" w:cs="Arial"/>
                <w:sz w:val="18"/>
                <w:szCs w:val="18"/>
                <w:lang w:val="en-US"/>
              </w:rPr>
              <w:t xml:space="preserve"> request</w:t>
            </w:r>
          </w:p>
        </w:tc>
      </w:tr>
      <w:tr w:rsidR="00113BE9" w:rsidRPr="00994EE0" w:rsidTr="00C135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113BE9" w:rsidRDefault="00113BE9" w:rsidP="00113BE9">
            <w:pP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  <w:t>2.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113BE9" w:rsidRDefault="00C1350C" w:rsidP="00C135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 w:rsidRPr="00C1350C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Ensure that max. provided digits in parameter subId is limited to 8 letters</w:t>
            </w:r>
          </w:p>
        </w:tc>
      </w:tr>
      <w:tr w:rsidR="00C1350C" w:rsidRPr="00994EE0" w:rsidTr="00BE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C1350C" w:rsidRDefault="00C1350C" w:rsidP="00502DF3">
            <w:pP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sz w:val="18"/>
                <w:szCs w:val="18"/>
                <w:lang w:val="en-US" w:eastAsia="de-DE"/>
              </w:rPr>
              <w:t>3.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C1350C" w:rsidRDefault="00C1350C" w:rsidP="005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On test environment we have pre-defined values, please see below:</w:t>
            </w:r>
          </w:p>
          <w:p w:rsidR="00C1350C" w:rsidRDefault="00C1350C" w:rsidP="005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subId=1</w:t>
            </w:r>
          </w:p>
          <w:p w:rsidR="00C1350C" w:rsidRDefault="00C1350C" w:rsidP="005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subId=2</w:t>
            </w:r>
          </w:p>
          <w:p w:rsidR="00C1350C" w:rsidRDefault="00C1350C" w:rsidP="0050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</w:pP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subId=3</w:t>
            </w:r>
          </w:p>
        </w:tc>
      </w:tr>
    </w:tbl>
    <w:p w:rsidR="00113BE9" w:rsidRDefault="00113BE9" w:rsidP="00827167">
      <w:pPr>
        <w:rPr>
          <w:rFonts w:ascii="Verdana" w:hAnsi="Verdana" w:cs="Arial"/>
          <w:sz w:val="18"/>
          <w:szCs w:val="18"/>
          <w:lang w:val="en-US"/>
        </w:rPr>
      </w:pPr>
    </w:p>
    <w:tbl>
      <w:tblPr>
        <w:tblStyle w:val="MittlereSchattierung1-Akzent1"/>
        <w:tblW w:w="9668" w:type="dxa"/>
        <w:tblInd w:w="79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96"/>
        <w:gridCol w:w="6635"/>
        <w:gridCol w:w="1324"/>
        <w:gridCol w:w="1113"/>
      </w:tblGrid>
      <w:tr w:rsidR="00C1350C" w:rsidTr="00502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1" w:type="dxa"/>
            <w:gridSpan w:val="2"/>
            <w:vAlign w:val="center"/>
          </w:tcPr>
          <w:p w:rsidR="00C1350C" w:rsidRPr="00BE7AD4" w:rsidRDefault="00C1350C" w:rsidP="00502DF3">
            <w:pP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Test 6</w:t>
            </w:r>
            <w:r w:rsidR="00263433"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b</w:t>
            </w: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 xml:space="preserve">: </w:t>
            </w:r>
            <w:r w:rsidRPr="00840341">
              <w:rPr>
                <w:rFonts w:ascii="Verdana" w:hAnsi="Verdana" w:cs="Arial"/>
                <w:sz w:val="18"/>
                <w:szCs w:val="18"/>
                <w:lang w:val="en-US"/>
              </w:rPr>
              <w:t xml:space="preserve">subId not </w:t>
            </w:r>
            <w:r w:rsidRPr="00840341">
              <w:rPr>
                <w:rFonts w:ascii="Verdana" w:hAnsi="Verdana" w:cs="Arial"/>
                <w:sz w:val="18"/>
                <w:szCs w:val="18"/>
              </w:rPr>
              <w:t>agreed</w:t>
            </w:r>
          </w:p>
        </w:tc>
        <w:tc>
          <w:tcPr>
            <w:tcW w:w="1324" w:type="dxa"/>
            <w:tcBorders>
              <w:bottom w:val="single" w:sz="8" w:space="0" w:color="548DD4" w:themeColor="text2" w:themeTint="99"/>
            </w:tcBorders>
            <w:shd w:val="clear" w:color="auto" w:fill="FFFFFF" w:themeFill="background1"/>
            <w:vAlign w:val="center"/>
          </w:tcPr>
          <w:p w:rsidR="00C1350C" w:rsidRPr="004B26F9" w:rsidRDefault="00C1350C" w:rsidP="00502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Cs w:val="0"/>
                <w:color w:val="auto"/>
                <w:sz w:val="18"/>
                <w:szCs w:val="18"/>
                <w:lang w:val="en-US"/>
              </w:rPr>
            </w:pPr>
            <w:r w:rsidRPr="004B26F9">
              <w:rPr>
                <w:rFonts w:ascii="Verdana" w:hAnsi="Verdana" w:cs="Arial"/>
                <w:bCs w:val="0"/>
                <w:color w:val="00B050"/>
                <w:sz w:val="18"/>
                <w:szCs w:val="18"/>
                <w:lang w:val="en-US"/>
              </w:rPr>
              <w:t>APPROVED</w:t>
            </w:r>
          </w:p>
        </w:tc>
        <w:tc>
          <w:tcPr>
            <w:tcW w:w="1113" w:type="dxa"/>
            <w:tcBorders>
              <w:bottom w:val="single" w:sz="8" w:space="0" w:color="548DD4" w:themeColor="text2" w:themeTint="99"/>
            </w:tcBorders>
            <w:shd w:val="clear" w:color="auto" w:fill="FFFFFF" w:themeFill="background1"/>
            <w:vAlign w:val="center"/>
          </w:tcPr>
          <w:p w:rsidR="00C1350C" w:rsidRPr="000C5E0B" w:rsidRDefault="00A56943" w:rsidP="00502DF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  <w:sz w:val="18"/>
                <w:szCs w:val="18"/>
                <w:lang w:val="en-US"/>
              </w:rPr>
            </w:pPr>
            <w:sdt>
              <w:sdtPr>
                <w:rPr>
                  <w:rStyle w:val="Zeichen"/>
                  <w:rFonts w:ascii="Verdana" w:hAnsi="Verdana"/>
                  <w:color w:val="00B050"/>
                  <w:sz w:val="28"/>
                  <w:szCs w:val="24"/>
                </w:rPr>
                <w:id w:val="-1661917325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>
                <w:rPr>
                  <w:rStyle w:val="Zeichen"/>
                </w:rPr>
              </w:sdtEndPr>
              <w:sdtContent>
                <w:r w:rsidR="00C1350C">
                  <w:rPr>
                    <w:rStyle w:val="Zeichen"/>
                    <w:rFonts w:ascii="MS Gothic" w:eastAsia="MS Gothic" w:hAnsi="MS Gothic" w:hint="eastAsia"/>
                    <w:color w:val="00B050"/>
                    <w:sz w:val="28"/>
                    <w:szCs w:val="24"/>
                  </w:rPr>
                  <w:t>☐</w:t>
                </w:r>
              </w:sdtContent>
            </w:sdt>
          </w:p>
        </w:tc>
      </w:tr>
      <w:tr w:rsidR="00C1350C" w:rsidRPr="00396D43" w:rsidTr="00502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righ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C1350C" w:rsidRPr="008D4A8A" w:rsidRDefault="00C1350C" w:rsidP="00502DF3">
            <w:pP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  <w:szCs w:val="18"/>
                <w:lang w:val="en-US"/>
              </w:rPr>
              <w:t>1.</w:t>
            </w:r>
          </w:p>
        </w:tc>
        <w:tc>
          <w:tcPr>
            <w:tcW w:w="9072" w:type="dxa"/>
            <w:gridSpan w:val="3"/>
            <w:tcBorders>
              <w:left w:val="single" w:sz="4" w:space="0" w:color="548DD4" w:themeColor="text2" w:themeTint="99"/>
            </w:tcBorders>
            <w:shd w:val="clear" w:color="auto" w:fill="B8CCE4" w:themeFill="accent1" w:themeFillTint="66"/>
            <w:vAlign w:val="center"/>
          </w:tcPr>
          <w:p w:rsidR="00C1350C" w:rsidRPr="00E63729" w:rsidRDefault="00C1350C" w:rsidP="00C1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As the parameter </w:t>
            </w:r>
            <w:r w:rsidR="00840341"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"</w:t>
            </w: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subId</w:t>
            </w:r>
            <w:r w:rsidR="00840341" w:rsidRPr="00BE7AD4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"</w:t>
            </w: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 is mandatory, please ensure </w:t>
            </w:r>
            <w:r w:rsidRPr="00C1350C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 xml:space="preserve">that the </w:t>
            </w:r>
            <w:r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value must be left e</w:t>
            </w:r>
            <w:r w:rsidRPr="00C1350C">
              <w:rPr>
                <w:rStyle w:val="Fett"/>
                <w:rFonts w:ascii="Verdana" w:eastAsia="Times New Roman" w:hAnsi="Verdana" w:cs="Arial"/>
                <w:b w:val="0"/>
                <w:sz w:val="18"/>
                <w:szCs w:val="18"/>
                <w:lang w:val="en-US" w:eastAsia="de-DE"/>
              </w:rPr>
              <w:t>mpty.</w:t>
            </w:r>
          </w:p>
        </w:tc>
      </w:tr>
    </w:tbl>
    <w:p w:rsidR="00C1350C" w:rsidRDefault="00C1350C" w:rsidP="00827167">
      <w:pPr>
        <w:rPr>
          <w:rFonts w:ascii="Verdana" w:hAnsi="Verdana" w:cs="Arial"/>
          <w:sz w:val="18"/>
          <w:szCs w:val="18"/>
          <w:lang w:val="en-US"/>
        </w:rPr>
      </w:pPr>
    </w:p>
    <w:p w:rsidR="00113BE9" w:rsidRDefault="00113BE9" w:rsidP="00827167">
      <w:pPr>
        <w:rPr>
          <w:rFonts w:ascii="Verdana" w:hAnsi="Verdana" w:cs="Arial"/>
          <w:sz w:val="18"/>
          <w:szCs w:val="18"/>
          <w:lang w:val="en-US"/>
        </w:rPr>
      </w:pPr>
    </w:p>
    <w:p w:rsidR="00113BE9" w:rsidRDefault="00113BE9" w:rsidP="00827167">
      <w:pPr>
        <w:rPr>
          <w:rFonts w:ascii="Verdana" w:hAnsi="Verdana" w:cs="Arial"/>
          <w:sz w:val="18"/>
          <w:szCs w:val="18"/>
          <w:lang w:val="en-US"/>
        </w:rPr>
      </w:pPr>
    </w:p>
    <w:p w:rsidR="002C1A05" w:rsidRDefault="002C1A05">
      <w:pPr>
        <w:rPr>
          <w:lang w:val="en-US"/>
        </w:rPr>
      </w:pPr>
    </w:p>
    <w:p w:rsidR="00113BE9" w:rsidRDefault="00113BE9">
      <w:pPr>
        <w:rPr>
          <w:lang w:val="en-US"/>
        </w:rPr>
      </w:pPr>
      <w:r>
        <w:rPr>
          <w:lang w:val="en-US"/>
        </w:rPr>
        <w:br w:type="page"/>
      </w:r>
    </w:p>
    <w:p w:rsidR="000039B2" w:rsidRPr="000039B2" w:rsidRDefault="000039B2" w:rsidP="000039B2">
      <w:pPr>
        <w:spacing w:after="0" w:line="240" w:lineRule="auto"/>
        <w:rPr>
          <w:rFonts w:ascii="Verdana" w:hAnsi="Verdana"/>
          <w:b/>
          <w:color w:val="FFFFFF" w:themeColor="background1"/>
          <w:lang w:val="en-US"/>
        </w:rPr>
      </w:pPr>
    </w:p>
    <w:p w:rsidR="00C427B3" w:rsidRPr="00840341" w:rsidRDefault="00C427B3" w:rsidP="00263433">
      <w:pPr>
        <w:pStyle w:val="Listenabsatz"/>
        <w:numPr>
          <w:ilvl w:val="0"/>
          <w:numId w:val="1"/>
        </w:numPr>
        <w:spacing w:after="0" w:line="240" w:lineRule="auto"/>
        <w:rPr>
          <w:rFonts w:ascii="Verdana" w:hAnsi="Verdana"/>
          <w:b/>
          <w:color w:val="FFFFFF" w:themeColor="background1"/>
          <w:lang w:val="en-US"/>
        </w:rPr>
      </w:pPr>
      <w:r w:rsidRPr="00FC2CB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71F0A25" wp14:editId="5CD5222E">
                <wp:simplePos x="0" y="0"/>
                <wp:positionH relativeFrom="column">
                  <wp:posOffset>-64482</wp:posOffset>
                </wp:positionH>
                <wp:positionV relativeFrom="paragraph">
                  <wp:posOffset>-55041</wp:posOffset>
                </wp:positionV>
                <wp:extent cx="6228271" cy="267419"/>
                <wp:effectExtent l="0" t="0" r="20320" b="18415"/>
                <wp:wrapNone/>
                <wp:docPr id="12" name="Abgerundetes 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1" cy="267419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2" o:spid="_x0000_s1026" style="position:absolute;margin-left:-5.1pt;margin-top:-4.35pt;width:490.4pt;height:21.05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" fillcolor="#8db3e2 [1311]" strokecolor="#4f81bd [3204]" strokeweight="1.25pt"/>
            </w:pict>
          </mc:Fallback>
        </mc:AlternateContent>
      </w:r>
      <w:r w:rsidRPr="00840341">
        <w:rPr>
          <w:rFonts w:ascii="Verdana" w:hAnsi="Verdana"/>
          <w:b/>
          <w:color w:val="FFFFFF" w:themeColor="background1"/>
          <w:lang w:val="en-US"/>
        </w:rPr>
        <w:t xml:space="preserve">Confirmation of tests </w:t>
      </w:r>
    </w:p>
    <w:p w:rsidR="00C427B3" w:rsidRPr="00263433" w:rsidRDefault="00C427B3" w:rsidP="00C427B3">
      <w:pPr>
        <w:rPr>
          <w:rFonts w:ascii="Verdana" w:hAnsi="Verdana"/>
          <w:color w:val="000000" w:themeColor="text1"/>
          <w:sz w:val="4"/>
          <w:szCs w:val="20"/>
          <w:lang w:val="en-US"/>
        </w:rPr>
      </w:pPr>
    </w:p>
    <w:p w:rsidR="00C427B3" w:rsidRPr="003563A1" w:rsidRDefault="00C427B3" w:rsidP="00C427B3">
      <w:pPr>
        <w:rPr>
          <w:lang w:val="en-US"/>
        </w:rPr>
      </w:pPr>
      <w:r w:rsidRPr="003563A1">
        <w:rPr>
          <w:lang w:val="en-US"/>
        </w:rPr>
        <w:t xml:space="preserve">Through </w:t>
      </w:r>
      <w:r w:rsidR="005531F9">
        <w:rPr>
          <w:lang w:val="en-US"/>
        </w:rPr>
        <w:t>submitting</w:t>
      </w:r>
      <w:r w:rsidRPr="003563A1">
        <w:rPr>
          <w:lang w:val="en-US"/>
        </w:rPr>
        <w:t xml:space="preserve"> this agreement we declare that:</w:t>
      </w:r>
    </w:p>
    <w:p w:rsidR="00C427B3" w:rsidRPr="003563A1" w:rsidRDefault="00C427B3" w:rsidP="00C427B3">
      <w:pPr>
        <w:pStyle w:val="Listenabsatz"/>
        <w:numPr>
          <w:ilvl w:val="0"/>
          <w:numId w:val="3"/>
        </w:numPr>
        <w:rPr>
          <w:lang w:val="en-US"/>
        </w:rPr>
      </w:pPr>
      <w:r w:rsidRPr="003563A1">
        <w:rPr>
          <w:lang w:val="en-US"/>
        </w:rPr>
        <w:t xml:space="preserve">We have successfully completed the integration of </w:t>
      </w:r>
      <w:r w:rsidR="005531F9">
        <w:rPr>
          <w:lang w:val="en-US"/>
        </w:rPr>
        <w:t xml:space="preserve">the </w:t>
      </w:r>
      <w:r w:rsidRPr="003563A1">
        <w:rPr>
          <w:lang w:val="en-US"/>
        </w:rPr>
        <w:t>paysafecard payment API into our webshop.</w:t>
      </w:r>
    </w:p>
    <w:p w:rsidR="00C427B3" w:rsidRPr="003563A1" w:rsidRDefault="00C427B3" w:rsidP="00C427B3">
      <w:pPr>
        <w:pStyle w:val="Listenabsatz"/>
        <w:numPr>
          <w:ilvl w:val="0"/>
          <w:numId w:val="3"/>
        </w:numPr>
        <w:rPr>
          <w:lang w:val="en-US"/>
        </w:rPr>
      </w:pPr>
      <w:r w:rsidRPr="003563A1">
        <w:rPr>
          <w:lang w:val="en-US"/>
        </w:rPr>
        <w:t>We have read and understood the latest version of the SOAP API manual.</w:t>
      </w:r>
    </w:p>
    <w:p w:rsidR="00C427B3" w:rsidRPr="007B3DD6" w:rsidRDefault="00C427B3" w:rsidP="00C427B3">
      <w:pPr>
        <w:pStyle w:val="Listenabsatz"/>
        <w:numPr>
          <w:ilvl w:val="0"/>
          <w:numId w:val="3"/>
        </w:numPr>
        <w:rPr>
          <w:lang w:val="en-US"/>
        </w:rPr>
      </w:pPr>
      <w:r w:rsidRPr="003563A1">
        <w:rPr>
          <w:lang w:val="en-US"/>
        </w:rPr>
        <w:t>We approved the integration checklist and performed all integration tests from the "</w:t>
      </w:r>
      <w:r w:rsidR="00F507FE">
        <w:rPr>
          <w:lang w:val="en-US"/>
        </w:rPr>
        <w:t>iCheck</w:t>
      </w:r>
      <w:r w:rsidRPr="003563A1">
        <w:rPr>
          <w:lang w:val="en-US"/>
        </w:rPr>
        <w:t>" document successfully.</w:t>
      </w:r>
    </w:p>
    <w:p w:rsidR="002C1A05" w:rsidRDefault="002C1A05" w:rsidP="002C1A05">
      <w:pPr>
        <w:rPr>
          <w:b/>
          <w:lang w:val="en-US"/>
        </w:rPr>
      </w:pPr>
    </w:p>
    <w:p w:rsidR="00856E2F" w:rsidRDefault="00856E2F" w:rsidP="002C1A05">
      <w:pPr>
        <w:rPr>
          <w:b/>
          <w:lang w:val="en-US"/>
        </w:rPr>
      </w:pPr>
    </w:p>
    <w:p w:rsidR="00856E2F" w:rsidRPr="00856E2F" w:rsidRDefault="00856E2F" w:rsidP="00856E2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039B2" w:rsidRDefault="000039B2" w:rsidP="00840341">
      <w:pPr>
        <w:spacing w:after="0" w:line="240" w:lineRule="auto"/>
        <w:jc w:val="center"/>
        <w:rPr>
          <w:rFonts w:ascii="Verdana" w:hAnsi="Verdana"/>
          <w:b/>
          <w:color w:val="FFFFFF" w:themeColor="background1"/>
          <w:lang w:val="en-US"/>
        </w:rPr>
      </w:pPr>
    </w:p>
    <w:p w:rsidR="00840341" w:rsidRPr="00840341" w:rsidRDefault="00840341" w:rsidP="00840341">
      <w:pPr>
        <w:spacing w:after="0" w:line="240" w:lineRule="auto"/>
        <w:jc w:val="center"/>
        <w:rPr>
          <w:rFonts w:ascii="Verdana" w:hAnsi="Verdana"/>
          <w:b/>
          <w:color w:val="FFFFFF" w:themeColor="background1"/>
          <w:lang w:val="en-US"/>
        </w:rPr>
      </w:pPr>
      <w:r w:rsidRPr="00FC2CB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3963B8D" wp14:editId="35774965">
                <wp:simplePos x="0" y="0"/>
                <wp:positionH relativeFrom="column">
                  <wp:posOffset>-64482</wp:posOffset>
                </wp:positionH>
                <wp:positionV relativeFrom="paragraph">
                  <wp:posOffset>-55041</wp:posOffset>
                </wp:positionV>
                <wp:extent cx="6228271" cy="267419"/>
                <wp:effectExtent l="0" t="0" r="20320" b="18415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1" cy="267419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" o:spid="_x0000_s1026" style="position:absolute;margin-left:-5.1pt;margin-top:-4.35pt;width:490.4pt;height:21.05pt;z-index:-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" fillcolor="#8db3e2 [1311]" strokecolor="#4f81bd [3204]" strokeweight="1.25pt"/>
            </w:pict>
          </mc:Fallback>
        </mc:AlternateContent>
      </w:r>
      <w:r>
        <w:rPr>
          <w:rFonts w:ascii="Verdana" w:hAnsi="Verdana"/>
          <w:b/>
          <w:color w:val="FFFFFF" w:themeColor="background1"/>
          <w:lang w:val="en-US"/>
        </w:rPr>
        <w:t>FAQ</w:t>
      </w:r>
    </w:p>
    <w:p w:rsidR="00840341" w:rsidRPr="00263433" w:rsidRDefault="00840341" w:rsidP="00B62684">
      <w:pPr>
        <w:spacing w:after="120"/>
        <w:rPr>
          <w:b/>
          <w:sz w:val="8"/>
          <w:lang w:val="en-US"/>
        </w:rPr>
      </w:pPr>
    </w:p>
    <w:p w:rsidR="00A74296" w:rsidRDefault="00796A08" w:rsidP="00263433">
      <w:pPr>
        <w:spacing w:after="0"/>
        <w:rPr>
          <w:b/>
          <w:lang w:val="en-US"/>
        </w:rPr>
      </w:pPr>
      <w:r>
        <w:rPr>
          <w:b/>
          <w:lang w:val="en-US"/>
        </w:rPr>
        <w:t>Q:</w:t>
      </w:r>
      <w:r w:rsidR="00A74296">
        <w:rPr>
          <w:b/>
          <w:lang w:val="en-US"/>
        </w:rPr>
        <w:t xml:space="preserve"> </w:t>
      </w:r>
      <w:r w:rsidR="008A699C">
        <w:rPr>
          <w:b/>
          <w:lang w:val="en-US"/>
        </w:rPr>
        <w:t>Can I use HTTPS</w:t>
      </w:r>
      <w:r w:rsidR="00A74296">
        <w:rPr>
          <w:b/>
          <w:lang w:val="en-US"/>
        </w:rPr>
        <w:t xml:space="preserve"> </w:t>
      </w:r>
      <w:r w:rsidR="008A699C">
        <w:rPr>
          <w:b/>
          <w:lang w:val="en-US"/>
        </w:rPr>
        <w:t xml:space="preserve">as </w:t>
      </w:r>
      <w:r w:rsidR="00A74296">
        <w:rPr>
          <w:b/>
          <w:lang w:val="en-US"/>
        </w:rPr>
        <w:t xml:space="preserve">payment notification </w:t>
      </w:r>
      <w:r w:rsidR="008A699C">
        <w:rPr>
          <w:b/>
          <w:lang w:val="en-US"/>
        </w:rPr>
        <w:t>URL (pnURL)</w:t>
      </w:r>
      <w:r w:rsidR="00A74296">
        <w:rPr>
          <w:b/>
          <w:lang w:val="en-US"/>
        </w:rPr>
        <w:t>?</w:t>
      </w:r>
    </w:p>
    <w:p w:rsidR="003D0D9C" w:rsidRPr="008A699C" w:rsidRDefault="00796A08" w:rsidP="00BE2822">
      <w:pPr>
        <w:tabs>
          <w:tab w:val="left" w:pos="284"/>
        </w:tabs>
        <w:spacing w:after="0"/>
        <w:rPr>
          <w:color w:val="808080" w:themeColor="background1" w:themeShade="80"/>
          <w:lang w:val="en-US"/>
        </w:rPr>
      </w:pPr>
      <w:r w:rsidRPr="008A699C">
        <w:rPr>
          <w:color w:val="808080" w:themeColor="background1" w:themeShade="80"/>
          <w:lang w:val="en-US"/>
        </w:rPr>
        <w:t>A:</w:t>
      </w:r>
      <w:r w:rsidR="00BE2822">
        <w:rPr>
          <w:color w:val="808080" w:themeColor="background1" w:themeShade="80"/>
          <w:lang w:val="en-US"/>
        </w:rPr>
        <w:tab/>
      </w:r>
      <w:r w:rsidR="00A74296" w:rsidRPr="008A699C">
        <w:rPr>
          <w:color w:val="808080" w:themeColor="background1" w:themeShade="80"/>
          <w:lang w:val="en-US"/>
        </w:rPr>
        <w:t xml:space="preserve">In case you would like to use HTTPS for payment notification URLs (we </w:t>
      </w:r>
      <w:r w:rsidR="00E470BD">
        <w:rPr>
          <w:color w:val="808080" w:themeColor="background1" w:themeShade="80"/>
          <w:lang w:val="en-US"/>
        </w:rPr>
        <w:t>recommend</w:t>
      </w:r>
    </w:p>
    <w:p w:rsidR="00A74296" w:rsidRPr="008A699C" w:rsidRDefault="00F507FE" w:rsidP="00BE2822">
      <w:pPr>
        <w:tabs>
          <w:tab w:val="left" w:pos="284"/>
        </w:tabs>
        <w:spacing w:after="0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     </w:t>
      </w:r>
      <w:proofErr w:type="gramStart"/>
      <w:r w:rsidR="00A74296" w:rsidRPr="008A699C">
        <w:rPr>
          <w:color w:val="808080" w:themeColor="background1" w:themeShade="80"/>
          <w:lang w:val="en-US"/>
        </w:rPr>
        <w:t>using</w:t>
      </w:r>
      <w:proofErr w:type="gramEnd"/>
      <w:r w:rsidR="00A74296" w:rsidRPr="008A699C">
        <w:rPr>
          <w:color w:val="808080" w:themeColor="background1" w:themeShade="80"/>
          <w:lang w:val="en-US"/>
        </w:rPr>
        <w:t xml:space="preserve"> HTTP for payment notification URLs), only certificates created by world-known</w:t>
      </w:r>
    </w:p>
    <w:p w:rsidR="00A74296" w:rsidRPr="008A699C" w:rsidRDefault="00F507FE" w:rsidP="00BE2822">
      <w:pPr>
        <w:tabs>
          <w:tab w:val="left" w:pos="284"/>
        </w:tabs>
        <w:spacing w:after="0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     </w:t>
      </w:r>
      <w:r w:rsidR="00A74296" w:rsidRPr="008A699C">
        <w:rPr>
          <w:color w:val="808080" w:themeColor="background1" w:themeShade="80"/>
          <w:lang w:val="en-US"/>
        </w:rPr>
        <w:t xml:space="preserve">CAs (certificate authorities) </w:t>
      </w:r>
      <w:proofErr w:type="gramStart"/>
      <w:r w:rsidR="00A74296" w:rsidRPr="008A699C">
        <w:rPr>
          <w:color w:val="808080" w:themeColor="background1" w:themeShade="80"/>
          <w:lang w:val="en-US"/>
        </w:rPr>
        <w:t>are</w:t>
      </w:r>
      <w:proofErr w:type="gramEnd"/>
      <w:r w:rsidR="00A74296" w:rsidRPr="008A699C">
        <w:rPr>
          <w:color w:val="808080" w:themeColor="background1" w:themeShade="80"/>
          <w:lang w:val="en-US"/>
        </w:rPr>
        <w:t xml:space="preserve"> supported.</w:t>
      </w:r>
    </w:p>
    <w:p w:rsidR="00A74296" w:rsidRPr="00263433" w:rsidRDefault="00A74296" w:rsidP="00263433">
      <w:pPr>
        <w:tabs>
          <w:tab w:val="left" w:pos="284"/>
        </w:tabs>
        <w:spacing w:after="0"/>
        <w:rPr>
          <w:sz w:val="16"/>
          <w:lang w:val="en-US"/>
        </w:rPr>
      </w:pPr>
    </w:p>
    <w:p w:rsidR="00856E2F" w:rsidRDefault="00796A08" w:rsidP="00263433">
      <w:pPr>
        <w:tabs>
          <w:tab w:val="left" w:pos="284"/>
        </w:tabs>
        <w:spacing w:after="0"/>
        <w:rPr>
          <w:b/>
          <w:lang w:val="en-US"/>
        </w:rPr>
      </w:pPr>
      <w:r>
        <w:rPr>
          <w:b/>
          <w:lang w:val="en-US"/>
        </w:rPr>
        <w:t>Q:</w:t>
      </w:r>
      <w:r w:rsidR="00856E2F" w:rsidRPr="00856E2F">
        <w:rPr>
          <w:b/>
          <w:lang w:val="en-US"/>
        </w:rPr>
        <w:t xml:space="preserve"> </w:t>
      </w:r>
      <w:r w:rsidR="008A699C">
        <w:rPr>
          <w:b/>
          <w:lang w:val="en-US"/>
        </w:rPr>
        <w:t>W</w:t>
      </w:r>
      <w:r w:rsidR="00856E2F" w:rsidRPr="00856E2F">
        <w:rPr>
          <w:b/>
          <w:lang w:val="en-US"/>
        </w:rPr>
        <w:t xml:space="preserve">hat happens if I do not call </w:t>
      </w:r>
      <w:r w:rsidR="00856E2F" w:rsidRPr="002450CB">
        <w:rPr>
          <w:rFonts w:ascii="Courier New" w:hAnsi="Courier New" w:cs="Courier New"/>
          <w:sz w:val="20"/>
          <w:szCs w:val="20"/>
          <w:highlight w:val="lightGray"/>
          <w:shd w:val="clear" w:color="auto" w:fill="BFBFBF" w:themeFill="background1" w:themeFillShade="BF"/>
          <w:lang w:val="en-US"/>
        </w:rPr>
        <w:t>executeDebit</w:t>
      </w:r>
      <w:r w:rsidR="008A699C">
        <w:rPr>
          <w:b/>
          <w:lang w:val="en-US"/>
        </w:rPr>
        <w:t xml:space="preserve"> to finalize the payment</w:t>
      </w:r>
      <w:r w:rsidR="00856E2F" w:rsidRPr="00856E2F">
        <w:rPr>
          <w:b/>
          <w:lang w:val="en-US"/>
        </w:rPr>
        <w:t>?</w:t>
      </w:r>
    </w:p>
    <w:p w:rsidR="00E52962" w:rsidRDefault="00BE2822" w:rsidP="00BE2822">
      <w:pPr>
        <w:tabs>
          <w:tab w:val="left" w:pos="284"/>
        </w:tabs>
        <w:spacing w:after="0"/>
        <w:ind w:left="284" w:hanging="284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A:</w:t>
      </w:r>
      <w:r>
        <w:rPr>
          <w:color w:val="808080" w:themeColor="background1" w:themeShade="80"/>
          <w:lang w:val="en-US"/>
        </w:rPr>
        <w:tab/>
      </w:r>
      <w:r w:rsidR="00E52962">
        <w:rPr>
          <w:color w:val="808080" w:themeColor="background1" w:themeShade="80"/>
          <w:lang w:val="en-US"/>
        </w:rPr>
        <w:t xml:space="preserve">The transactions is not successful and expires (Status = X). The money is released to customer’s paysafecard and customer can deposit again. </w:t>
      </w:r>
    </w:p>
    <w:p w:rsidR="00E52962" w:rsidRPr="00263433" w:rsidRDefault="00E52962" w:rsidP="00BE2822">
      <w:pPr>
        <w:tabs>
          <w:tab w:val="left" w:pos="284"/>
        </w:tabs>
        <w:spacing w:after="0"/>
        <w:rPr>
          <w:sz w:val="16"/>
          <w:lang w:val="en-US"/>
        </w:rPr>
      </w:pPr>
    </w:p>
    <w:p w:rsidR="000E3849" w:rsidRDefault="00BE2822" w:rsidP="00263433">
      <w:pPr>
        <w:tabs>
          <w:tab w:val="left" w:pos="284"/>
        </w:tabs>
        <w:spacing w:after="0"/>
        <w:rPr>
          <w:b/>
          <w:lang w:val="en-US"/>
        </w:rPr>
      </w:pPr>
      <w:r w:rsidRPr="00BE2822">
        <w:rPr>
          <w:b/>
          <w:lang w:val="en-US"/>
        </w:rPr>
        <w:t>Q: What is the disposition time window?</w:t>
      </w:r>
    </w:p>
    <w:p w:rsidR="00BE2822" w:rsidRPr="00F26CC0" w:rsidRDefault="00BE2822" w:rsidP="00F26CC0">
      <w:pPr>
        <w:tabs>
          <w:tab w:val="left" w:pos="284"/>
        </w:tabs>
        <w:spacing w:after="0"/>
        <w:ind w:left="284" w:hanging="284"/>
        <w:rPr>
          <w:color w:val="808080" w:themeColor="background1" w:themeShade="80"/>
          <w:lang w:val="en-US"/>
        </w:rPr>
      </w:pPr>
      <w:r w:rsidRPr="00BE2822">
        <w:rPr>
          <w:color w:val="808080" w:themeColor="background1" w:themeShade="80"/>
          <w:lang w:val="en-US"/>
        </w:rPr>
        <w:t>A:</w:t>
      </w:r>
      <w:r w:rsidRPr="00BE2822">
        <w:rPr>
          <w:color w:val="808080" w:themeColor="background1" w:themeShade="80"/>
          <w:lang w:val="en-US"/>
        </w:rPr>
        <w:tab/>
      </w:r>
      <w:r w:rsidRPr="00FE6C7A">
        <w:rPr>
          <w:color w:val="808080" w:themeColor="background1" w:themeShade="80"/>
          <w:lang w:val="en-US"/>
        </w:rPr>
        <w:t xml:space="preserve">It defines the maximum amount of time within which </w:t>
      </w:r>
      <w:r>
        <w:rPr>
          <w:color w:val="808080" w:themeColor="background1" w:themeShade="80"/>
          <w:lang w:val="en-US"/>
        </w:rPr>
        <w:t xml:space="preserve">a (paid) disposition </w:t>
      </w:r>
      <w:r w:rsidRPr="00FE6C7A">
        <w:rPr>
          <w:color w:val="808080" w:themeColor="background1" w:themeShade="80"/>
          <w:lang w:val="en-US"/>
        </w:rPr>
        <w:t xml:space="preserve">can be debited and the </w:t>
      </w:r>
      <w:r>
        <w:rPr>
          <w:color w:val="808080" w:themeColor="background1" w:themeShade="80"/>
          <w:lang w:val="en-US"/>
        </w:rPr>
        <w:t>A</w:t>
      </w:r>
      <w:r w:rsidRPr="00FE6C7A">
        <w:rPr>
          <w:color w:val="808080" w:themeColor="background1" w:themeShade="80"/>
          <w:lang w:val="en-US"/>
        </w:rPr>
        <w:t>mount can be accounted to the merchant's favour.</w:t>
      </w:r>
    </w:p>
    <w:p w:rsidR="00BE2822" w:rsidRPr="00263433" w:rsidRDefault="00BE2822" w:rsidP="00BE2822">
      <w:pPr>
        <w:tabs>
          <w:tab w:val="left" w:pos="284"/>
        </w:tabs>
        <w:spacing w:after="0"/>
        <w:rPr>
          <w:sz w:val="16"/>
          <w:lang w:val="en-US"/>
        </w:rPr>
      </w:pPr>
    </w:p>
    <w:p w:rsidR="008A699C" w:rsidRDefault="008A699C" w:rsidP="00263433">
      <w:pPr>
        <w:tabs>
          <w:tab w:val="left" w:pos="284"/>
        </w:tabs>
        <w:spacing w:after="0"/>
        <w:rPr>
          <w:b/>
          <w:lang w:val="en-US"/>
        </w:rPr>
      </w:pPr>
      <w:r>
        <w:rPr>
          <w:b/>
          <w:lang w:val="en-US"/>
        </w:rPr>
        <w:t xml:space="preserve">Q: </w:t>
      </w:r>
      <w:r w:rsidR="000E3849">
        <w:rPr>
          <w:b/>
          <w:lang w:val="en-US"/>
        </w:rPr>
        <w:t xml:space="preserve">How long is the time periods </w:t>
      </w:r>
      <w:r w:rsidR="00856E2F" w:rsidRPr="00856E2F">
        <w:rPr>
          <w:b/>
          <w:lang w:val="en-US"/>
        </w:rPr>
        <w:t xml:space="preserve">to call </w:t>
      </w:r>
      <w:r w:rsidR="00856E2F" w:rsidRPr="002450CB">
        <w:rPr>
          <w:rFonts w:ascii="Courier New" w:hAnsi="Courier New" w:cs="Courier New"/>
          <w:sz w:val="20"/>
          <w:szCs w:val="20"/>
          <w:highlight w:val="lightGray"/>
          <w:shd w:val="clear" w:color="auto" w:fill="BFBFBF" w:themeFill="background1" w:themeFillShade="BF"/>
          <w:lang w:val="en-US"/>
        </w:rPr>
        <w:t>executeDebit</w:t>
      </w:r>
      <w:r w:rsidR="000E3849">
        <w:rPr>
          <w:b/>
          <w:lang w:val="en-US"/>
        </w:rPr>
        <w:t xml:space="preserve"> after receive of payment notification?</w:t>
      </w:r>
    </w:p>
    <w:p w:rsidR="000E3849" w:rsidRDefault="00BE2822" w:rsidP="00F26CC0">
      <w:pPr>
        <w:tabs>
          <w:tab w:val="left" w:pos="284"/>
        </w:tabs>
        <w:spacing w:after="0"/>
        <w:ind w:left="284" w:hanging="284"/>
        <w:rPr>
          <w:color w:val="808080" w:themeColor="background1" w:themeShade="80"/>
          <w:lang w:val="en-US"/>
        </w:rPr>
      </w:pPr>
      <w:r w:rsidRPr="00BE2822">
        <w:rPr>
          <w:color w:val="808080" w:themeColor="background1" w:themeShade="80"/>
          <w:lang w:val="en-US"/>
        </w:rPr>
        <w:t xml:space="preserve">A: </w:t>
      </w:r>
      <w:r w:rsidR="000E3849" w:rsidRPr="00BE2822">
        <w:rPr>
          <w:color w:val="808080" w:themeColor="background1" w:themeShade="80"/>
          <w:lang w:val="en-US"/>
        </w:rPr>
        <w:t>This is defined in the disp</w:t>
      </w:r>
      <w:r>
        <w:rPr>
          <w:color w:val="808080" w:themeColor="background1" w:themeShade="80"/>
          <w:lang w:val="en-US"/>
        </w:rPr>
        <w:t>osition</w:t>
      </w:r>
      <w:r w:rsidR="000E3849" w:rsidRPr="00BE2822">
        <w:rPr>
          <w:color w:val="808080" w:themeColor="background1" w:themeShade="80"/>
          <w:lang w:val="en-US"/>
        </w:rPr>
        <w:t xml:space="preserve"> Time window </w:t>
      </w:r>
      <w:r>
        <w:rPr>
          <w:color w:val="808080" w:themeColor="background1" w:themeShade="80"/>
          <w:lang w:val="en-US"/>
        </w:rPr>
        <w:t xml:space="preserve">which is a part of the contract </w:t>
      </w:r>
      <w:r w:rsidR="000E3849" w:rsidRPr="00BE2822">
        <w:rPr>
          <w:color w:val="808080" w:themeColor="background1" w:themeShade="80"/>
          <w:lang w:val="en-US"/>
        </w:rPr>
        <w:t>(Merchant Agreement).</w:t>
      </w:r>
    </w:p>
    <w:p w:rsidR="008A699C" w:rsidRPr="00263433" w:rsidRDefault="008A699C" w:rsidP="00BE2822">
      <w:pPr>
        <w:tabs>
          <w:tab w:val="left" w:pos="284"/>
        </w:tabs>
        <w:spacing w:after="0"/>
        <w:rPr>
          <w:sz w:val="16"/>
          <w:lang w:val="en-US"/>
        </w:rPr>
      </w:pPr>
    </w:p>
    <w:p w:rsidR="00856E2F" w:rsidRDefault="008A699C" w:rsidP="00263433">
      <w:pPr>
        <w:tabs>
          <w:tab w:val="left" w:pos="284"/>
        </w:tabs>
        <w:spacing w:after="0"/>
        <w:rPr>
          <w:b/>
          <w:lang w:val="en-US"/>
        </w:rPr>
      </w:pPr>
      <w:r>
        <w:rPr>
          <w:b/>
          <w:lang w:val="en-US"/>
        </w:rPr>
        <w:t>Q:</w:t>
      </w:r>
      <w:r w:rsidR="00856E2F" w:rsidRPr="00856E2F">
        <w:rPr>
          <w:b/>
          <w:lang w:val="en-US"/>
        </w:rPr>
        <w:t xml:space="preserve"> When I should </w:t>
      </w:r>
      <w:r w:rsidR="00337B26">
        <w:rPr>
          <w:b/>
          <w:lang w:val="en-US"/>
        </w:rPr>
        <w:t>credit</w:t>
      </w:r>
      <w:r w:rsidR="00856E2F" w:rsidRPr="00856E2F">
        <w:rPr>
          <w:b/>
          <w:lang w:val="en-US"/>
        </w:rPr>
        <w:t xml:space="preserve"> customers account?</w:t>
      </w:r>
    </w:p>
    <w:p w:rsidR="00A74296" w:rsidRPr="008A699C" w:rsidRDefault="003D0D9C" w:rsidP="00BE2822">
      <w:pPr>
        <w:tabs>
          <w:tab w:val="left" w:pos="284"/>
        </w:tabs>
        <w:spacing w:after="0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A</w:t>
      </w:r>
      <w:r w:rsidR="008A699C" w:rsidRPr="008A699C">
        <w:rPr>
          <w:color w:val="808080" w:themeColor="background1" w:themeShade="80"/>
          <w:lang w:val="en-US"/>
        </w:rPr>
        <w:t xml:space="preserve">: </w:t>
      </w:r>
      <w:r w:rsidR="00337B26">
        <w:rPr>
          <w:color w:val="808080" w:themeColor="background1" w:themeShade="80"/>
          <w:lang w:val="en-US"/>
        </w:rPr>
        <w:t xml:space="preserve">Only upon successful </w:t>
      </w:r>
      <w:r w:rsidR="00A74296" w:rsidRPr="002450CB">
        <w:rPr>
          <w:rFonts w:ascii="Courier New" w:hAnsi="Courier New" w:cs="Courier New"/>
          <w:sz w:val="20"/>
          <w:szCs w:val="20"/>
          <w:highlight w:val="lightGray"/>
          <w:shd w:val="clear" w:color="auto" w:fill="BFBFBF" w:themeFill="background1" w:themeFillShade="BF"/>
          <w:lang w:val="en-US"/>
        </w:rPr>
        <w:t>executeDebit</w:t>
      </w:r>
      <w:r w:rsidR="00A74296" w:rsidRPr="008A699C">
        <w:rPr>
          <w:color w:val="808080" w:themeColor="background1" w:themeShade="80"/>
          <w:lang w:val="en-US"/>
        </w:rPr>
        <w:t xml:space="preserve"> </w:t>
      </w:r>
      <w:r w:rsidR="00337B26">
        <w:rPr>
          <w:color w:val="808080" w:themeColor="background1" w:themeShade="80"/>
          <w:lang w:val="en-US"/>
        </w:rPr>
        <w:t xml:space="preserve">credit a customer’s account </w:t>
      </w:r>
      <w:r w:rsidR="00A74296" w:rsidRPr="008A699C">
        <w:rPr>
          <w:color w:val="808080" w:themeColor="background1" w:themeShade="80"/>
          <w:lang w:val="en-US"/>
        </w:rPr>
        <w:t xml:space="preserve">to debit the transaction. </w:t>
      </w:r>
    </w:p>
    <w:p w:rsidR="00A74296" w:rsidRPr="008A699C" w:rsidRDefault="00F26CC0" w:rsidP="00F26CC0">
      <w:pPr>
        <w:tabs>
          <w:tab w:val="left" w:pos="284"/>
        </w:tabs>
        <w:spacing w:after="0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ab/>
      </w:r>
      <w:r w:rsidR="00A74296" w:rsidRPr="008A699C">
        <w:rPr>
          <w:color w:val="808080" w:themeColor="background1" w:themeShade="80"/>
          <w:lang w:val="en-US"/>
        </w:rPr>
        <w:t xml:space="preserve">Successful response = </w:t>
      </w:r>
      <w:r>
        <w:rPr>
          <w:color w:val="808080" w:themeColor="background1" w:themeShade="80"/>
          <w:lang w:val="en-US"/>
        </w:rPr>
        <w:t>[</w:t>
      </w:r>
      <w:r w:rsidR="00A74296" w:rsidRPr="008A699C">
        <w:rPr>
          <w:color w:val="808080" w:themeColor="background1" w:themeShade="80"/>
          <w:lang w:val="en-US"/>
        </w:rPr>
        <w:t xml:space="preserve">errorcode = 0 and </w:t>
      </w:r>
      <w:r>
        <w:rPr>
          <w:color w:val="808080" w:themeColor="background1" w:themeShade="80"/>
          <w:lang w:val="en-US"/>
        </w:rPr>
        <w:t>resultcode = 0]</w:t>
      </w:r>
    </w:p>
    <w:p w:rsidR="008A699C" w:rsidRPr="00263433" w:rsidRDefault="008A699C" w:rsidP="00263433">
      <w:pPr>
        <w:tabs>
          <w:tab w:val="left" w:pos="284"/>
        </w:tabs>
        <w:spacing w:after="0"/>
        <w:rPr>
          <w:sz w:val="16"/>
          <w:lang w:val="en-US"/>
        </w:rPr>
      </w:pPr>
    </w:p>
    <w:p w:rsidR="00856E2F" w:rsidRDefault="003D0D9C" w:rsidP="00263433">
      <w:pPr>
        <w:tabs>
          <w:tab w:val="left" w:pos="284"/>
        </w:tabs>
        <w:spacing w:after="0"/>
        <w:rPr>
          <w:b/>
          <w:lang w:val="en-US"/>
        </w:rPr>
      </w:pPr>
      <w:r>
        <w:rPr>
          <w:b/>
          <w:lang w:val="en-US"/>
        </w:rPr>
        <w:t xml:space="preserve">Q: What happens if I call </w:t>
      </w:r>
      <w:r w:rsidRPr="002450CB">
        <w:rPr>
          <w:rFonts w:ascii="Courier New" w:hAnsi="Courier New" w:cs="Courier New"/>
          <w:sz w:val="20"/>
          <w:szCs w:val="20"/>
          <w:highlight w:val="lightGray"/>
          <w:shd w:val="clear" w:color="auto" w:fill="BFBFBF" w:themeFill="background1" w:themeFillShade="BF"/>
          <w:lang w:val="en-US"/>
        </w:rPr>
        <w:t>executeDebit</w:t>
      </w:r>
      <w:r>
        <w:rPr>
          <w:b/>
          <w:lang w:val="en-US"/>
        </w:rPr>
        <w:t xml:space="preserve"> more than once on a single </w:t>
      </w:r>
      <w:r w:rsidR="00FE6C7A">
        <w:rPr>
          <w:b/>
          <w:lang w:val="en-US"/>
        </w:rPr>
        <w:t>transaction?</w:t>
      </w:r>
    </w:p>
    <w:p w:rsidR="003D0D9C" w:rsidRDefault="003D0D9C" w:rsidP="00F26CC0">
      <w:pPr>
        <w:tabs>
          <w:tab w:val="left" w:pos="284"/>
        </w:tabs>
        <w:spacing w:after="0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A: </w:t>
      </w:r>
      <w:r w:rsidR="00F26CC0">
        <w:rPr>
          <w:color w:val="808080" w:themeColor="background1" w:themeShade="80"/>
          <w:lang w:val="en-US"/>
        </w:rPr>
        <w:tab/>
      </w:r>
      <w:r w:rsidR="00A74296" w:rsidRPr="008A699C">
        <w:rPr>
          <w:color w:val="808080" w:themeColor="background1" w:themeShade="80"/>
          <w:lang w:val="en-US"/>
        </w:rPr>
        <w:t xml:space="preserve">If </w:t>
      </w:r>
      <w:r>
        <w:rPr>
          <w:color w:val="808080" w:themeColor="background1" w:themeShade="80"/>
          <w:lang w:val="en-US"/>
        </w:rPr>
        <w:t xml:space="preserve">you try to call </w:t>
      </w:r>
      <w:r w:rsidRPr="002450CB">
        <w:rPr>
          <w:rFonts w:ascii="Courier New" w:hAnsi="Courier New" w:cs="Courier New"/>
          <w:sz w:val="20"/>
          <w:szCs w:val="20"/>
          <w:highlight w:val="lightGray"/>
          <w:shd w:val="clear" w:color="auto" w:fill="BFBFBF" w:themeFill="background1" w:themeFillShade="BF"/>
          <w:lang w:val="en-US"/>
        </w:rPr>
        <w:t>executeDebit</w:t>
      </w:r>
      <w:r>
        <w:rPr>
          <w:color w:val="808080" w:themeColor="background1" w:themeShade="80"/>
          <w:lang w:val="en-US"/>
        </w:rPr>
        <w:t xml:space="preserve"> on a transactions which is in state ‘O’, </w:t>
      </w:r>
      <w:r w:rsidR="00A74296" w:rsidRPr="008A699C">
        <w:rPr>
          <w:color w:val="808080" w:themeColor="background1" w:themeShade="80"/>
          <w:lang w:val="en-US"/>
        </w:rPr>
        <w:t>you</w:t>
      </w:r>
      <w:r>
        <w:rPr>
          <w:color w:val="808080" w:themeColor="background1" w:themeShade="80"/>
          <w:lang w:val="en-US"/>
        </w:rPr>
        <w:t xml:space="preserve"> will</w:t>
      </w:r>
      <w:r w:rsidR="00F26CC0">
        <w:rPr>
          <w:color w:val="808080" w:themeColor="background1" w:themeShade="80"/>
          <w:lang w:val="en-US"/>
        </w:rPr>
        <w:t xml:space="preserve"> receive the </w:t>
      </w:r>
      <w:r w:rsidR="00F26CC0">
        <w:rPr>
          <w:color w:val="808080" w:themeColor="background1" w:themeShade="80"/>
          <w:lang w:val="en-US"/>
        </w:rPr>
        <w:tab/>
      </w:r>
      <w:r>
        <w:rPr>
          <w:color w:val="808080" w:themeColor="background1" w:themeShade="80"/>
          <w:lang w:val="en-US"/>
        </w:rPr>
        <w:t>following</w:t>
      </w:r>
      <w:r w:rsidR="000E3849">
        <w:rPr>
          <w:color w:val="808080" w:themeColor="background1" w:themeShade="80"/>
          <w:lang w:val="en-US"/>
        </w:rPr>
        <w:t xml:space="preserve"> </w:t>
      </w:r>
      <w:r w:rsidR="00A74296" w:rsidRPr="008A699C">
        <w:rPr>
          <w:color w:val="808080" w:themeColor="background1" w:themeShade="80"/>
          <w:lang w:val="en-US"/>
        </w:rPr>
        <w:t xml:space="preserve">response </w:t>
      </w:r>
      <w:r w:rsidR="005D6905">
        <w:rPr>
          <w:color w:val="808080" w:themeColor="background1" w:themeShade="80"/>
          <w:lang w:val="en-US"/>
        </w:rPr>
        <w:t>[</w:t>
      </w:r>
      <w:r w:rsidR="007855C2" w:rsidRPr="00F26CC0">
        <w:rPr>
          <w:color w:val="808080" w:themeColor="background1" w:themeShade="80"/>
          <w:lang w:val="en-US"/>
        </w:rPr>
        <w:t>error</w:t>
      </w:r>
      <w:r w:rsidR="00FE6C7A" w:rsidRPr="00F26CC0">
        <w:rPr>
          <w:color w:val="808080" w:themeColor="background1" w:themeShade="80"/>
          <w:lang w:val="en-US"/>
        </w:rPr>
        <w:t>code</w:t>
      </w:r>
      <w:r w:rsidR="005D6905" w:rsidRPr="00F26CC0">
        <w:rPr>
          <w:color w:val="808080" w:themeColor="background1" w:themeShade="80"/>
          <w:lang w:val="en-US"/>
        </w:rPr>
        <w:t xml:space="preserve"> </w:t>
      </w:r>
      <w:r w:rsidR="00FE6C7A" w:rsidRPr="00F26CC0">
        <w:rPr>
          <w:color w:val="808080" w:themeColor="background1" w:themeShade="80"/>
          <w:lang w:val="en-US"/>
        </w:rPr>
        <w:t xml:space="preserve">= 1 and </w:t>
      </w:r>
      <w:r w:rsidR="007855C2" w:rsidRPr="00F26CC0">
        <w:rPr>
          <w:color w:val="808080" w:themeColor="background1" w:themeShade="80"/>
          <w:lang w:val="en-US"/>
        </w:rPr>
        <w:t>result</w:t>
      </w:r>
      <w:r w:rsidRPr="00F26CC0">
        <w:rPr>
          <w:color w:val="808080" w:themeColor="background1" w:themeShade="80"/>
          <w:lang w:val="en-US"/>
        </w:rPr>
        <w:t>code = 200</w:t>
      </w:r>
      <w:r w:rsidR="00F26CC0">
        <w:rPr>
          <w:color w:val="808080" w:themeColor="background1" w:themeShade="80"/>
          <w:lang w:val="en-US"/>
        </w:rPr>
        <w:t>3</w:t>
      </w:r>
      <w:r w:rsidR="005D6905">
        <w:rPr>
          <w:color w:val="808080" w:themeColor="background1" w:themeShade="80"/>
          <w:lang w:val="en-US"/>
        </w:rPr>
        <w:t>]</w:t>
      </w:r>
      <w:r w:rsidR="00F26CC0">
        <w:rPr>
          <w:color w:val="808080" w:themeColor="background1" w:themeShade="80"/>
          <w:lang w:val="en-US"/>
        </w:rPr>
        <w:t>.</w:t>
      </w:r>
    </w:p>
    <w:p w:rsidR="00B62684" w:rsidRPr="00263433" w:rsidRDefault="00B62684" w:rsidP="00263433">
      <w:pPr>
        <w:tabs>
          <w:tab w:val="left" w:pos="284"/>
        </w:tabs>
        <w:spacing w:after="0"/>
        <w:rPr>
          <w:sz w:val="16"/>
          <w:lang w:val="en-US"/>
        </w:rPr>
      </w:pPr>
    </w:p>
    <w:p w:rsidR="00856E2F" w:rsidRDefault="00567F6B" w:rsidP="00263433">
      <w:pPr>
        <w:tabs>
          <w:tab w:val="left" w:pos="284"/>
        </w:tabs>
        <w:spacing w:after="0"/>
        <w:rPr>
          <w:b/>
          <w:lang w:val="en-US"/>
        </w:rPr>
      </w:pPr>
      <w:r>
        <w:rPr>
          <w:b/>
          <w:lang w:val="en-US"/>
        </w:rPr>
        <w:t>Q:</w:t>
      </w:r>
      <w:r w:rsidR="00856E2F" w:rsidRPr="00856E2F">
        <w:rPr>
          <w:b/>
          <w:lang w:val="en-US"/>
        </w:rPr>
        <w:t xml:space="preserve"> </w:t>
      </w:r>
      <w:r w:rsidR="00FE6C7A">
        <w:rPr>
          <w:b/>
          <w:lang w:val="en-US"/>
        </w:rPr>
        <w:t>H</w:t>
      </w:r>
      <w:r w:rsidR="003D0D9C">
        <w:rPr>
          <w:b/>
          <w:lang w:val="en-US"/>
        </w:rPr>
        <w:t xml:space="preserve">ow long is it possible for the customer to enter the PIN on paysafecard </w:t>
      </w:r>
      <w:r w:rsidR="00F26CC0">
        <w:rPr>
          <w:b/>
          <w:lang w:val="en-US"/>
        </w:rPr>
        <w:t>landing page?</w:t>
      </w:r>
    </w:p>
    <w:p w:rsidR="00A74296" w:rsidRDefault="003D0D9C" w:rsidP="00F26CC0">
      <w:pPr>
        <w:tabs>
          <w:tab w:val="left" w:pos="284"/>
        </w:tabs>
        <w:spacing w:after="0"/>
        <w:ind w:left="284" w:hanging="284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A: </w:t>
      </w:r>
      <w:r w:rsidR="00F26CC0">
        <w:rPr>
          <w:color w:val="808080" w:themeColor="background1" w:themeShade="80"/>
          <w:lang w:val="en-US"/>
        </w:rPr>
        <w:tab/>
      </w:r>
      <w:r w:rsidR="00A74296" w:rsidRPr="008A699C">
        <w:rPr>
          <w:color w:val="808080" w:themeColor="background1" w:themeShade="80"/>
          <w:lang w:val="en-US"/>
        </w:rPr>
        <w:t xml:space="preserve">After </w:t>
      </w:r>
      <w:r>
        <w:rPr>
          <w:color w:val="808080" w:themeColor="background1" w:themeShade="80"/>
          <w:lang w:val="en-US"/>
        </w:rPr>
        <w:t>creating a transaction (</w:t>
      </w:r>
      <w:r w:rsidR="00A74296" w:rsidRPr="002450CB">
        <w:rPr>
          <w:rFonts w:ascii="Courier New" w:hAnsi="Courier New" w:cs="Courier New"/>
          <w:sz w:val="20"/>
          <w:szCs w:val="20"/>
          <w:highlight w:val="lightGray"/>
          <w:shd w:val="clear" w:color="auto" w:fill="BFBFBF" w:themeFill="background1" w:themeFillShade="BF"/>
          <w:lang w:val="en-US"/>
        </w:rPr>
        <w:t>CreateDisposition</w:t>
      </w:r>
      <w:r>
        <w:rPr>
          <w:color w:val="808080" w:themeColor="background1" w:themeShade="80"/>
          <w:lang w:val="en-US"/>
        </w:rPr>
        <w:t xml:space="preserve">), the customer has </w:t>
      </w:r>
      <w:r w:rsidR="00A74296" w:rsidRPr="008A699C">
        <w:rPr>
          <w:color w:val="808080" w:themeColor="background1" w:themeShade="80"/>
          <w:lang w:val="en-US"/>
        </w:rPr>
        <w:t>30 min</w:t>
      </w:r>
      <w:r w:rsidR="00337B26">
        <w:rPr>
          <w:color w:val="808080" w:themeColor="background1" w:themeShade="80"/>
          <w:lang w:val="en-US"/>
        </w:rPr>
        <w:t>utes</w:t>
      </w:r>
      <w:r w:rsidR="00F26CC0">
        <w:rPr>
          <w:color w:val="808080" w:themeColor="background1" w:themeShade="80"/>
          <w:lang w:val="en-US"/>
        </w:rPr>
        <w:t xml:space="preserve"> to enter the </w:t>
      </w:r>
      <w:r w:rsidR="00FE6C7A">
        <w:rPr>
          <w:color w:val="808080" w:themeColor="background1" w:themeShade="80"/>
          <w:lang w:val="en-US"/>
        </w:rPr>
        <w:t>PIN</w:t>
      </w:r>
      <w:r>
        <w:rPr>
          <w:color w:val="808080" w:themeColor="background1" w:themeShade="80"/>
          <w:lang w:val="en-US"/>
        </w:rPr>
        <w:t xml:space="preserve">. After 30 min </w:t>
      </w:r>
      <w:r w:rsidR="00567F6B">
        <w:rPr>
          <w:color w:val="808080" w:themeColor="background1" w:themeShade="80"/>
          <w:lang w:val="en-US"/>
        </w:rPr>
        <w:t>without</w:t>
      </w:r>
      <w:r>
        <w:rPr>
          <w:color w:val="808080" w:themeColor="background1" w:themeShade="80"/>
          <w:lang w:val="en-US"/>
        </w:rPr>
        <w:t xml:space="preserve"> successfully PIN assignment the transaction state will be changed from “R” to “X”. </w:t>
      </w:r>
      <w:r w:rsidR="00567F6B">
        <w:rPr>
          <w:color w:val="808080" w:themeColor="background1" w:themeShade="80"/>
          <w:lang w:val="en-US"/>
        </w:rPr>
        <w:t xml:space="preserve">Transactions with state X are not </w:t>
      </w:r>
      <w:r w:rsidR="00F26CC0">
        <w:rPr>
          <w:color w:val="808080" w:themeColor="background1" w:themeShade="80"/>
          <w:lang w:val="en-US"/>
        </w:rPr>
        <w:t>successful;</w:t>
      </w:r>
      <w:r w:rsidR="00567F6B">
        <w:rPr>
          <w:color w:val="808080" w:themeColor="background1" w:themeShade="80"/>
          <w:lang w:val="en-US"/>
        </w:rPr>
        <w:t xml:space="preserve"> the customer </w:t>
      </w:r>
      <w:r w:rsidR="000E3849">
        <w:rPr>
          <w:color w:val="808080" w:themeColor="background1" w:themeShade="80"/>
          <w:lang w:val="en-US"/>
        </w:rPr>
        <w:t>can start a new deposit again.</w:t>
      </w:r>
    </w:p>
    <w:p w:rsidR="00567F6B" w:rsidRPr="00263433" w:rsidRDefault="00567F6B" w:rsidP="00BE2822">
      <w:pPr>
        <w:tabs>
          <w:tab w:val="left" w:pos="284"/>
        </w:tabs>
        <w:spacing w:after="0"/>
        <w:rPr>
          <w:sz w:val="16"/>
          <w:lang w:val="en-US"/>
        </w:rPr>
      </w:pPr>
    </w:p>
    <w:p w:rsidR="00856E2F" w:rsidRDefault="00567F6B" w:rsidP="00263433">
      <w:pPr>
        <w:tabs>
          <w:tab w:val="left" w:pos="284"/>
        </w:tabs>
        <w:spacing w:after="0"/>
        <w:rPr>
          <w:b/>
          <w:lang w:val="en-US"/>
        </w:rPr>
      </w:pPr>
      <w:r>
        <w:rPr>
          <w:b/>
          <w:lang w:val="en-US"/>
        </w:rPr>
        <w:t>Q:</w:t>
      </w:r>
      <w:r w:rsidR="00856E2F" w:rsidRPr="00856E2F">
        <w:rPr>
          <w:b/>
          <w:lang w:val="en-US"/>
        </w:rPr>
        <w:t xml:space="preserve"> </w:t>
      </w:r>
      <w:r w:rsidR="00FE6C7A">
        <w:rPr>
          <w:b/>
          <w:lang w:val="en-US"/>
        </w:rPr>
        <w:t>W</w:t>
      </w:r>
      <w:r w:rsidR="00856E2F" w:rsidRPr="00856E2F">
        <w:rPr>
          <w:b/>
          <w:lang w:val="en-US"/>
        </w:rPr>
        <w:t>here I can find the transaction states</w:t>
      </w:r>
      <w:r w:rsidR="00A74296">
        <w:rPr>
          <w:b/>
          <w:lang w:val="en-US"/>
        </w:rPr>
        <w:t>?</w:t>
      </w:r>
    </w:p>
    <w:p w:rsidR="00567F6B" w:rsidRPr="00567F6B" w:rsidRDefault="00567F6B" w:rsidP="00BE2822">
      <w:pPr>
        <w:tabs>
          <w:tab w:val="left" w:pos="284"/>
        </w:tabs>
        <w:spacing w:after="0"/>
        <w:rPr>
          <w:color w:val="808080" w:themeColor="background1" w:themeShade="80"/>
          <w:lang w:val="en-US"/>
        </w:rPr>
      </w:pPr>
      <w:r w:rsidRPr="00567F6B">
        <w:rPr>
          <w:color w:val="808080" w:themeColor="background1" w:themeShade="80"/>
          <w:lang w:val="en-US"/>
        </w:rPr>
        <w:t xml:space="preserve">A: Please find the link </w:t>
      </w:r>
      <w:r>
        <w:rPr>
          <w:color w:val="808080" w:themeColor="background1" w:themeShade="80"/>
          <w:lang w:val="en-US"/>
        </w:rPr>
        <w:t xml:space="preserve">for our </w:t>
      </w:r>
      <w:r w:rsidRPr="00567F6B">
        <w:rPr>
          <w:color w:val="808080" w:themeColor="background1" w:themeShade="80"/>
          <w:lang w:val="en-US"/>
        </w:rPr>
        <w:t>documentation</w:t>
      </w:r>
      <w:r w:rsidR="00337B26">
        <w:rPr>
          <w:color w:val="808080" w:themeColor="background1" w:themeShade="80"/>
          <w:lang w:val="en-US"/>
        </w:rPr>
        <w:t xml:space="preserve"> </w:t>
      </w:r>
      <w:r w:rsidR="00B62684" w:rsidRPr="00B62684">
        <w:rPr>
          <w:rStyle w:val="Hyperlink"/>
        </w:rPr>
        <w:t>(</w:t>
      </w:r>
      <w:hyperlink r:id="rId13" w:history="1">
        <w:r w:rsidR="00337B26" w:rsidRPr="00337B26">
          <w:rPr>
            <w:rStyle w:val="Hyperlink"/>
            <w:lang w:val="en-US"/>
          </w:rPr>
          <w:t>here</w:t>
        </w:r>
      </w:hyperlink>
      <w:r w:rsidR="00B62684" w:rsidRPr="00B62684">
        <w:rPr>
          <w:rStyle w:val="Hyperlink"/>
          <w:lang w:val="en-US"/>
        </w:rPr>
        <w:t>)</w:t>
      </w:r>
      <w:r w:rsidR="00F26CC0" w:rsidRPr="00B62684">
        <w:rPr>
          <w:color w:val="808080" w:themeColor="background1" w:themeShade="80"/>
        </w:rPr>
        <w:t xml:space="preserve"> </w:t>
      </w:r>
      <w:r w:rsidR="00F26CC0" w:rsidRPr="00F26CC0">
        <w:rPr>
          <w:color w:val="808080" w:themeColor="background1" w:themeShade="80"/>
          <w:lang w:val="en-US"/>
        </w:rPr>
        <w:t>(Page 20)</w:t>
      </w:r>
      <w:r w:rsidRPr="00567F6B">
        <w:rPr>
          <w:color w:val="808080" w:themeColor="background1" w:themeShade="80"/>
          <w:lang w:val="en-US"/>
        </w:rPr>
        <w:t>:</w:t>
      </w:r>
    </w:p>
    <w:p w:rsidR="00B62684" w:rsidRPr="00263433" w:rsidRDefault="00B62684" w:rsidP="00263433">
      <w:pPr>
        <w:tabs>
          <w:tab w:val="left" w:pos="284"/>
        </w:tabs>
        <w:spacing w:after="0"/>
        <w:rPr>
          <w:sz w:val="16"/>
          <w:lang w:val="en-US"/>
        </w:rPr>
      </w:pPr>
    </w:p>
    <w:p w:rsidR="00856E2F" w:rsidRDefault="00567F6B" w:rsidP="00263433">
      <w:pPr>
        <w:tabs>
          <w:tab w:val="left" w:pos="284"/>
        </w:tabs>
        <w:spacing w:after="0"/>
        <w:rPr>
          <w:b/>
          <w:lang w:val="en-US"/>
        </w:rPr>
      </w:pPr>
      <w:r>
        <w:rPr>
          <w:b/>
          <w:lang w:val="en-US"/>
        </w:rPr>
        <w:t>Q:</w:t>
      </w:r>
      <w:r w:rsidR="00856E2F" w:rsidRPr="00856E2F">
        <w:rPr>
          <w:b/>
          <w:lang w:val="en-US"/>
        </w:rPr>
        <w:t xml:space="preserve"> Where can I find </w:t>
      </w:r>
      <w:r w:rsidR="00A74296">
        <w:rPr>
          <w:b/>
          <w:lang w:val="en-US"/>
        </w:rPr>
        <w:t xml:space="preserve">all </w:t>
      </w:r>
      <w:r w:rsidR="00856E2F" w:rsidRPr="00856E2F">
        <w:rPr>
          <w:b/>
          <w:lang w:val="en-US"/>
        </w:rPr>
        <w:t>paysafecard API error codes</w:t>
      </w:r>
      <w:r w:rsidR="00A74296">
        <w:rPr>
          <w:b/>
          <w:lang w:val="en-US"/>
        </w:rPr>
        <w:t>?</w:t>
      </w:r>
    </w:p>
    <w:p w:rsidR="00337B26" w:rsidRPr="00567F6B" w:rsidRDefault="00337B26" w:rsidP="00F26CC0">
      <w:pPr>
        <w:tabs>
          <w:tab w:val="left" w:pos="284"/>
        </w:tabs>
        <w:spacing w:after="0"/>
        <w:rPr>
          <w:color w:val="808080" w:themeColor="background1" w:themeShade="80"/>
          <w:lang w:val="en-US"/>
        </w:rPr>
      </w:pPr>
      <w:r w:rsidRPr="00567F6B">
        <w:rPr>
          <w:color w:val="808080" w:themeColor="background1" w:themeShade="80"/>
          <w:lang w:val="en-US"/>
        </w:rPr>
        <w:t xml:space="preserve">A: </w:t>
      </w:r>
      <w:r w:rsidR="00F26CC0">
        <w:rPr>
          <w:color w:val="808080" w:themeColor="background1" w:themeShade="80"/>
          <w:lang w:val="en-US"/>
        </w:rPr>
        <w:tab/>
      </w:r>
      <w:r w:rsidRPr="00567F6B">
        <w:rPr>
          <w:color w:val="808080" w:themeColor="background1" w:themeShade="80"/>
          <w:lang w:val="en-US"/>
        </w:rPr>
        <w:t xml:space="preserve">Please find the link </w:t>
      </w:r>
      <w:r>
        <w:rPr>
          <w:color w:val="808080" w:themeColor="background1" w:themeShade="80"/>
          <w:lang w:val="en-US"/>
        </w:rPr>
        <w:t xml:space="preserve">for our </w:t>
      </w:r>
      <w:r w:rsidRPr="00567F6B">
        <w:rPr>
          <w:color w:val="808080" w:themeColor="background1" w:themeShade="80"/>
          <w:lang w:val="en-US"/>
        </w:rPr>
        <w:t>documentation</w:t>
      </w:r>
      <w:r>
        <w:rPr>
          <w:color w:val="808080" w:themeColor="background1" w:themeShade="80"/>
          <w:lang w:val="en-US"/>
        </w:rPr>
        <w:t xml:space="preserve"> </w:t>
      </w:r>
      <w:r w:rsidR="00B62684">
        <w:rPr>
          <w:color w:val="808080" w:themeColor="background1" w:themeShade="80"/>
          <w:lang w:val="en-US"/>
        </w:rPr>
        <w:t>(</w:t>
      </w:r>
      <w:hyperlink r:id="rId14" w:history="1">
        <w:r w:rsidRPr="00337B26">
          <w:rPr>
            <w:rStyle w:val="Hyperlink"/>
            <w:lang w:val="en-US"/>
          </w:rPr>
          <w:t>here</w:t>
        </w:r>
      </w:hyperlink>
      <w:r w:rsidR="00B62684">
        <w:rPr>
          <w:rStyle w:val="Hyperlink"/>
          <w:lang w:val="en-US"/>
        </w:rPr>
        <w:t>)</w:t>
      </w:r>
      <w:r w:rsidR="00F26CC0">
        <w:rPr>
          <w:rStyle w:val="Hyperlink"/>
          <w:lang w:val="en-US"/>
        </w:rPr>
        <w:t xml:space="preserve"> </w:t>
      </w:r>
      <w:r w:rsidR="00F26CC0" w:rsidRPr="00F26CC0">
        <w:rPr>
          <w:color w:val="808080" w:themeColor="background1" w:themeShade="80"/>
          <w:lang w:val="en-US"/>
        </w:rPr>
        <w:t>(Page 26)</w:t>
      </w:r>
      <w:r w:rsidRPr="00F26CC0">
        <w:rPr>
          <w:color w:val="808080" w:themeColor="background1" w:themeShade="80"/>
          <w:lang w:val="en-US"/>
        </w:rPr>
        <w:t>:</w:t>
      </w:r>
    </w:p>
    <w:p w:rsidR="00F26CC0" w:rsidRPr="00263433" w:rsidRDefault="00F26CC0" w:rsidP="00263433">
      <w:pPr>
        <w:tabs>
          <w:tab w:val="left" w:pos="284"/>
        </w:tabs>
        <w:spacing w:after="0"/>
        <w:rPr>
          <w:sz w:val="16"/>
          <w:lang w:val="en-US"/>
        </w:rPr>
      </w:pPr>
    </w:p>
    <w:p w:rsidR="00856E2F" w:rsidRDefault="00C91E38" w:rsidP="00263433">
      <w:pPr>
        <w:tabs>
          <w:tab w:val="left" w:pos="284"/>
        </w:tabs>
        <w:spacing w:after="0"/>
        <w:rPr>
          <w:b/>
          <w:lang w:val="en-US"/>
        </w:rPr>
      </w:pPr>
      <w:r>
        <w:rPr>
          <w:b/>
          <w:lang w:val="en-US"/>
        </w:rPr>
        <w:t>Q:</w:t>
      </w:r>
      <w:r w:rsidR="00856E2F" w:rsidRPr="00856E2F">
        <w:rPr>
          <w:b/>
          <w:lang w:val="en-US"/>
        </w:rPr>
        <w:t xml:space="preserve"> I have finished the integration tests, what are the next steps?</w:t>
      </w:r>
    </w:p>
    <w:p w:rsidR="00A74296" w:rsidRDefault="00F26CC0" w:rsidP="00BE2822">
      <w:pPr>
        <w:tabs>
          <w:tab w:val="left" w:pos="284"/>
        </w:tabs>
        <w:spacing w:after="0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A:</w:t>
      </w:r>
      <w:r>
        <w:rPr>
          <w:color w:val="808080" w:themeColor="background1" w:themeShade="80"/>
          <w:lang w:val="en-US"/>
        </w:rPr>
        <w:tab/>
      </w:r>
      <w:r w:rsidR="00337B26">
        <w:rPr>
          <w:color w:val="808080" w:themeColor="background1" w:themeShade="80"/>
          <w:lang w:val="en-US"/>
        </w:rPr>
        <w:t xml:space="preserve">1.) </w:t>
      </w:r>
      <w:r w:rsidR="00567F6B">
        <w:rPr>
          <w:color w:val="808080" w:themeColor="background1" w:themeShade="80"/>
          <w:lang w:val="en-US"/>
        </w:rPr>
        <w:t xml:space="preserve">Please </w:t>
      </w:r>
      <w:r w:rsidR="00FE6C7A">
        <w:rPr>
          <w:color w:val="808080" w:themeColor="background1" w:themeShade="80"/>
          <w:lang w:val="en-US"/>
        </w:rPr>
        <w:t>return</w:t>
      </w:r>
      <w:r w:rsidR="00567F6B">
        <w:rPr>
          <w:color w:val="808080" w:themeColor="background1" w:themeShade="80"/>
          <w:lang w:val="en-US"/>
        </w:rPr>
        <w:t xml:space="preserve"> the </w:t>
      </w:r>
      <w:r w:rsidR="00FE6C7A">
        <w:rPr>
          <w:color w:val="808080" w:themeColor="background1" w:themeShade="80"/>
          <w:lang w:val="en-US"/>
        </w:rPr>
        <w:t>completed</w:t>
      </w:r>
      <w:r w:rsidR="00567F6B">
        <w:rPr>
          <w:color w:val="808080" w:themeColor="background1" w:themeShade="80"/>
          <w:lang w:val="en-US"/>
        </w:rPr>
        <w:t xml:space="preserve"> Ready4Payment document to </w:t>
      </w:r>
      <w:hyperlink r:id="rId15" w:history="1">
        <w:r w:rsidR="00567F6B" w:rsidRPr="00D12894">
          <w:rPr>
            <w:rStyle w:val="Hyperlink"/>
            <w:color w:val="000080" w:themeColor="hyperlink" w:themeShade="80"/>
            <w:lang w:val="en-US"/>
          </w:rPr>
          <w:t>integration@paysafecard.com</w:t>
        </w:r>
      </w:hyperlink>
    </w:p>
    <w:p w:rsidR="00F26CC0" w:rsidRDefault="00337B26" w:rsidP="00F26CC0">
      <w:pPr>
        <w:tabs>
          <w:tab w:val="left" w:pos="284"/>
        </w:tabs>
        <w:spacing w:after="0"/>
        <w:ind w:left="284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2.) </w:t>
      </w:r>
      <w:proofErr w:type="gramStart"/>
      <w:r>
        <w:rPr>
          <w:color w:val="808080" w:themeColor="background1" w:themeShade="80"/>
          <w:lang w:val="en-US"/>
        </w:rPr>
        <w:t>p</w:t>
      </w:r>
      <w:r w:rsidR="00567F6B">
        <w:rPr>
          <w:color w:val="808080" w:themeColor="background1" w:themeShade="80"/>
          <w:lang w:val="en-US"/>
        </w:rPr>
        <w:t>aysafecard</w:t>
      </w:r>
      <w:proofErr w:type="gramEnd"/>
      <w:r w:rsidR="00567F6B">
        <w:rPr>
          <w:color w:val="808080" w:themeColor="background1" w:themeShade="80"/>
          <w:lang w:val="en-US"/>
        </w:rPr>
        <w:t xml:space="preserve"> </w:t>
      </w:r>
      <w:r w:rsidR="00FE6C7A">
        <w:rPr>
          <w:color w:val="808080" w:themeColor="background1" w:themeShade="80"/>
          <w:lang w:val="en-US"/>
        </w:rPr>
        <w:t xml:space="preserve">integration team </w:t>
      </w:r>
      <w:r w:rsidR="00C91E38">
        <w:rPr>
          <w:color w:val="808080" w:themeColor="background1" w:themeShade="80"/>
          <w:lang w:val="en-US"/>
        </w:rPr>
        <w:t>will</w:t>
      </w:r>
      <w:r w:rsidR="00567F6B">
        <w:rPr>
          <w:color w:val="808080" w:themeColor="background1" w:themeShade="80"/>
          <w:lang w:val="en-US"/>
        </w:rPr>
        <w:t xml:space="preserve"> test and </w:t>
      </w:r>
      <w:r w:rsidR="00C91E38">
        <w:rPr>
          <w:color w:val="808080" w:themeColor="background1" w:themeShade="80"/>
          <w:lang w:val="en-US"/>
        </w:rPr>
        <w:t>verify</w:t>
      </w:r>
      <w:r w:rsidR="00567F6B">
        <w:rPr>
          <w:color w:val="808080" w:themeColor="background1" w:themeShade="80"/>
          <w:lang w:val="en-US"/>
        </w:rPr>
        <w:t xml:space="preserve"> yo</w:t>
      </w:r>
      <w:r w:rsidR="00C91E38">
        <w:rPr>
          <w:color w:val="808080" w:themeColor="background1" w:themeShade="80"/>
          <w:lang w:val="en-US"/>
        </w:rPr>
        <w:t>ur integration</w:t>
      </w:r>
      <w:r>
        <w:rPr>
          <w:color w:val="808080" w:themeColor="background1" w:themeShade="80"/>
          <w:lang w:val="en-US"/>
        </w:rPr>
        <w:t xml:space="preserve"> and upon </w:t>
      </w:r>
      <w:r w:rsidR="00F26CC0">
        <w:rPr>
          <w:color w:val="808080" w:themeColor="background1" w:themeShade="80"/>
          <w:lang w:val="en-US"/>
        </w:rPr>
        <w:t xml:space="preserve">successful </w:t>
      </w:r>
      <w:r w:rsidR="00C91E38">
        <w:rPr>
          <w:color w:val="808080" w:themeColor="background1" w:themeShade="80"/>
          <w:lang w:val="en-US"/>
        </w:rPr>
        <w:t xml:space="preserve">verification </w:t>
      </w:r>
      <w:r w:rsidR="00567F6B">
        <w:rPr>
          <w:color w:val="808080" w:themeColor="background1" w:themeShade="80"/>
          <w:lang w:val="en-US"/>
        </w:rPr>
        <w:t xml:space="preserve">we will request </w:t>
      </w:r>
      <w:r>
        <w:rPr>
          <w:color w:val="808080" w:themeColor="background1" w:themeShade="80"/>
          <w:lang w:val="en-US"/>
        </w:rPr>
        <w:t>P</w:t>
      </w:r>
      <w:r w:rsidR="00567F6B">
        <w:rPr>
          <w:color w:val="808080" w:themeColor="background1" w:themeShade="80"/>
          <w:lang w:val="en-US"/>
        </w:rPr>
        <w:t xml:space="preserve">roductive </w:t>
      </w:r>
      <w:r>
        <w:rPr>
          <w:color w:val="808080" w:themeColor="background1" w:themeShade="80"/>
          <w:lang w:val="en-US"/>
        </w:rPr>
        <w:t>D</w:t>
      </w:r>
      <w:r w:rsidR="00567F6B">
        <w:rPr>
          <w:color w:val="808080" w:themeColor="background1" w:themeShade="80"/>
          <w:lang w:val="en-US"/>
        </w:rPr>
        <w:t xml:space="preserve">ata </w:t>
      </w:r>
      <w:r>
        <w:rPr>
          <w:color w:val="808080" w:themeColor="background1" w:themeShade="80"/>
          <w:lang w:val="en-US"/>
        </w:rPr>
        <w:t>t</w:t>
      </w:r>
      <w:r w:rsidR="00567F6B">
        <w:rPr>
          <w:color w:val="808080" w:themeColor="background1" w:themeShade="80"/>
          <w:lang w:val="en-US"/>
        </w:rPr>
        <w:t>o you</w:t>
      </w:r>
      <w:r>
        <w:rPr>
          <w:color w:val="808080" w:themeColor="background1" w:themeShade="80"/>
          <w:lang w:val="en-US"/>
        </w:rPr>
        <w:t xml:space="preserve"> (</w:t>
      </w:r>
      <w:r w:rsidRPr="00337B26">
        <w:rPr>
          <w:color w:val="808080" w:themeColor="background1" w:themeShade="80"/>
          <w:lang w:val="en-US"/>
        </w:rPr>
        <w:t xml:space="preserve">Subject to Commercial </w:t>
      </w:r>
      <w:r w:rsidR="00F26CC0">
        <w:rPr>
          <w:color w:val="808080" w:themeColor="background1" w:themeShade="80"/>
          <w:lang w:val="en-US"/>
        </w:rPr>
        <w:t xml:space="preserve">Agreements being </w:t>
      </w:r>
      <w:r w:rsidRPr="00337B26">
        <w:rPr>
          <w:color w:val="808080" w:themeColor="background1" w:themeShade="80"/>
          <w:lang w:val="en-US"/>
        </w:rPr>
        <w:t>completed).</w:t>
      </w:r>
    </w:p>
    <w:p w:rsidR="00337B26" w:rsidRPr="000039B2" w:rsidRDefault="00337B26" w:rsidP="000039B2">
      <w:pPr>
        <w:tabs>
          <w:tab w:val="left" w:pos="284"/>
        </w:tabs>
        <w:spacing w:after="0"/>
        <w:ind w:left="284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3.) Once you have </w:t>
      </w:r>
      <w:r w:rsidR="00567F6B">
        <w:rPr>
          <w:color w:val="808080" w:themeColor="background1" w:themeShade="80"/>
          <w:lang w:val="en-US"/>
        </w:rPr>
        <w:t xml:space="preserve">received the </w:t>
      </w:r>
      <w:r>
        <w:rPr>
          <w:color w:val="808080" w:themeColor="background1" w:themeShade="80"/>
          <w:lang w:val="en-US"/>
        </w:rPr>
        <w:t>P</w:t>
      </w:r>
      <w:r w:rsidR="00567F6B">
        <w:rPr>
          <w:color w:val="808080" w:themeColor="background1" w:themeShade="80"/>
          <w:lang w:val="en-US"/>
        </w:rPr>
        <w:t xml:space="preserve">roductive </w:t>
      </w:r>
      <w:r>
        <w:rPr>
          <w:color w:val="808080" w:themeColor="background1" w:themeShade="80"/>
          <w:lang w:val="en-US"/>
        </w:rPr>
        <w:t>D</w:t>
      </w:r>
      <w:r w:rsidR="00567F6B">
        <w:rPr>
          <w:color w:val="808080" w:themeColor="background1" w:themeShade="80"/>
          <w:lang w:val="en-US"/>
        </w:rPr>
        <w:t>ata package</w:t>
      </w:r>
      <w:r w:rsidR="00C91E38">
        <w:rPr>
          <w:color w:val="808080" w:themeColor="background1" w:themeShade="80"/>
          <w:lang w:val="en-US"/>
        </w:rPr>
        <w:t>,</w:t>
      </w:r>
      <w:r w:rsidR="00567F6B">
        <w:rPr>
          <w:color w:val="808080" w:themeColor="background1" w:themeShade="80"/>
          <w:lang w:val="en-US"/>
        </w:rPr>
        <w:t xml:space="preserve"> a last real-money test is necessary before </w:t>
      </w:r>
      <w:r w:rsidR="00263433">
        <w:rPr>
          <w:color w:val="808080" w:themeColor="background1" w:themeShade="80"/>
          <w:lang w:val="en-US"/>
        </w:rPr>
        <w:t xml:space="preserve">we </w:t>
      </w:r>
      <w:r>
        <w:rPr>
          <w:color w:val="808080" w:themeColor="background1" w:themeShade="80"/>
          <w:lang w:val="en-US"/>
        </w:rPr>
        <w:t xml:space="preserve">can </w:t>
      </w:r>
      <w:r w:rsidR="00C91E38">
        <w:rPr>
          <w:color w:val="808080" w:themeColor="background1" w:themeShade="80"/>
          <w:lang w:val="en-US"/>
        </w:rPr>
        <w:t>activate your account for all customers.</w:t>
      </w:r>
      <w:r>
        <w:rPr>
          <w:color w:val="808080" w:themeColor="background1" w:themeShade="80"/>
          <w:lang w:val="en-US"/>
        </w:rPr>
        <w:t xml:space="preserve"> </w:t>
      </w:r>
      <w:r w:rsidRPr="00337B26">
        <w:rPr>
          <w:color w:val="808080" w:themeColor="background1" w:themeShade="80"/>
          <w:lang w:val="en-US"/>
        </w:rPr>
        <w:t xml:space="preserve">This simply </w:t>
      </w:r>
      <w:r w:rsidR="00F26CC0">
        <w:rPr>
          <w:color w:val="808080" w:themeColor="background1" w:themeShade="80"/>
          <w:lang w:val="en-US"/>
        </w:rPr>
        <w:t xml:space="preserve">requires one payment test to be </w:t>
      </w:r>
      <w:r w:rsidRPr="00337B26">
        <w:rPr>
          <w:color w:val="808080" w:themeColor="background1" w:themeShade="80"/>
          <w:lang w:val="en-US"/>
        </w:rPr>
        <w:t>made using the Productive Data that we have provided you.</w:t>
      </w:r>
    </w:p>
    <w:p w:rsidR="00E470BD" w:rsidRDefault="00E470BD" w:rsidP="00BE2822">
      <w:pPr>
        <w:tabs>
          <w:tab w:val="left" w:pos="284"/>
        </w:tabs>
        <w:spacing w:after="0"/>
        <w:ind w:left="708"/>
        <w:rPr>
          <w:color w:val="808080" w:themeColor="background1" w:themeShade="80"/>
          <w:lang w:val="en-US"/>
        </w:rPr>
      </w:pPr>
    </w:p>
    <w:sectPr w:rsidR="00E470BD" w:rsidSect="00994EE0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BE9" w:rsidRDefault="00113BE9" w:rsidP="001D28D1">
      <w:pPr>
        <w:spacing w:after="0" w:line="240" w:lineRule="auto"/>
      </w:pPr>
      <w:r>
        <w:separator/>
      </w:r>
    </w:p>
  </w:endnote>
  <w:endnote w:type="continuationSeparator" w:id="0">
    <w:p w:rsidR="00113BE9" w:rsidRDefault="00113BE9" w:rsidP="001D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BE9" w:rsidRPr="001D28D1" w:rsidRDefault="00113BE9" w:rsidP="001D28D1">
    <w:pPr>
      <w:pStyle w:val="Fuzeile"/>
      <w:jc w:val="right"/>
      <w:rPr>
        <w:rFonts w:ascii="Verdana" w:hAnsi="Verdana"/>
        <w:sz w:val="16"/>
        <w:szCs w:val="16"/>
      </w:rPr>
    </w:pPr>
    <w:r w:rsidRPr="001D28D1">
      <w:rPr>
        <w:rFonts w:ascii="Verdana" w:hAnsi="Verdana"/>
        <w:sz w:val="16"/>
        <w:szCs w:val="16"/>
      </w:rPr>
      <w:fldChar w:fldCharType="begin"/>
    </w:r>
    <w:r w:rsidRPr="001D28D1">
      <w:rPr>
        <w:rFonts w:ascii="Verdana" w:hAnsi="Verdana"/>
        <w:sz w:val="16"/>
        <w:szCs w:val="16"/>
      </w:rPr>
      <w:instrText>PAGE  \* Arabic  \* MERGEFORMAT</w:instrText>
    </w:r>
    <w:r w:rsidRPr="001D28D1">
      <w:rPr>
        <w:rFonts w:ascii="Verdana" w:hAnsi="Verdana"/>
        <w:sz w:val="16"/>
        <w:szCs w:val="16"/>
      </w:rPr>
      <w:fldChar w:fldCharType="separate"/>
    </w:r>
    <w:r w:rsidR="00A56943" w:rsidRPr="00A56943">
      <w:rPr>
        <w:rFonts w:ascii="Verdana" w:hAnsi="Verdana"/>
        <w:noProof/>
        <w:sz w:val="16"/>
        <w:szCs w:val="16"/>
        <w:lang w:val="de-DE"/>
      </w:rPr>
      <w:t>2</w:t>
    </w:r>
    <w:r w:rsidRPr="001D28D1">
      <w:rPr>
        <w:rFonts w:ascii="Verdana" w:hAnsi="Verdana"/>
        <w:sz w:val="16"/>
        <w:szCs w:val="16"/>
      </w:rPr>
      <w:fldChar w:fldCharType="end"/>
    </w:r>
    <w:r w:rsidRPr="001D28D1">
      <w:rPr>
        <w:rFonts w:ascii="Verdana" w:hAnsi="Verdana"/>
        <w:sz w:val="16"/>
        <w:szCs w:val="16"/>
        <w:lang w:val="de-DE"/>
      </w:rPr>
      <w:t xml:space="preserve"> of </w:t>
    </w:r>
    <w:r w:rsidRPr="001D28D1">
      <w:rPr>
        <w:rFonts w:ascii="Verdana" w:hAnsi="Verdana"/>
        <w:sz w:val="16"/>
        <w:szCs w:val="16"/>
      </w:rPr>
      <w:fldChar w:fldCharType="begin"/>
    </w:r>
    <w:r w:rsidRPr="001D28D1">
      <w:rPr>
        <w:rFonts w:ascii="Verdana" w:hAnsi="Verdana"/>
        <w:sz w:val="16"/>
        <w:szCs w:val="16"/>
      </w:rPr>
      <w:instrText>NUMPAGES  \* Arabic  \* MERGEFORMAT</w:instrText>
    </w:r>
    <w:r w:rsidRPr="001D28D1">
      <w:rPr>
        <w:rFonts w:ascii="Verdana" w:hAnsi="Verdana"/>
        <w:sz w:val="16"/>
        <w:szCs w:val="16"/>
      </w:rPr>
      <w:fldChar w:fldCharType="separate"/>
    </w:r>
    <w:r w:rsidR="00A56943" w:rsidRPr="00A56943">
      <w:rPr>
        <w:rFonts w:ascii="Verdana" w:hAnsi="Verdana"/>
        <w:noProof/>
        <w:sz w:val="16"/>
        <w:szCs w:val="16"/>
        <w:lang w:val="de-DE"/>
      </w:rPr>
      <w:t>9</w:t>
    </w:r>
    <w:r w:rsidRPr="001D28D1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BE9" w:rsidRDefault="00113BE9" w:rsidP="001D28D1">
      <w:pPr>
        <w:spacing w:after="0" w:line="240" w:lineRule="auto"/>
      </w:pPr>
      <w:r>
        <w:separator/>
      </w:r>
    </w:p>
  </w:footnote>
  <w:footnote w:type="continuationSeparator" w:id="0">
    <w:p w:rsidR="00113BE9" w:rsidRDefault="00113BE9" w:rsidP="001D2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BE9" w:rsidRDefault="00113BE9">
    <w:pPr>
      <w:pStyle w:val="Kopfzeile"/>
    </w:pPr>
    <w:r w:rsidRPr="00447C52">
      <w:rPr>
        <w:rFonts w:ascii="Verdana" w:hAnsi="Verdana"/>
        <w:noProof/>
        <w:sz w:val="18"/>
        <w:szCs w:val="18"/>
        <w:lang w:eastAsia="de-AT"/>
      </w:rPr>
      <w:drawing>
        <wp:inline distT="0" distB="0" distL="0" distR="0" wp14:anchorId="7F714C3D" wp14:editId="3886CFE0">
          <wp:extent cx="1400175" cy="359305"/>
          <wp:effectExtent l="0" t="0" r="0" b="3175"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773" cy="369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2C6"/>
    <w:multiLevelType w:val="hybridMultilevel"/>
    <w:tmpl w:val="68FAB5DE"/>
    <w:lvl w:ilvl="0" w:tplc="0B982A9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26325"/>
    <w:multiLevelType w:val="multilevel"/>
    <w:tmpl w:val="AE6E37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0A423DEC"/>
    <w:multiLevelType w:val="hybridMultilevel"/>
    <w:tmpl w:val="8FD21168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050BD5"/>
    <w:multiLevelType w:val="hybridMultilevel"/>
    <w:tmpl w:val="06FEB306"/>
    <w:lvl w:ilvl="0" w:tplc="5B82E226">
      <w:numFmt w:val="bullet"/>
      <w:lvlText w:val="•"/>
      <w:lvlJc w:val="left"/>
      <w:pPr>
        <w:ind w:left="1065" w:hanging="705"/>
      </w:pPr>
      <w:rPr>
        <w:rFonts w:ascii="Verdana" w:eastAsiaTheme="minorHAnsi" w:hAnsi="Verdan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13F72"/>
    <w:multiLevelType w:val="hybridMultilevel"/>
    <w:tmpl w:val="6A56EA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A1BA5"/>
    <w:multiLevelType w:val="hybridMultilevel"/>
    <w:tmpl w:val="C99C13E6"/>
    <w:lvl w:ilvl="0" w:tplc="28DAAF82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03C60"/>
    <w:multiLevelType w:val="hybridMultilevel"/>
    <w:tmpl w:val="DD62B02A"/>
    <w:lvl w:ilvl="0" w:tplc="0C070019">
      <w:start w:val="1"/>
      <w:numFmt w:val="lowerLetter"/>
      <w:lvlText w:val="%1."/>
      <w:lvlJc w:val="left"/>
      <w:pPr>
        <w:ind w:left="1776" w:hanging="360"/>
      </w:pPr>
    </w:lvl>
    <w:lvl w:ilvl="1" w:tplc="0C070019" w:tentative="1">
      <w:start w:val="1"/>
      <w:numFmt w:val="lowerLetter"/>
      <w:lvlText w:val="%2."/>
      <w:lvlJc w:val="left"/>
      <w:pPr>
        <w:ind w:left="2496" w:hanging="360"/>
      </w:pPr>
    </w:lvl>
    <w:lvl w:ilvl="2" w:tplc="0C07001B" w:tentative="1">
      <w:start w:val="1"/>
      <w:numFmt w:val="lowerRoman"/>
      <w:lvlText w:val="%3."/>
      <w:lvlJc w:val="right"/>
      <w:pPr>
        <w:ind w:left="3216" w:hanging="180"/>
      </w:pPr>
    </w:lvl>
    <w:lvl w:ilvl="3" w:tplc="0C07000F" w:tentative="1">
      <w:start w:val="1"/>
      <w:numFmt w:val="decimal"/>
      <w:lvlText w:val="%4."/>
      <w:lvlJc w:val="left"/>
      <w:pPr>
        <w:ind w:left="3936" w:hanging="360"/>
      </w:pPr>
    </w:lvl>
    <w:lvl w:ilvl="4" w:tplc="0C070019" w:tentative="1">
      <w:start w:val="1"/>
      <w:numFmt w:val="lowerLetter"/>
      <w:lvlText w:val="%5."/>
      <w:lvlJc w:val="left"/>
      <w:pPr>
        <w:ind w:left="4656" w:hanging="360"/>
      </w:pPr>
    </w:lvl>
    <w:lvl w:ilvl="5" w:tplc="0C07001B" w:tentative="1">
      <w:start w:val="1"/>
      <w:numFmt w:val="lowerRoman"/>
      <w:lvlText w:val="%6."/>
      <w:lvlJc w:val="right"/>
      <w:pPr>
        <w:ind w:left="5376" w:hanging="180"/>
      </w:pPr>
    </w:lvl>
    <w:lvl w:ilvl="6" w:tplc="0C07000F" w:tentative="1">
      <w:start w:val="1"/>
      <w:numFmt w:val="decimal"/>
      <w:lvlText w:val="%7."/>
      <w:lvlJc w:val="left"/>
      <w:pPr>
        <w:ind w:left="6096" w:hanging="360"/>
      </w:pPr>
    </w:lvl>
    <w:lvl w:ilvl="7" w:tplc="0C070019" w:tentative="1">
      <w:start w:val="1"/>
      <w:numFmt w:val="lowerLetter"/>
      <w:lvlText w:val="%8."/>
      <w:lvlJc w:val="left"/>
      <w:pPr>
        <w:ind w:left="6816" w:hanging="360"/>
      </w:pPr>
    </w:lvl>
    <w:lvl w:ilvl="8" w:tplc="0C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19D5568"/>
    <w:multiLevelType w:val="multilevel"/>
    <w:tmpl w:val="AE6E37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8">
    <w:nsid w:val="179903B9"/>
    <w:multiLevelType w:val="hybridMultilevel"/>
    <w:tmpl w:val="B89478A0"/>
    <w:lvl w:ilvl="0" w:tplc="E0CA2B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92200"/>
    <w:multiLevelType w:val="hybridMultilevel"/>
    <w:tmpl w:val="FB5243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091259"/>
    <w:multiLevelType w:val="hybridMultilevel"/>
    <w:tmpl w:val="075004EC"/>
    <w:lvl w:ilvl="0" w:tplc="D732277E">
      <w:start w:val="5"/>
      <w:numFmt w:val="decimal"/>
      <w:lvlText w:val="%1.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1EBA736D"/>
    <w:multiLevelType w:val="hybridMultilevel"/>
    <w:tmpl w:val="CBA402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E16A8"/>
    <w:multiLevelType w:val="hybridMultilevel"/>
    <w:tmpl w:val="B82CFAB0"/>
    <w:lvl w:ilvl="0" w:tplc="0C070019">
      <w:start w:val="1"/>
      <w:numFmt w:val="lowerLetter"/>
      <w:lvlText w:val="%1."/>
      <w:lvlJc w:val="left"/>
      <w:pPr>
        <w:ind w:left="1776" w:hanging="360"/>
      </w:pPr>
    </w:lvl>
    <w:lvl w:ilvl="1" w:tplc="0C070019" w:tentative="1">
      <w:start w:val="1"/>
      <w:numFmt w:val="lowerLetter"/>
      <w:lvlText w:val="%2."/>
      <w:lvlJc w:val="left"/>
      <w:pPr>
        <w:ind w:left="2496" w:hanging="360"/>
      </w:pPr>
    </w:lvl>
    <w:lvl w:ilvl="2" w:tplc="0C07001B" w:tentative="1">
      <w:start w:val="1"/>
      <w:numFmt w:val="lowerRoman"/>
      <w:lvlText w:val="%3."/>
      <w:lvlJc w:val="right"/>
      <w:pPr>
        <w:ind w:left="3216" w:hanging="180"/>
      </w:pPr>
    </w:lvl>
    <w:lvl w:ilvl="3" w:tplc="0C07000F" w:tentative="1">
      <w:start w:val="1"/>
      <w:numFmt w:val="decimal"/>
      <w:lvlText w:val="%4."/>
      <w:lvlJc w:val="left"/>
      <w:pPr>
        <w:ind w:left="3936" w:hanging="360"/>
      </w:pPr>
    </w:lvl>
    <w:lvl w:ilvl="4" w:tplc="0C070019" w:tentative="1">
      <w:start w:val="1"/>
      <w:numFmt w:val="lowerLetter"/>
      <w:lvlText w:val="%5."/>
      <w:lvlJc w:val="left"/>
      <w:pPr>
        <w:ind w:left="4656" w:hanging="360"/>
      </w:pPr>
    </w:lvl>
    <w:lvl w:ilvl="5" w:tplc="0C07001B" w:tentative="1">
      <w:start w:val="1"/>
      <w:numFmt w:val="lowerRoman"/>
      <w:lvlText w:val="%6."/>
      <w:lvlJc w:val="right"/>
      <w:pPr>
        <w:ind w:left="5376" w:hanging="180"/>
      </w:pPr>
    </w:lvl>
    <w:lvl w:ilvl="6" w:tplc="0C07000F" w:tentative="1">
      <w:start w:val="1"/>
      <w:numFmt w:val="decimal"/>
      <w:lvlText w:val="%7."/>
      <w:lvlJc w:val="left"/>
      <w:pPr>
        <w:ind w:left="6096" w:hanging="360"/>
      </w:pPr>
    </w:lvl>
    <w:lvl w:ilvl="7" w:tplc="0C070019" w:tentative="1">
      <w:start w:val="1"/>
      <w:numFmt w:val="lowerLetter"/>
      <w:lvlText w:val="%8."/>
      <w:lvlJc w:val="left"/>
      <w:pPr>
        <w:ind w:left="6816" w:hanging="360"/>
      </w:pPr>
    </w:lvl>
    <w:lvl w:ilvl="8" w:tplc="0C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29672041"/>
    <w:multiLevelType w:val="hybridMultilevel"/>
    <w:tmpl w:val="FB5243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9A63FD"/>
    <w:multiLevelType w:val="multilevel"/>
    <w:tmpl w:val="008C6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2E23223E"/>
    <w:multiLevelType w:val="hybridMultilevel"/>
    <w:tmpl w:val="5198AC68"/>
    <w:lvl w:ilvl="0" w:tplc="5B82E226">
      <w:numFmt w:val="bullet"/>
      <w:lvlText w:val="•"/>
      <w:lvlJc w:val="left"/>
      <w:pPr>
        <w:ind w:left="1065" w:hanging="705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4E4333"/>
    <w:multiLevelType w:val="hybridMultilevel"/>
    <w:tmpl w:val="5C1C0B04"/>
    <w:lvl w:ilvl="0" w:tplc="0C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AE3FED"/>
    <w:multiLevelType w:val="hybridMultilevel"/>
    <w:tmpl w:val="B332F574"/>
    <w:lvl w:ilvl="0" w:tplc="1934479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00B05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7A4375"/>
    <w:multiLevelType w:val="multilevel"/>
    <w:tmpl w:val="1F7076B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19">
    <w:nsid w:val="3DE6653D"/>
    <w:multiLevelType w:val="hybridMultilevel"/>
    <w:tmpl w:val="FB5243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3E3158"/>
    <w:multiLevelType w:val="hybridMultilevel"/>
    <w:tmpl w:val="FB5243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A935DB"/>
    <w:multiLevelType w:val="hybridMultilevel"/>
    <w:tmpl w:val="B988174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062C2A"/>
    <w:multiLevelType w:val="hybridMultilevel"/>
    <w:tmpl w:val="F5CAECBC"/>
    <w:lvl w:ilvl="0" w:tplc="28A4656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00B05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EA38A3"/>
    <w:multiLevelType w:val="hybridMultilevel"/>
    <w:tmpl w:val="127093CC"/>
    <w:lvl w:ilvl="0" w:tplc="D732277E">
      <w:start w:val="5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6D2E63"/>
    <w:multiLevelType w:val="hybridMultilevel"/>
    <w:tmpl w:val="AA227A16"/>
    <w:lvl w:ilvl="0" w:tplc="0B982A9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3B29DA"/>
    <w:multiLevelType w:val="hybridMultilevel"/>
    <w:tmpl w:val="C8DC5D70"/>
    <w:lvl w:ilvl="0" w:tplc="28A4656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00B05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207F7"/>
    <w:multiLevelType w:val="multilevel"/>
    <w:tmpl w:val="AE6E37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27">
    <w:nsid w:val="5390787E"/>
    <w:multiLevelType w:val="multilevel"/>
    <w:tmpl w:val="B85C5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6206464F"/>
    <w:multiLevelType w:val="hybridMultilevel"/>
    <w:tmpl w:val="6762AE98"/>
    <w:lvl w:ilvl="0" w:tplc="67D6E4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8D638E"/>
    <w:multiLevelType w:val="hybridMultilevel"/>
    <w:tmpl w:val="A4B093F4"/>
    <w:lvl w:ilvl="0" w:tplc="C81EB01C">
      <w:numFmt w:val="bullet"/>
      <w:lvlText w:val="-"/>
      <w:lvlJc w:val="left"/>
      <w:pPr>
        <w:ind w:left="1776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6A325C3D"/>
    <w:multiLevelType w:val="hybridMultilevel"/>
    <w:tmpl w:val="AE5C9C70"/>
    <w:lvl w:ilvl="0" w:tplc="D732277E">
      <w:start w:val="5"/>
      <w:numFmt w:val="decimal"/>
      <w:lvlText w:val="%1.)"/>
      <w:lvlJc w:val="left"/>
      <w:pPr>
        <w:ind w:left="213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53" w:hanging="360"/>
      </w:pPr>
    </w:lvl>
    <w:lvl w:ilvl="2" w:tplc="0407001B" w:tentative="1">
      <w:start w:val="1"/>
      <w:numFmt w:val="lowerRoman"/>
      <w:lvlText w:val="%3."/>
      <w:lvlJc w:val="right"/>
      <w:pPr>
        <w:ind w:left="3573" w:hanging="180"/>
      </w:pPr>
    </w:lvl>
    <w:lvl w:ilvl="3" w:tplc="0407000F" w:tentative="1">
      <w:start w:val="1"/>
      <w:numFmt w:val="decimal"/>
      <w:lvlText w:val="%4."/>
      <w:lvlJc w:val="left"/>
      <w:pPr>
        <w:ind w:left="4293" w:hanging="360"/>
      </w:pPr>
    </w:lvl>
    <w:lvl w:ilvl="4" w:tplc="04070019" w:tentative="1">
      <w:start w:val="1"/>
      <w:numFmt w:val="lowerLetter"/>
      <w:lvlText w:val="%5."/>
      <w:lvlJc w:val="left"/>
      <w:pPr>
        <w:ind w:left="5013" w:hanging="360"/>
      </w:pPr>
    </w:lvl>
    <w:lvl w:ilvl="5" w:tplc="0407001B" w:tentative="1">
      <w:start w:val="1"/>
      <w:numFmt w:val="lowerRoman"/>
      <w:lvlText w:val="%6."/>
      <w:lvlJc w:val="right"/>
      <w:pPr>
        <w:ind w:left="5733" w:hanging="180"/>
      </w:pPr>
    </w:lvl>
    <w:lvl w:ilvl="6" w:tplc="0407000F" w:tentative="1">
      <w:start w:val="1"/>
      <w:numFmt w:val="decimal"/>
      <w:lvlText w:val="%7."/>
      <w:lvlJc w:val="left"/>
      <w:pPr>
        <w:ind w:left="6453" w:hanging="360"/>
      </w:pPr>
    </w:lvl>
    <w:lvl w:ilvl="7" w:tplc="04070019" w:tentative="1">
      <w:start w:val="1"/>
      <w:numFmt w:val="lowerLetter"/>
      <w:lvlText w:val="%8."/>
      <w:lvlJc w:val="left"/>
      <w:pPr>
        <w:ind w:left="7173" w:hanging="360"/>
      </w:pPr>
    </w:lvl>
    <w:lvl w:ilvl="8" w:tplc="0407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31">
    <w:nsid w:val="6AE8161A"/>
    <w:multiLevelType w:val="hybridMultilevel"/>
    <w:tmpl w:val="34D059FC"/>
    <w:lvl w:ilvl="0" w:tplc="F7A2CB50">
      <w:start w:val="5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E327D6"/>
    <w:multiLevelType w:val="hybridMultilevel"/>
    <w:tmpl w:val="143A7CD6"/>
    <w:lvl w:ilvl="0" w:tplc="D5B298CE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7DA32458"/>
    <w:multiLevelType w:val="hybridMultilevel"/>
    <w:tmpl w:val="0DF8587C"/>
    <w:lvl w:ilvl="0" w:tplc="4D5672AA">
      <w:start w:val="1"/>
      <w:numFmt w:val="bullet"/>
      <w:lvlText w:val=""/>
      <w:lvlJc w:val="left"/>
      <w:pPr>
        <w:ind w:left="720" w:hanging="360"/>
      </w:pPr>
      <w:rPr>
        <w:rFonts w:ascii="Webdings" w:hAnsi="Webdings" w:hint="default"/>
        <w:color w:val="FF0000"/>
        <w:sz w:val="28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1"/>
  </w:num>
  <w:num w:numId="4">
    <w:abstractNumId w:val="12"/>
  </w:num>
  <w:num w:numId="5">
    <w:abstractNumId w:val="6"/>
  </w:num>
  <w:num w:numId="6">
    <w:abstractNumId w:val="2"/>
  </w:num>
  <w:num w:numId="7">
    <w:abstractNumId w:val="16"/>
  </w:num>
  <w:num w:numId="8">
    <w:abstractNumId w:val="17"/>
  </w:num>
  <w:num w:numId="9">
    <w:abstractNumId w:val="25"/>
  </w:num>
  <w:num w:numId="10">
    <w:abstractNumId w:val="19"/>
  </w:num>
  <w:num w:numId="11">
    <w:abstractNumId w:val="22"/>
  </w:num>
  <w:num w:numId="12">
    <w:abstractNumId w:val="17"/>
  </w:num>
  <w:num w:numId="13">
    <w:abstractNumId w:val="25"/>
  </w:num>
  <w:num w:numId="14">
    <w:abstractNumId w:val="4"/>
  </w:num>
  <w:num w:numId="15">
    <w:abstractNumId w:val="15"/>
  </w:num>
  <w:num w:numId="16">
    <w:abstractNumId w:val="3"/>
  </w:num>
  <w:num w:numId="17">
    <w:abstractNumId w:val="13"/>
  </w:num>
  <w:num w:numId="18">
    <w:abstractNumId w:val="8"/>
  </w:num>
  <w:num w:numId="19">
    <w:abstractNumId w:val="33"/>
  </w:num>
  <w:num w:numId="20">
    <w:abstractNumId w:val="0"/>
  </w:num>
  <w:num w:numId="21">
    <w:abstractNumId w:val="24"/>
  </w:num>
  <w:num w:numId="22">
    <w:abstractNumId w:val="18"/>
  </w:num>
  <w:num w:numId="23">
    <w:abstractNumId w:val="32"/>
  </w:num>
  <w:num w:numId="24">
    <w:abstractNumId w:val="27"/>
  </w:num>
  <w:num w:numId="25">
    <w:abstractNumId w:val="14"/>
  </w:num>
  <w:num w:numId="26">
    <w:abstractNumId w:val="31"/>
  </w:num>
  <w:num w:numId="27">
    <w:abstractNumId w:val="1"/>
  </w:num>
  <w:num w:numId="28">
    <w:abstractNumId w:val="7"/>
  </w:num>
  <w:num w:numId="29">
    <w:abstractNumId w:val="26"/>
  </w:num>
  <w:num w:numId="30">
    <w:abstractNumId w:val="23"/>
  </w:num>
  <w:num w:numId="31">
    <w:abstractNumId w:val="30"/>
  </w:num>
  <w:num w:numId="32">
    <w:abstractNumId w:val="10"/>
  </w:num>
  <w:num w:numId="33">
    <w:abstractNumId w:val="29"/>
  </w:num>
  <w:num w:numId="34">
    <w:abstractNumId w:val="28"/>
  </w:num>
  <w:num w:numId="35">
    <w:abstractNumId w:val="9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ocumentProtection w:edit="forms" w:enforcement="1" w:cryptProviderType="rsaFull" w:cryptAlgorithmClass="hash" w:cryptAlgorithmType="typeAny" w:cryptAlgorithmSid="4" w:cryptSpinCount="100000" w:hash="0P+p1GjXjvO89//dQBj/bCZYxiM=" w:salt="JNzM7EUG4n9I4ngMNK9pDQ=="/>
  <w:defaultTabStop w:val="708"/>
  <w:hyphenationZone w:val="425"/>
  <w:doNotShadeFormData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0F"/>
    <w:rsid w:val="000039B2"/>
    <w:rsid w:val="00016145"/>
    <w:rsid w:val="00023DCD"/>
    <w:rsid w:val="00032FC4"/>
    <w:rsid w:val="00044EE9"/>
    <w:rsid w:val="000565AF"/>
    <w:rsid w:val="000616DF"/>
    <w:rsid w:val="000651D1"/>
    <w:rsid w:val="00066304"/>
    <w:rsid w:val="000759BB"/>
    <w:rsid w:val="000875ED"/>
    <w:rsid w:val="000B40D2"/>
    <w:rsid w:val="000B44CA"/>
    <w:rsid w:val="000D1A21"/>
    <w:rsid w:val="000E3849"/>
    <w:rsid w:val="000F7CE4"/>
    <w:rsid w:val="001077B8"/>
    <w:rsid w:val="00113BE9"/>
    <w:rsid w:val="0016474C"/>
    <w:rsid w:val="00173D0C"/>
    <w:rsid w:val="001A73D5"/>
    <w:rsid w:val="001D0D44"/>
    <w:rsid w:val="001D28D1"/>
    <w:rsid w:val="00226D8D"/>
    <w:rsid w:val="00231D8A"/>
    <w:rsid w:val="00232697"/>
    <w:rsid w:val="0024070B"/>
    <w:rsid w:val="002450CB"/>
    <w:rsid w:val="002617C4"/>
    <w:rsid w:val="00263433"/>
    <w:rsid w:val="002C1A05"/>
    <w:rsid w:val="002E4131"/>
    <w:rsid w:val="002E632E"/>
    <w:rsid w:val="0032284B"/>
    <w:rsid w:val="00333525"/>
    <w:rsid w:val="00337B26"/>
    <w:rsid w:val="003472D7"/>
    <w:rsid w:val="00347F1C"/>
    <w:rsid w:val="003563A1"/>
    <w:rsid w:val="00366009"/>
    <w:rsid w:val="00366A10"/>
    <w:rsid w:val="003714E0"/>
    <w:rsid w:val="00396D43"/>
    <w:rsid w:val="003D0D9C"/>
    <w:rsid w:val="003E3159"/>
    <w:rsid w:val="00413046"/>
    <w:rsid w:val="00420165"/>
    <w:rsid w:val="00424958"/>
    <w:rsid w:val="00437C69"/>
    <w:rsid w:val="00465517"/>
    <w:rsid w:val="0048224B"/>
    <w:rsid w:val="004A7EF5"/>
    <w:rsid w:val="004B26F9"/>
    <w:rsid w:val="005100A3"/>
    <w:rsid w:val="005226BF"/>
    <w:rsid w:val="005506A3"/>
    <w:rsid w:val="005531F9"/>
    <w:rsid w:val="00567F6B"/>
    <w:rsid w:val="005A6036"/>
    <w:rsid w:val="005D6905"/>
    <w:rsid w:val="00631A7D"/>
    <w:rsid w:val="006372ED"/>
    <w:rsid w:val="0065073D"/>
    <w:rsid w:val="00683BBB"/>
    <w:rsid w:val="006908B6"/>
    <w:rsid w:val="00692974"/>
    <w:rsid w:val="006A4DEA"/>
    <w:rsid w:val="006B015C"/>
    <w:rsid w:val="006B5BF8"/>
    <w:rsid w:val="00701E24"/>
    <w:rsid w:val="00705728"/>
    <w:rsid w:val="0071110F"/>
    <w:rsid w:val="0075389B"/>
    <w:rsid w:val="00771B9A"/>
    <w:rsid w:val="007855C2"/>
    <w:rsid w:val="00796A08"/>
    <w:rsid w:val="007B1E00"/>
    <w:rsid w:val="007B3DD6"/>
    <w:rsid w:val="007C0A60"/>
    <w:rsid w:val="00827167"/>
    <w:rsid w:val="00834F23"/>
    <w:rsid w:val="00840341"/>
    <w:rsid w:val="00842066"/>
    <w:rsid w:val="00856E2F"/>
    <w:rsid w:val="00872BE3"/>
    <w:rsid w:val="008A699C"/>
    <w:rsid w:val="008D121D"/>
    <w:rsid w:val="008D4A8A"/>
    <w:rsid w:val="008E1FC8"/>
    <w:rsid w:val="008F7FED"/>
    <w:rsid w:val="009145CE"/>
    <w:rsid w:val="00925937"/>
    <w:rsid w:val="00932219"/>
    <w:rsid w:val="009360AF"/>
    <w:rsid w:val="00941C8C"/>
    <w:rsid w:val="009736EB"/>
    <w:rsid w:val="00975297"/>
    <w:rsid w:val="009819DE"/>
    <w:rsid w:val="00994EE0"/>
    <w:rsid w:val="009C0D73"/>
    <w:rsid w:val="009D2CF9"/>
    <w:rsid w:val="009E019A"/>
    <w:rsid w:val="00A54F66"/>
    <w:rsid w:val="00A56943"/>
    <w:rsid w:val="00A74296"/>
    <w:rsid w:val="00AA5B27"/>
    <w:rsid w:val="00AC037A"/>
    <w:rsid w:val="00AD3338"/>
    <w:rsid w:val="00AE7FDE"/>
    <w:rsid w:val="00B61276"/>
    <w:rsid w:val="00B62684"/>
    <w:rsid w:val="00B633EB"/>
    <w:rsid w:val="00B8498E"/>
    <w:rsid w:val="00BA0493"/>
    <w:rsid w:val="00BA3F6A"/>
    <w:rsid w:val="00BD0863"/>
    <w:rsid w:val="00BE2822"/>
    <w:rsid w:val="00BE4666"/>
    <w:rsid w:val="00BE7AD4"/>
    <w:rsid w:val="00C1350C"/>
    <w:rsid w:val="00C24761"/>
    <w:rsid w:val="00C30701"/>
    <w:rsid w:val="00C34380"/>
    <w:rsid w:val="00C427B3"/>
    <w:rsid w:val="00C51F97"/>
    <w:rsid w:val="00C56280"/>
    <w:rsid w:val="00C91E38"/>
    <w:rsid w:val="00CD6314"/>
    <w:rsid w:val="00D01C01"/>
    <w:rsid w:val="00D1777F"/>
    <w:rsid w:val="00D364CE"/>
    <w:rsid w:val="00D72BA7"/>
    <w:rsid w:val="00DA6066"/>
    <w:rsid w:val="00DB1FEE"/>
    <w:rsid w:val="00DB46E9"/>
    <w:rsid w:val="00DB4F62"/>
    <w:rsid w:val="00DC30CA"/>
    <w:rsid w:val="00DC4B4D"/>
    <w:rsid w:val="00DC5E90"/>
    <w:rsid w:val="00DE74FF"/>
    <w:rsid w:val="00E048CB"/>
    <w:rsid w:val="00E1616B"/>
    <w:rsid w:val="00E27F5F"/>
    <w:rsid w:val="00E34C2D"/>
    <w:rsid w:val="00E426C5"/>
    <w:rsid w:val="00E470BD"/>
    <w:rsid w:val="00E52962"/>
    <w:rsid w:val="00E572A8"/>
    <w:rsid w:val="00E6387E"/>
    <w:rsid w:val="00E975A8"/>
    <w:rsid w:val="00EC7029"/>
    <w:rsid w:val="00F26CC0"/>
    <w:rsid w:val="00F361FB"/>
    <w:rsid w:val="00F46CD6"/>
    <w:rsid w:val="00F507FE"/>
    <w:rsid w:val="00F87D74"/>
    <w:rsid w:val="00FA0AD3"/>
    <w:rsid w:val="00FC1754"/>
    <w:rsid w:val="00FC2CB4"/>
    <w:rsid w:val="00FC34DF"/>
    <w:rsid w:val="00FE388E"/>
    <w:rsid w:val="00FE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35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0493"/>
    <w:pPr>
      <w:ind w:left="720"/>
      <w:contextualSpacing/>
    </w:pPr>
  </w:style>
  <w:style w:type="table" w:styleId="MittleresRaster1-Akzent1">
    <w:name w:val="Medium Grid 1 Accent 1"/>
    <w:basedOn w:val="NormaleTabelle"/>
    <w:uiPriority w:val="67"/>
    <w:rsid w:val="00BA04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ormatvorlage1">
    <w:name w:val="Formatvorlage1"/>
    <w:basedOn w:val="Absatz-Standardschriftart"/>
    <w:uiPriority w:val="1"/>
    <w:locked/>
    <w:rsid w:val="00BA0493"/>
    <w:rPr>
      <w:rFonts w:ascii="Verdana" w:hAnsi="Verdana" w:hint="default"/>
      <w:sz w:val="20"/>
    </w:rPr>
  </w:style>
  <w:style w:type="character" w:styleId="Platzhaltertext">
    <w:name w:val="Placeholder Text"/>
    <w:basedOn w:val="Absatz-Standardschriftart"/>
    <w:uiPriority w:val="99"/>
    <w:semiHidden/>
    <w:rsid w:val="00BA049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0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0493"/>
    <w:rPr>
      <w:rFonts w:ascii="Tahoma" w:hAnsi="Tahoma" w:cs="Tahoma"/>
      <w:sz w:val="16"/>
      <w:szCs w:val="16"/>
    </w:rPr>
  </w:style>
  <w:style w:type="table" w:styleId="MittlereSchattierung1-Akzent1">
    <w:name w:val="Medium Shading 1 Accent 1"/>
    <w:basedOn w:val="NormaleTabelle"/>
    <w:uiPriority w:val="63"/>
    <w:rsid w:val="00BA04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ormatvorlage3">
    <w:name w:val="Formatvorlage3"/>
    <w:basedOn w:val="Absatz-Standardschriftart"/>
    <w:uiPriority w:val="1"/>
    <w:rsid w:val="00BA0493"/>
    <w:rPr>
      <w:rFonts w:asciiTheme="majorHAnsi" w:hAnsiTheme="majorHAnsi"/>
      <w:color w:val="000000" w:themeColor="text1"/>
    </w:rPr>
  </w:style>
  <w:style w:type="character" w:customStyle="1" w:styleId="Formatvorlage2">
    <w:name w:val="Formatvorlage2"/>
    <w:basedOn w:val="Absatz-Standardschriftart"/>
    <w:uiPriority w:val="1"/>
    <w:rsid w:val="00BA0493"/>
    <w:rPr>
      <w:color w:val="FFFFFF" w:themeColor="background1"/>
    </w:rPr>
  </w:style>
  <w:style w:type="character" w:customStyle="1" w:styleId="Zeichen">
    <w:name w:val="Zeichen"/>
    <w:basedOn w:val="Absatz-Standardschriftart"/>
    <w:uiPriority w:val="1"/>
    <w:rsid w:val="00BA0493"/>
    <w:rPr>
      <w:color w:val="FFFFFF" w:themeColor="background1"/>
    </w:rPr>
  </w:style>
  <w:style w:type="character" w:customStyle="1" w:styleId="Formatvorlage4">
    <w:name w:val="Formatvorlage4"/>
    <w:basedOn w:val="Absatz-Standardschriftart"/>
    <w:uiPriority w:val="1"/>
    <w:rsid w:val="00BA0493"/>
    <w:rPr>
      <w:sz w:val="24"/>
    </w:rPr>
  </w:style>
  <w:style w:type="character" w:styleId="Hyperlink">
    <w:name w:val="Hyperlink"/>
    <w:basedOn w:val="Absatz-Standardschriftart"/>
    <w:uiPriority w:val="99"/>
    <w:unhideWhenUsed/>
    <w:rsid w:val="00016145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016145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1D2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28D1"/>
  </w:style>
  <w:style w:type="paragraph" w:styleId="Fuzeile">
    <w:name w:val="footer"/>
    <w:basedOn w:val="Standard"/>
    <w:link w:val="FuzeileZchn"/>
    <w:uiPriority w:val="99"/>
    <w:unhideWhenUsed/>
    <w:rsid w:val="001D2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28D1"/>
  </w:style>
  <w:style w:type="table" w:styleId="Tabellenraster">
    <w:name w:val="Table Grid"/>
    <w:basedOn w:val="NormaleTabelle"/>
    <w:uiPriority w:val="59"/>
    <w:rsid w:val="00DB4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7B1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B1E00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code-tag">
    <w:name w:val="code-tag"/>
    <w:rsid w:val="007B1E00"/>
  </w:style>
  <w:style w:type="character" w:customStyle="1" w:styleId="code-keyword">
    <w:name w:val="code-keyword"/>
    <w:rsid w:val="007B1E00"/>
  </w:style>
  <w:style w:type="character" w:customStyle="1" w:styleId="code-quote">
    <w:name w:val="code-quote"/>
    <w:rsid w:val="007B1E00"/>
  </w:style>
  <w:style w:type="character" w:customStyle="1" w:styleId="code-comment">
    <w:name w:val="code-comment"/>
    <w:rsid w:val="007B1E00"/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E57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0663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35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0493"/>
    <w:pPr>
      <w:ind w:left="720"/>
      <w:contextualSpacing/>
    </w:pPr>
  </w:style>
  <w:style w:type="table" w:styleId="MittleresRaster1-Akzent1">
    <w:name w:val="Medium Grid 1 Accent 1"/>
    <w:basedOn w:val="NormaleTabelle"/>
    <w:uiPriority w:val="67"/>
    <w:rsid w:val="00BA04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ormatvorlage1">
    <w:name w:val="Formatvorlage1"/>
    <w:basedOn w:val="Absatz-Standardschriftart"/>
    <w:uiPriority w:val="1"/>
    <w:locked/>
    <w:rsid w:val="00BA0493"/>
    <w:rPr>
      <w:rFonts w:ascii="Verdana" w:hAnsi="Verdana" w:hint="default"/>
      <w:sz w:val="20"/>
    </w:rPr>
  </w:style>
  <w:style w:type="character" w:styleId="Platzhaltertext">
    <w:name w:val="Placeholder Text"/>
    <w:basedOn w:val="Absatz-Standardschriftart"/>
    <w:uiPriority w:val="99"/>
    <w:semiHidden/>
    <w:rsid w:val="00BA049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0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0493"/>
    <w:rPr>
      <w:rFonts w:ascii="Tahoma" w:hAnsi="Tahoma" w:cs="Tahoma"/>
      <w:sz w:val="16"/>
      <w:szCs w:val="16"/>
    </w:rPr>
  </w:style>
  <w:style w:type="table" w:styleId="MittlereSchattierung1-Akzent1">
    <w:name w:val="Medium Shading 1 Accent 1"/>
    <w:basedOn w:val="NormaleTabelle"/>
    <w:uiPriority w:val="63"/>
    <w:rsid w:val="00BA04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ormatvorlage3">
    <w:name w:val="Formatvorlage3"/>
    <w:basedOn w:val="Absatz-Standardschriftart"/>
    <w:uiPriority w:val="1"/>
    <w:rsid w:val="00BA0493"/>
    <w:rPr>
      <w:rFonts w:asciiTheme="majorHAnsi" w:hAnsiTheme="majorHAnsi"/>
      <w:color w:val="000000" w:themeColor="text1"/>
    </w:rPr>
  </w:style>
  <w:style w:type="character" w:customStyle="1" w:styleId="Formatvorlage2">
    <w:name w:val="Formatvorlage2"/>
    <w:basedOn w:val="Absatz-Standardschriftart"/>
    <w:uiPriority w:val="1"/>
    <w:rsid w:val="00BA0493"/>
    <w:rPr>
      <w:color w:val="FFFFFF" w:themeColor="background1"/>
    </w:rPr>
  </w:style>
  <w:style w:type="character" w:customStyle="1" w:styleId="Zeichen">
    <w:name w:val="Zeichen"/>
    <w:basedOn w:val="Absatz-Standardschriftart"/>
    <w:uiPriority w:val="1"/>
    <w:rsid w:val="00BA0493"/>
    <w:rPr>
      <w:color w:val="FFFFFF" w:themeColor="background1"/>
    </w:rPr>
  </w:style>
  <w:style w:type="character" w:customStyle="1" w:styleId="Formatvorlage4">
    <w:name w:val="Formatvorlage4"/>
    <w:basedOn w:val="Absatz-Standardschriftart"/>
    <w:uiPriority w:val="1"/>
    <w:rsid w:val="00BA0493"/>
    <w:rPr>
      <w:sz w:val="24"/>
    </w:rPr>
  </w:style>
  <w:style w:type="character" w:styleId="Hyperlink">
    <w:name w:val="Hyperlink"/>
    <w:basedOn w:val="Absatz-Standardschriftart"/>
    <w:uiPriority w:val="99"/>
    <w:unhideWhenUsed/>
    <w:rsid w:val="00016145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016145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1D2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28D1"/>
  </w:style>
  <w:style w:type="paragraph" w:styleId="Fuzeile">
    <w:name w:val="footer"/>
    <w:basedOn w:val="Standard"/>
    <w:link w:val="FuzeileZchn"/>
    <w:uiPriority w:val="99"/>
    <w:unhideWhenUsed/>
    <w:rsid w:val="001D2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28D1"/>
  </w:style>
  <w:style w:type="table" w:styleId="Tabellenraster">
    <w:name w:val="Table Grid"/>
    <w:basedOn w:val="NormaleTabelle"/>
    <w:uiPriority w:val="59"/>
    <w:rsid w:val="00DB4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7B1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B1E00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code-tag">
    <w:name w:val="code-tag"/>
    <w:rsid w:val="007B1E00"/>
  </w:style>
  <w:style w:type="character" w:customStyle="1" w:styleId="code-keyword">
    <w:name w:val="code-keyword"/>
    <w:rsid w:val="007B1E00"/>
  </w:style>
  <w:style w:type="character" w:customStyle="1" w:styleId="code-quote">
    <w:name w:val="code-quote"/>
    <w:rsid w:val="007B1E00"/>
  </w:style>
  <w:style w:type="character" w:customStyle="1" w:styleId="code-comment">
    <w:name w:val="code-comment"/>
    <w:rsid w:val="007B1E00"/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E57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0663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aysafecard.com/fileadmin/content/website_business/Technische_Daten/API_SPEC_SOAP_CLASSIC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aysafecard.com/en-global/business/downloads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integration@paysafecard.com" TargetMode="External"/><Relationship Id="rId10" Type="http://schemas.openxmlformats.org/officeDocument/2006/relationships/hyperlink" Target="mailto:integration@paysafecard.com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mailto:integration@paysafecard.com" TargetMode="External"/><Relationship Id="rId14" Type="http://schemas.openxmlformats.org/officeDocument/2006/relationships/hyperlink" Target="https://www.paysafecard.com/fileadmin/content/website_business/Technische_Daten/API_SPEC_SOAP_CLASSIC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9CC2D3902F4E4A8A5532340DDD5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7BBF5-44CA-4571-A8E8-9264ED9EF9AF}"/>
      </w:docPartPr>
      <w:docPartBody>
        <w:p w:rsidR="009E04DA" w:rsidRDefault="0031267A" w:rsidP="0031267A">
          <w:pPr>
            <w:pStyle w:val="7F9CC2D3902F4E4A8A5532340DDD51EF17"/>
          </w:pPr>
          <w:r>
            <w:rPr>
              <w:rStyle w:val="Platzhaltertext"/>
              <w:b/>
              <w:i/>
              <w:color w:val="808080" w:themeColor="background1" w:themeShade="80"/>
            </w:rPr>
            <w:t>[</w:t>
          </w:r>
          <w:r w:rsidRPr="001D0D44">
            <w:rPr>
              <w:rStyle w:val="Platzhaltertext"/>
              <w:i/>
              <w:color w:val="808080" w:themeColor="background1" w:themeShade="80"/>
            </w:rPr>
            <w:t>Please select date</w:t>
          </w:r>
          <w:r>
            <w:rPr>
              <w:rStyle w:val="Platzhaltertext"/>
              <w:b/>
              <w:i/>
              <w:color w:val="808080" w:themeColor="background1" w:themeShade="80"/>
            </w:rPr>
            <w:t>]</w:t>
          </w:r>
        </w:p>
      </w:docPartBody>
    </w:docPart>
    <w:docPart>
      <w:docPartPr>
        <w:name w:val="FFB4063C51424997830A5AA032B92A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855040-BB56-496A-855D-154BF00DE58C}"/>
      </w:docPartPr>
      <w:docPartBody>
        <w:p w:rsidR="009E04DA" w:rsidRDefault="0031267A" w:rsidP="0031267A">
          <w:pPr>
            <w:pStyle w:val="FFB4063C51424997830A5AA032B92A4217"/>
          </w:pPr>
          <w:r>
            <w:rPr>
              <w:rStyle w:val="Platzhaltertext"/>
              <w:b/>
              <w:i/>
              <w:color w:val="808080" w:themeColor="background1" w:themeShade="80"/>
            </w:rPr>
            <w:t>[</w:t>
          </w:r>
          <w:r w:rsidRPr="001D0D44">
            <w:rPr>
              <w:rStyle w:val="Platzhaltertext"/>
              <w:i/>
              <w:color w:val="808080" w:themeColor="background1" w:themeShade="80"/>
              <w:lang w:val="en-US"/>
            </w:rPr>
            <w:t>Please enter your full name</w:t>
          </w:r>
          <w:r>
            <w:rPr>
              <w:rStyle w:val="Platzhaltertext"/>
              <w:b/>
              <w:i/>
              <w:color w:val="808080" w:themeColor="background1" w:themeShade="80"/>
            </w:rPr>
            <w:t>]</w:t>
          </w:r>
        </w:p>
      </w:docPartBody>
    </w:docPart>
    <w:docPart>
      <w:docPartPr>
        <w:name w:val="35E9C899706D49ECA036416D690D7D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8695F0-D1F3-4A7A-A8FE-B20858A00C61}"/>
      </w:docPartPr>
      <w:docPartBody>
        <w:p w:rsidR="009E04DA" w:rsidRDefault="0031267A" w:rsidP="0031267A">
          <w:pPr>
            <w:pStyle w:val="35E9C899706D49ECA036416D690D7DF917"/>
          </w:pPr>
          <w:r>
            <w:rPr>
              <w:rStyle w:val="Platzhaltertext"/>
              <w:b/>
              <w:i/>
              <w:color w:val="808080" w:themeColor="background1" w:themeShade="80"/>
            </w:rPr>
            <w:t>[</w:t>
          </w:r>
          <w:r w:rsidRPr="001D0D44">
            <w:rPr>
              <w:rStyle w:val="Platzhaltertext"/>
              <w:i/>
              <w:color w:val="808080" w:themeColor="background1" w:themeShade="80"/>
            </w:rPr>
            <w:t>Please select date</w:t>
          </w:r>
          <w:r>
            <w:rPr>
              <w:rStyle w:val="Platzhaltertext"/>
              <w:b/>
              <w:i/>
              <w:color w:val="808080" w:themeColor="background1" w:themeShade="80"/>
            </w:rPr>
            <w:t>]</w:t>
          </w:r>
        </w:p>
      </w:docPartBody>
    </w:docPart>
    <w:docPart>
      <w:docPartPr>
        <w:name w:val="07B4CC78049946B0A21ECBACF24000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42218E-0D8C-42E2-935D-1D2BC836F35C}"/>
      </w:docPartPr>
      <w:docPartBody>
        <w:p w:rsidR="0031267A" w:rsidRDefault="0031267A" w:rsidP="0031267A">
          <w:pPr>
            <w:pStyle w:val="07B4CC78049946B0A21ECBACF240000B10"/>
          </w:pPr>
          <w:r>
            <w:rPr>
              <w:rStyle w:val="Platzhaltertext"/>
              <w:b/>
              <w:i/>
              <w:color w:val="808080" w:themeColor="background1" w:themeShade="80"/>
            </w:rPr>
            <w:t>[</w:t>
          </w:r>
          <w:r w:rsidRPr="001D0D44">
            <w:rPr>
              <w:rStyle w:val="Platzhaltertext"/>
              <w:i/>
              <w:color w:val="808080" w:themeColor="background1" w:themeShade="80"/>
            </w:rPr>
            <w:t xml:space="preserve">Please </w:t>
          </w:r>
          <w:r>
            <w:rPr>
              <w:rStyle w:val="Platzhaltertext"/>
              <w:i/>
              <w:color w:val="808080" w:themeColor="background1" w:themeShade="80"/>
            </w:rPr>
            <w:t>provide with contact details</w:t>
          </w:r>
          <w:r>
            <w:rPr>
              <w:rStyle w:val="Platzhaltertext"/>
              <w:b/>
              <w:i/>
              <w:color w:val="808080" w:themeColor="background1" w:themeShade="80"/>
            </w:rPr>
            <w:t>]</w:t>
          </w:r>
        </w:p>
      </w:docPartBody>
    </w:docPart>
    <w:docPart>
      <w:docPartPr>
        <w:name w:val="AB4E8901412F46FCA0E5B753648242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A17D61-D414-4DBC-A75B-743CE92FFE5D}"/>
      </w:docPartPr>
      <w:docPartBody>
        <w:p w:rsidR="0031267A" w:rsidRDefault="0031267A" w:rsidP="0031267A">
          <w:pPr>
            <w:pStyle w:val="AB4E8901412F46FCA0E5B753648242B310"/>
          </w:pPr>
          <w:r>
            <w:rPr>
              <w:rStyle w:val="Platzhaltertext"/>
              <w:b/>
              <w:i/>
              <w:color w:val="808080" w:themeColor="background1" w:themeShade="80"/>
            </w:rPr>
            <w:t>[</w:t>
          </w:r>
          <w:r w:rsidRPr="001D0D44">
            <w:rPr>
              <w:rStyle w:val="Platzhaltertext"/>
              <w:i/>
              <w:color w:val="808080" w:themeColor="background1" w:themeShade="80"/>
            </w:rPr>
            <w:t xml:space="preserve">Please </w:t>
          </w:r>
          <w:r>
            <w:rPr>
              <w:rStyle w:val="Platzhaltertext"/>
              <w:i/>
              <w:color w:val="808080" w:themeColor="background1" w:themeShade="80"/>
            </w:rPr>
            <w:t>provide with contact details</w:t>
          </w:r>
          <w:r>
            <w:rPr>
              <w:rStyle w:val="Platzhaltertext"/>
              <w:b/>
              <w:i/>
              <w:color w:val="808080" w:themeColor="background1" w:themeShade="80"/>
            </w:rPr>
            <w:t>]</w:t>
          </w:r>
        </w:p>
      </w:docPartBody>
    </w:docPart>
    <w:docPart>
      <w:docPartPr>
        <w:name w:val="B66D8B609F3A4E61B61406794B1257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477F00-6EA6-476D-B5A4-6A3BED912785}"/>
      </w:docPartPr>
      <w:docPartBody>
        <w:p w:rsidR="0031267A" w:rsidRDefault="0031267A" w:rsidP="0031267A">
          <w:pPr>
            <w:pStyle w:val="B66D8B609F3A4E61B61406794B12579E10"/>
          </w:pPr>
          <w:r>
            <w:rPr>
              <w:rStyle w:val="Platzhaltertext"/>
              <w:b/>
              <w:i/>
              <w:color w:val="808080" w:themeColor="background1" w:themeShade="80"/>
            </w:rPr>
            <w:t>[</w:t>
          </w:r>
          <w:r w:rsidRPr="00840341">
            <w:rPr>
              <w:rStyle w:val="Platzhaltertext"/>
              <w:i/>
              <w:color w:val="808080" w:themeColor="background1" w:themeShade="80"/>
            </w:rPr>
            <w:t xml:space="preserve">Please </w:t>
          </w:r>
          <w:r>
            <w:rPr>
              <w:rStyle w:val="Platzhaltertext"/>
              <w:i/>
              <w:color w:val="808080" w:themeColor="background1" w:themeShade="80"/>
            </w:rPr>
            <w:t>provide with company name</w:t>
          </w:r>
          <w:r>
            <w:rPr>
              <w:rStyle w:val="Platzhaltertext"/>
              <w:b/>
              <w:i/>
              <w:color w:val="808080" w:themeColor="background1" w:themeShade="80"/>
            </w:rPr>
            <w:t>]</w:t>
          </w:r>
        </w:p>
      </w:docPartBody>
    </w:docPart>
    <w:docPart>
      <w:docPartPr>
        <w:name w:val="5A2F25A9F97D49EE91A821BB8B371D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A3C1AB-0F7A-4C8C-845E-5D148C6A3C2D}"/>
      </w:docPartPr>
      <w:docPartBody>
        <w:p w:rsidR="0031267A" w:rsidRDefault="0031267A" w:rsidP="0031267A">
          <w:pPr>
            <w:pStyle w:val="5A2F25A9F97D49EE91A821BB8B371DF39"/>
          </w:pPr>
          <w:r>
            <w:rPr>
              <w:rStyle w:val="Platzhaltertext"/>
              <w:b/>
              <w:i/>
              <w:color w:val="808080" w:themeColor="background1" w:themeShade="80"/>
            </w:rPr>
            <w:t>[</w:t>
          </w:r>
          <w:r>
            <w:rPr>
              <w:rStyle w:val="Platzhaltertext"/>
              <w:i/>
              <w:color w:val="808080" w:themeColor="background1" w:themeShade="80"/>
            </w:rPr>
            <w:t>Provide i</w:t>
          </w:r>
          <w:r w:rsidRPr="000039B2">
            <w:rPr>
              <w:rStyle w:val="Platzhaltertext"/>
              <w:i/>
              <w:color w:val="808080" w:themeColor="background1" w:themeShade="80"/>
            </w:rPr>
            <w:t>ncl login details for end customer account(s), to make tests with</w:t>
          </w:r>
          <w:r w:rsidRPr="001D0D44">
            <w:rPr>
              <w:rStyle w:val="Platzhaltertext"/>
              <w:i/>
              <w:color w:val="808080" w:themeColor="background1" w:themeShade="80"/>
            </w:rPr>
            <w:t xml:space="preserve"> URLs here</w:t>
          </w:r>
          <w:r>
            <w:rPr>
              <w:rStyle w:val="Platzhaltertext"/>
              <w:b/>
              <w:i/>
              <w:color w:val="808080" w:themeColor="background1" w:themeShade="80"/>
            </w:rPr>
            <w:t>]</w:t>
          </w:r>
        </w:p>
      </w:docPartBody>
    </w:docPart>
    <w:docPart>
      <w:docPartPr>
        <w:name w:val="E2E00B4547D04B3C80ACD958488A47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6005B3-10E0-41E9-A775-9CFA7E74CAB0}"/>
      </w:docPartPr>
      <w:docPartBody>
        <w:p w:rsidR="0031267A" w:rsidRDefault="0031267A" w:rsidP="0031267A">
          <w:pPr>
            <w:pStyle w:val="E2E00B4547D04B3C80ACD958488A47E29"/>
          </w:pPr>
          <w:r>
            <w:rPr>
              <w:rStyle w:val="Platzhaltertext"/>
              <w:b/>
              <w:i/>
              <w:color w:val="808080" w:themeColor="background1" w:themeShade="80"/>
            </w:rPr>
            <w:t>[</w:t>
          </w:r>
          <w:r w:rsidRPr="001D0D44">
            <w:rPr>
              <w:rStyle w:val="Platzhaltertext"/>
              <w:i/>
              <w:color w:val="808080" w:themeColor="background1" w:themeShade="80"/>
              <w:lang w:val="en-US"/>
            </w:rPr>
            <w:t>Please enter successfully created MTID</w:t>
          </w:r>
          <w:r>
            <w:rPr>
              <w:rStyle w:val="Platzhaltertext"/>
              <w:b/>
              <w:i/>
              <w:color w:val="808080" w:themeColor="background1" w:themeShade="80"/>
            </w:rPr>
            <w:t>]</w:t>
          </w:r>
        </w:p>
      </w:docPartBody>
    </w:docPart>
    <w:docPart>
      <w:docPartPr>
        <w:name w:val="2829BE5EA0D748E595D8AD0A3E1C03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5F79B8-7F46-468B-92E3-6FE25F8A025F}"/>
      </w:docPartPr>
      <w:docPartBody>
        <w:p w:rsidR="00000000" w:rsidRDefault="0031267A" w:rsidP="0031267A">
          <w:pPr>
            <w:pStyle w:val="2829BE5EA0D748E595D8AD0A3E1C03D95"/>
          </w:pPr>
          <w:r>
            <w:rPr>
              <w:rStyle w:val="Platzhaltertext"/>
              <w:b/>
              <w:i/>
              <w:color w:val="808080" w:themeColor="background1" w:themeShade="80"/>
            </w:rPr>
            <w:t>[</w:t>
          </w:r>
          <w:r>
            <w:rPr>
              <w:rStyle w:val="Platzhaltertext"/>
              <w:b/>
              <w:i/>
              <w:color w:val="808080" w:themeColor="background1" w:themeShade="80"/>
            </w:rPr>
            <w:t>]</w:t>
          </w:r>
        </w:p>
      </w:docPartBody>
    </w:docPart>
    <w:docPart>
      <w:docPartPr>
        <w:name w:val="754DE2A1E9A04728842C95A26434AB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9F7A87-76D5-4733-8D86-CCFB5C9D4474}"/>
      </w:docPartPr>
      <w:docPartBody>
        <w:p w:rsidR="00000000" w:rsidRDefault="0031267A" w:rsidP="0031267A">
          <w:pPr>
            <w:pStyle w:val="754DE2A1E9A04728842C95A26434AB89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29C315A77B6541ADA6984528037BBD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86C03B-F155-42E0-86CF-68CC82CC5943}"/>
      </w:docPartPr>
      <w:docPartBody>
        <w:p w:rsidR="00000000" w:rsidRDefault="0031267A" w:rsidP="0031267A">
          <w:pPr>
            <w:pStyle w:val="29C315A77B6541ADA6984528037BBD56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AC7ED9010FA24F52B5E81A3FD0673E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4F1B6C-93A6-4333-A980-617381998DCB}"/>
      </w:docPartPr>
      <w:docPartBody>
        <w:p w:rsidR="00000000" w:rsidRDefault="0031267A" w:rsidP="0031267A">
          <w:pPr>
            <w:pStyle w:val="AC7ED9010FA24F52B5E81A3FD0673E0F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C6CE4DBA24C148258D21142905981B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EAF5F7-2920-4A55-BCC0-3190A345D254}"/>
      </w:docPartPr>
      <w:docPartBody>
        <w:p w:rsidR="00000000" w:rsidRDefault="0031267A" w:rsidP="0031267A">
          <w:pPr>
            <w:pStyle w:val="C6CE4DBA24C148258D21142905981B8A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0B26F181B03E428C802CD601C2DECE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C975C2-4921-448B-BF08-397D4CF22380}"/>
      </w:docPartPr>
      <w:docPartBody>
        <w:p w:rsidR="00000000" w:rsidRDefault="0031267A" w:rsidP="0031267A">
          <w:pPr>
            <w:pStyle w:val="0B26F181B03E428C802CD601C2DECE71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3E6A49F570C94C7A8EA55C99D0278B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86C6E1-6082-434A-9546-DA873D43AAE5}"/>
      </w:docPartPr>
      <w:docPartBody>
        <w:p w:rsidR="00000000" w:rsidRDefault="0031267A" w:rsidP="0031267A">
          <w:pPr>
            <w:pStyle w:val="3E6A49F570C94C7A8EA55C99D0278B08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4E36C8577DC242D4A763E20F781F2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08D986-95C6-494B-A022-8B72DF06B444}"/>
      </w:docPartPr>
      <w:docPartBody>
        <w:p w:rsidR="00000000" w:rsidRDefault="0031267A" w:rsidP="0031267A">
          <w:pPr>
            <w:pStyle w:val="4E36C8577DC242D4A763E20F781F2252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C0A18F8CD90C433FBC29DC82AB58CB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8F5D89-84EC-46F7-9D74-AEB01424F328}"/>
      </w:docPartPr>
      <w:docPartBody>
        <w:p w:rsidR="00000000" w:rsidRDefault="0031267A" w:rsidP="0031267A">
          <w:pPr>
            <w:pStyle w:val="C0A18F8CD90C433FBC29DC82AB58CB11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582DD1E16F144DBB961AA391F884E5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68BA90-2020-4818-AFDA-44E6BD4EEF43}"/>
      </w:docPartPr>
      <w:docPartBody>
        <w:p w:rsidR="00000000" w:rsidRDefault="0031267A" w:rsidP="0031267A">
          <w:pPr>
            <w:pStyle w:val="582DD1E16F144DBB961AA391F884E5F8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7D4ED0E2CE8F42859E260A9E92F3B6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B2A479-57F3-40C1-A1BC-69A71BCA5E56}"/>
      </w:docPartPr>
      <w:docPartBody>
        <w:p w:rsidR="00000000" w:rsidRDefault="0031267A" w:rsidP="0031267A">
          <w:pPr>
            <w:pStyle w:val="7D4ED0E2CE8F42859E260A9E92F3B6E5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18ED0710210B416C87E2FA13C4AA93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7B5018-4628-4E6F-8B5E-C56856BBBD1A}"/>
      </w:docPartPr>
      <w:docPartBody>
        <w:p w:rsidR="00000000" w:rsidRDefault="0031267A" w:rsidP="0031267A">
          <w:pPr>
            <w:pStyle w:val="18ED0710210B416C87E2FA13C4AA930C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3A4686FB1E7E4531AD3A054899E990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3599AB-E2F8-4848-A2CA-B771FF9424ED}"/>
      </w:docPartPr>
      <w:docPartBody>
        <w:p w:rsidR="00000000" w:rsidRDefault="0031267A" w:rsidP="0031267A">
          <w:pPr>
            <w:pStyle w:val="3A4686FB1E7E4531AD3A054899E99041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84C4C01791DA4EB89EC8CF6F908677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E6A50A-C748-4651-BDEA-3952AC209164}"/>
      </w:docPartPr>
      <w:docPartBody>
        <w:p w:rsidR="00000000" w:rsidRDefault="0031267A" w:rsidP="0031267A">
          <w:pPr>
            <w:pStyle w:val="84C4C01791DA4EB89EC8CF6F908677BE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10335B8765FB4D858152B9EE68D917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E2BC4E-0E2F-4D80-AB95-35E9703E0A5A}"/>
      </w:docPartPr>
      <w:docPartBody>
        <w:p w:rsidR="00000000" w:rsidRDefault="0031267A" w:rsidP="0031267A">
          <w:pPr>
            <w:pStyle w:val="10335B8765FB4D858152B9EE68D917E9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C8985B8191BE4F9BAA97B7740D605E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60223A-D504-4604-AB04-DE740CB24D7B}"/>
      </w:docPartPr>
      <w:docPartBody>
        <w:p w:rsidR="00000000" w:rsidRDefault="0031267A" w:rsidP="0031267A">
          <w:pPr>
            <w:pStyle w:val="C8985B8191BE4F9BAA97B7740D605ED7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204812AE6A5A4399844F346CD9AA16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E5404E-FBD3-46C0-BB88-E722C78F6DEA}"/>
      </w:docPartPr>
      <w:docPartBody>
        <w:p w:rsidR="00000000" w:rsidRDefault="0031267A" w:rsidP="0031267A">
          <w:pPr>
            <w:pStyle w:val="204812AE6A5A4399844F346CD9AA16DF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42A255B7FE3C45469609558DD979AD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D43194-B7DF-4DF4-ABB3-49BD7732F9A2}"/>
      </w:docPartPr>
      <w:docPartBody>
        <w:p w:rsidR="00000000" w:rsidRDefault="0031267A" w:rsidP="0031267A">
          <w:pPr>
            <w:pStyle w:val="42A255B7FE3C45469609558DD979AD66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795119C2ECC84BB5BC74D7CEFD22A1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535FA6-6CE9-4147-B74F-A0CEEE9B34D9}"/>
      </w:docPartPr>
      <w:docPartBody>
        <w:p w:rsidR="00000000" w:rsidRDefault="0031267A" w:rsidP="0031267A">
          <w:pPr>
            <w:pStyle w:val="795119C2ECC84BB5BC74D7CEFD22A19E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F8FBF26A92BC480F96DE7669BE4B6F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5D5BD5-3BEF-4C5E-8F1E-02CEEAA5C372}"/>
      </w:docPartPr>
      <w:docPartBody>
        <w:p w:rsidR="00000000" w:rsidRDefault="0031267A" w:rsidP="0031267A">
          <w:pPr>
            <w:pStyle w:val="F8FBF26A92BC480F96DE7669BE4B6F80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ABC9C116140C4B3E9366BEBE69ADC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9CF9E3-C6C3-4926-BAA3-78C8ED5F2687}"/>
      </w:docPartPr>
      <w:docPartBody>
        <w:p w:rsidR="00000000" w:rsidRDefault="0031267A" w:rsidP="0031267A">
          <w:pPr>
            <w:pStyle w:val="ABC9C116140C4B3E9366BEBE69ADC158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EC73A906430C4FFF93135EB646CE87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D39C25-CAC6-42C2-8CE4-BDFA718AB990}"/>
      </w:docPartPr>
      <w:docPartBody>
        <w:p w:rsidR="00000000" w:rsidRDefault="0031267A" w:rsidP="0031267A">
          <w:pPr>
            <w:pStyle w:val="EC73A906430C4FFF93135EB646CE8718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26D7BE4A7D3B4AA49E0AE6610739E7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5DFA2F-06C1-4656-9ACF-A7D7E11409EF}"/>
      </w:docPartPr>
      <w:docPartBody>
        <w:p w:rsidR="00000000" w:rsidRDefault="0031267A" w:rsidP="0031267A">
          <w:pPr>
            <w:pStyle w:val="26D7BE4A7D3B4AA49E0AE6610739E7C9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5163C1F5ED0A42508E3A4837B70B5B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C8CCA0-EDFB-41BC-B7AD-A82A22F7534A}"/>
      </w:docPartPr>
      <w:docPartBody>
        <w:p w:rsidR="00000000" w:rsidRDefault="0031267A" w:rsidP="0031267A">
          <w:pPr>
            <w:pStyle w:val="5163C1F5ED0A42508E3A4837B70B5BDE5"/>
          </w:pPr>
          <w:r>
            <w:rPr>
              <w:rStyle w:val="Platzhaltertext"/>
              <w:b/>
              <w:i/>
              <w:color w:val="808080" w:themeColor="background1" w:themeShade="80"/>
            </w:rPr>
            <w:t>[]</w:t>
          </w:r>
        </w:p>
      </w:docPartBody>
    </w:docPart>
    <w:docPart>
      <w:docPartPr>
        <w:name w:val="0962212F3D4D4C389CB934C21CD5CA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4AF5D-1ED2-4096-8BCD-1F4FC0226E96}"/>
      </w:docPartPr>
      <w:docPartBody>
        <w:p w:rsidR="00000000" w:rsidRDefault="0031267A" w:rsidP="0031267A">
          <w:pPr>
            <w:pStyle w:val="0962212F3D4D4C389CB934C21CD5CA974"/>
          </w:pPr>
          <w:r>
            <w:rPr>
              <w:rStyle w:val="Platzhaltertext"/>
              <w:b/>
              <w:i/>
              <w:color w:val="808080" w:themeColor="background1" w:themeShade="80"/>
            </w:rPr>
            <w:t>[</w:t>
          </w:r>
          <w:r w:rsidRPr="005506A3">
            <w:rPr>
              <w:rStyle w:val="Platzhaltertext"/>
              <w:b/>
              <w:bCs/>
              <w:i/>
              <w:color w:val="808080" w:themeColor="background1" w:themeShade="80"/>
            </w:rPr>
            <w:t>100000xxx</w:t>
          </w:r>
          <w:r>
            <w:rPr>
              <w:rStyle w:val="Platzhaltertext"/>
              <w:b/>
              <w:bCs/>
              <w:i/>
              <w:color w:val="808080" w:themeColor="background1" w:themeShade="80"/>
            </w:rPr>
            <w:t>1</w:t>
          </w:r>
          <w:r>
            <w:rPr>
              <w:rStyle w:val="Platzhaltertext"/>
              <w:b/>
              <w:i/>
              <w:color w:val="808080" w:themeColor="background1" w:themeShade="80"/>
            </w:rPr>
            <w:t>]</w:t>
          </w:r>
        </w:p>
      </w:docPartBody>
    </w:docPart>
    <w:docPart>
      <w:docPartPr>
        <w:name w:val="215F5AAA757B48518DFC2DEED838E9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76CF04-A0DE-47CF-9325-3DB6E5D2BD65}"/>
      </w:docPartPr>
      <w:docPartBody>
        <w:p w:rsidR="00000000" w:rsidRDefault="0031267A" w:rsidP="0031267A">
          <w:pPr>
            <w:pStyle w:val="215F5AAA757B48518DFC2DEED838E9D74"/>
          </w:pPr>
          <w:r>
            <w:rPr>
              <w:rStyle w:val="Platzhaltertext"/>
              <w:b/>
              <w:i/>
              <w:color w:val="808080" w:themeColor="background1" w:themeShade="80"/>
            </w:rPr>
            <w:t>[</w:t>
          </w:r>
          <w:r w:rsidRPr="005506A3">
            <w:rPr>
              <w:rStyle w:val="Platzhaltertext"/>
              <w:b/>
              <w:bCs/>
              <w:i/>
              <w:color w:val="808080" w:themeColor="background1" w:themeShade="80"/>
            </w:rPr>
            <w:t>100000xxx5</w:t>
          </w:r>
          <w:r>
            <w:rPr>
              <w:rStyle w:val="Platzhaltertext"/>
              <w:b/>
              <w:i/>
              <w:color w:val="808080" w:themeColor="background1" w:themeShade="80"/>
            </w:rPr>
            <w:t>]</w:t>
          </w:r>
        </w:p>
      </w:docPartBody>
    </w:docPart>
    <w:docPart>
      <w:docPartPr>
        <w:name w:val="AEACBDFDABE145A4A9CFC25C40FAEA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B6A438-28AB-40D4-B7EA-98D2175985A8}"/>
      </w:docPartPr>
      <w:docPartBody>
        <w:p w:rsidR="00000000" w:rsidRDefault="0031267A" w:rsidP="0031267A">
          <w:pPr>
            <w:pStyle w:val="AEACBDFDABE145A4A9CFC25C40FAEAE43"/>
          </w:pPr>
          <w:r>
            <w:rPr>
              <w:rStyle w:val="Platzhaltertext"/>
              <w:b/>
              <w:i/>
              <w:color w:val="808080" w:themeColor="background1" w:themeShade="80"/>
            </w:rPr>
            <w:t>[</w:t>
          </w:r>
          <w:r w:rsidRPr="001D0D44">
            <w:rPr>
              <w:rStyle w:val="Platzhaltertext"/>
              <w:i/>
              <w:color w:val="808080" w:themeColor="background1" w:themeShade="80"/>
              <w:lang w:val="en-US"/>
            </w:rPr>
            <w:t>Please enter created MTID</w:t>
          </w:r>
          <w:r>
            <w:rPr>
              <w:rStyle w:val="Platzhaltertext"/>
              <w:i/>
              <w:color w:val="808080" w:themeColor="background1" w:themeShade="80"/>
              <w:lang w:val="en-US"/>
            </w:rPr>
            <w:t xml:space="preserve"> from transaction</w:t>
          </w:r>
          <w:r>
            <w:rPr>
              <w:rStyle w:val="Platzhaltertext"/>
              <w:b/>
              <w:i/>
              <w:color w:val="808080" w:themeColor="background1" w:themeShade="80"/>
            </w:rPr>
            <w:t>]</w:t>
          </w:r>
        </w:p>
      </w:docPartBody>
    </w:docPart>
    <w:docPart>
      <w:docPartPr>
        <w:name w:val="5794A96B296646E790E4ABF648D66B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2B138-F4B7-4D36-9DA1-C43AE0532A1F}"/>
      </w:docPartPr>
      <w:docPartBody>
        <w:p w:rsidR="00000000" w:rsidRDefault="0031267A" w:rsidP="0031267A">
          <w:pPr>
            <w:pStyle w:val="5794A96B296646E790E4ABF648D66BF93"/>
          </w:pPr>
          <w:r>
            <w:rPr>
              <w:rStyle w:val="Platzhaltertext"/>
              <w:b/>
              <w:i/>
              <w:color w:val="808080" w:themeColor="background1" w:themeShade="80"/>
            </w:rPr>
            <w:t>[</w:t>
          </w:r>
          <w:r w:rsidRPr="001D0D44">
            <w:rPr>
              <w:rStyle w:val="Platzhaltertext"/>
              <w:i/>
              <w:color w:val="808080" w:themeColor="background1" w:themeShade="80"/>
            </w:rPr>
            <w:t xml:space="preserve">Please </w:t>
          </w:r>
          <w:r>
            <w:rPr>
              <w:rStyle w:val="Platzhaltertext"/>
              <w:i/>
              <w:color w:val="808080" w:themeColor="background1" w:themeShade="80"/>
            </w:rPr>
            <w:t>provide with contact details</w:t>
          </w:r>
          <w:r>
            <w:rPr>
              <w:rStyle w:val="Platzhaltertext"/>
              <w:b/>
              <w:i/>
              <w:color w:val="808080" w:themeColor="background1" w:themeShade="80"/>
            </w:rPr>
            <w:t>]</w:t>
          </w:r>
        </w:p>
      </w:docPartBody>
    </w:docPart>
    <w:docPart>
      <w:docPartPr>
        <w:name w:val="98B42AA78BEF4C46BE26CCB936A27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762521-2696-41CE-B2E1-83E3D2A848C7}"/>
      </w:docPartPr>
      <w:docPartBody>
        <w:p w:rsidR="00000000" w:rsidRDefault="0031267A" w:rsidP="0031267A">
          <w:pPr>
            <w:pStyle w:val="98B42AA78BEF4C46BE26CCB936A2740D2"/>
          </w:pPr>
          <w:r>
            <w:rPr>
              <w:rStyle w:val="Platzhaltertext"/>
              <w:b/>
              <w:i/>
              <w:color w:val="808080" w:themeColor="background1" w:themeShade="80"/>
            </w:rPr>
            <w:t>[</w:t>
          </w:r>
          <w:r>
            <w:rPr>
              <w:rStyle w:val="Platzhaltertext"/>
              <w:i/>
              <w:color w:val="808080" w:themeColor="background1" w:themeShade="80"/>
            </w:rPr>
            <w:t>For notification regarding maintenance work, temporary outages,…</w:t>
          </w:r>
          <w:r>
            <w:rPr>
              <w:rStyle w:val="Platzhaltertext"/>
              <w:b/>
              <w:i/>
              <w:color w:val="808080" w:themeColor="background1" w:themeShade="80"/>
            </w:rPr>
            <w:t>]</w:t>
          </w:r>
        </w:p>
      </w:docPartBody>
    </w:docPart>
    <w:docPart>
      <w:docPartPr>
        <w:name w:val="4DDDCC47937B410ABB486A8EF9E5BC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DE5433-2599-46EE-B6A7-5BCE32132970}"/>
      </w:docPartPr>
      <w:docPartBody>
        <w:p w:rsidR="00000000" w:rsidRDefault="0031267A" w:rsidP="0031267A">
          <w:pPr>
            <w:pStyle w:val="4DDDCC47937B410ABB486A8EF9E5BCC61"/>
          </w:pPr>
          <w:r>
            <w:rPr>
              <w:rStyle w:val="Platzhaltertext"/>
              <w:b/>
              <w:i/>
              <w:color w:val="808080" w:themeColor="background1" w:themeShade="80"/>
            </w:rPr>
            <w:t>[</w:t>
          </w:r>
          <w:r w:rsidRPr="001D0D44">
            <w:rPr>
              <w:rStyle w:val="Platzhaltertext"/>
              <w:i/>
              <w:color w:val="808080" w:themeColor="background1" w:themeShade="80"/>
            </w:rPr>
            <w:t>Please</w:t>
          </w:r>
          <w:r>
            <w:rPr>
              <w:rStyle w:val="Platzhaltertext"/>
              <w:i/>
              <w:color w:val="808080" w:themeColor="background1" w:themeShade="80"/>
            </w:rPr>
            <w:t xml:space="preserve"> explain here</w:t>
          </w:r>
          <w:r>
            <w:rPr>
              <w:rStyle w:val="Platzhaltertext"/>
              <w:b/>
              <w:i/>
              <w:color w:val="808080" w:themeColor="background1" w:themeShade="80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52F"/>
    <w:rsid w:val="00274A63"/>
    <w:rsid w:val="0031267A"/>
    <w:rsid w:val="003825DD"/>
    <w:rsid w:val="003F3D76"/>
    <w:rsid w:val="004D718F"/>
    <w:rsid w:val="00757670"/>
    <w:rsid w:val="008D052F"/>
    <w:rsid w:val="009E04DA"/>
    <w:rsid w:val="00B86282"/>
    <w:rsid w:val="00DA433B"/>
    <w:rsid w:val="00F31E6C"/>
    <w:rsid w:val="00F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1267A"/>
    <w:rPr>
      <w:color w:val="808080"/>
    </w:rPr>
  </w:style>
  <w:style w:type="paragraph" w:customStyle="1" w:styleId="663729B0F7194626A7A70C3E58E2552F">
    <w:name w:val="663729B0F7194626A7A70C3E58E2552F"/>
    <w:rsid w:val="008D052F"/>
  </w:style>
  <w:style w:type="paragraph" w:customStyle="1" w:styleId="E3803734156240C3A5569F67BD2440F7">
    <w:name w:val="E3803734156240C3A5569F67BD2440F7"/>
    <w:rsid w:val="008D052F"/>
  </w:style>
  <w:style w:type="paragraph" w:customStyle="1" w:styleId="CCE0C94419094B9ABF768BF8992B8F32">
    <w:name w:val="CCE0C94419094B9ABF768BF8992B8F32"/>
    <w:rsid w:val="008D052F"/>
  </w:style>
  <w:style w:type="paragraph" w:customStyle="1" w:styleId="CCE0C94419094B9ABF768BF8992B8F321">
    <w:name w:val="CCE0C94419094B9ABF768BF8992B8F321"/>
    <w:rsid w:val="008D052F"/>
    <w:rPr>
      <w:rFonts w:eastAsiaTheme="minorHAnsi"/>
      <w:lang w:eastAsia="en-US"/>
    </w:rPr>
  </w:style>
  <w:style w:type="paragraph" w:customStyle="1" w:styleId="7C956917EEE24F9DBA375C026BC5EDEF">
    <w:name w:val="7C956917EEE24F9DBA375C026BC5EDEF"/>
    <w:rsid w:val="008D052F"/>
    <w:rPr>
      <w:rFonts w:eastAsiaTheme="minorHAnsi"/>
      <w:lang w:eastAsia="en-US"/>
    </w:rPr>
  </w:style>
  <w:style w:type="paragraph" w:customStyle="1" w:styleId="CCE0C94419094B9ABF768BF8992B8F322">
    <w:name w:val="CCE0C94419094B9ABF768BF8992B8F322"/>
    <w:rsid w:val="008D052F"/>
    <w:rPr>
      <w:rFonts w:eastAsiaTheme="minorHAnsi"/>
      <w:lang w:eastAsia="en-US"/>
    </w:rPr>
  </w:style>
  <w:style w:type="paragraph" w:customStyle="1" w:styleId="7C956917EEE24F9DBA375C026BC5EDEF1">
    <w:name w:val="7C956917EEE24F9DBA375C026BC5EDEF1"/>
    <w:rsid w:val="008D052F"/>
    <w:rPr>
      <w:rFonts w:eastAsiaTheme="minorHAnsi"/>
      <w:lang w:eastAsia="en-US"/>
    </w:rPr>
  </w:style>
  <w:style w:type="paragraph" w:customStyle="1" w:styleId="CCE0C94419094B9ABF768BF8992B8F323">
    <w:name w:val="CCE0C94419094B9ABF768BF8992B8F323"/>
    <w:rsid w:val="008D052F"/>
    <w:rPr>
      <w:rFonts w:eastAsiaTheme="minorHAnsi"/>
      <w:lang w:eastAsia="en-US"/>
    </w:rPr>
  </w:style>
  <w:style w:type="paragraph" w:customStyle="1" w:styleId="7C956917EEE24F9DBA375C026BC5EDEF2">
    <w:name w:val="7C956917EEE24F9DBA375C026BC5EDEF2"/>
    <w:rsid w:val="008D052F"/>
    <w:rPr>
      <w:rFonts w:eastAsiaTheme="minorHAnsi"/>
      <w:lang w:eastAsia="en-US"/>
    </w:rPr>
  </w:style>
  <w:style w:type="paragraph" w:customStyle="1" w:styleId="7F9CC2D3902F4E4A8A5532340DDD51EF">
    <w:name w:val="7F9CC2D3902F4E4A8A5532340DDD51EF"/>
    <w:rsid w:val="008D052F"/>
    <w:rPr>
      <w:rFonts w:eastAsiaTheme="minorHAnsi"/>
      <w:lang w:eastAsia="en-US"/>
    </w:rPr>
  </w:style>
  <w:style w:type="paragraph" w:customStyle="1" w:styleId="FFB4063C51424997830A5AA032B92A42">
    <w:name w:val="FFB4063C51424997830A5AA032B92A42"/>
    <w:rsid w:val="008D052F"/>
    <w:rPr>
      <w:rFonts w:eastAsiaTheme="minorHAnsi"/>
      <w:lang w:eastAsia="en-US"/>
    </w:rPr>
  </w:style>
  <w:style w:type="paragraph" w:customStyle="1" w:styleId="35E9C899706D49ECA036416D690D7DF9">
    <w:name w:val="35E9C899706D49ECA036416D690D7DF9"/>
    <w:rsid w:val="008D052F"/>
    <w:rPr>
      <w:rFonts w:eastAsiaTheme="minorHAnsi"/>
      <w:lang w:eastAsia="en-US"/>
    </w:rPr>
  </w:style>
  <w:style w:type="paragraph" w:customStyle="1" w:styleId="7F9CC2D3902F4E4A8A5532340DDD51EF1">
    <w:name w:val="7F9CC2D3902F4E4A8A5532340DDD51EF1"/>
    <w:rsid w:val="00B86282"/>
    <w:rPr>
      <w:rFonts w:eastAsiaTheme="minorHAnsi"/>
      <w:lang w:eastAsia="en-US"/>
    </w:rPr>
  </w:style>
  <w:style w:type="paragraph" w:customStyle="1" w:styleId="FFB4063C51424997830A5AA032B92A421">
    <w:name w:val="FFB4063C51424997830A5AA032B92A421"/>
    <w:rsid w:val="00B86282"/>
    <w:rPr>
      <w:rFonts w:eastAsiaTheme="minorHAnsi"/>
      <w:lang w:eastAsia="en-US"/>
    </w:rPr>
  </w:style>
  <w:style w:type="paragraph" w:customStyle="1" w:styleId="35E9C899706D49ECA036416D690D7DF91">
    <w:name w:val="35E9C899706D49ECA036416D690D7DF91"/>
    <w:rsid w:val="00B86282"/>
    <w:rPr>
      <w:rFonts w:eastAsiaTheme="minorHAnsi"/>
      <w:lang w:eastAsia="en-US"/>
    </w:rPr>
  </w:style>
  <w:style w:type="paragraph" w:customStyle="1" w:styleId="7F9CC2D3902F4E4A8A5532340DDD51EF2">
    <w:name w:val="7F9CC2D3902F4E4A8A5532340DDD51EF2"/>
    <w:rsid w:val="00B86282"/>
    <w:rPr>
      <w:rFonts w:eastAsiaTheme="minorHAnsi"/>
      <w:lang w:eastAsia="en-US"/>
    </w:rPr>
  </w:style>
  <w:style w:type="paragraph" w:customStyle="1" w:styleId="FFB4063C51424997830A5AA032B92A422">
    <w:name w:val="FFB4063C51424997830A5AA032B92A422"/>
    <w:rsid w:val="00B86282"/>
    <w:rPr>
      <w:rFonts w:eastAsiaTheme="minorHAnsi"/>
      <w:lang w:eastAsia="en-US"/>
    </w:rPr>
  </w:style>
  <w:style w:type="paragraph" w:customStyle="1" w:styleId="35E9C899706D49ECA036416D690D7DF92">
    <w:name w:val="35E9C899706D49ECA036416D690D7DF92"/>
    <w:rsid w:val="00B86282"/>
    <w:rPr>
      <w:rFonts w:eastAsiaTheme="minorHAnsi"/>
      <w:lang w:eastAsia="en-US"/>
    </w:rPr>
  </w:style>
  <w:style w:type="paragraph" w:customStyle="1" w:styleId="4039E3E73CEF47AEB986CDB2E55F1A51">
    <w:name w:val="4039E3E73CEF47AEB986CDB2E55F1A51"/>
    <w:rsid w:val="004D718F"/>
    <w:rPr>
      <w:lang w:val="de-DE" w:eastAsia="de-DE"/>
    </w:rPr>
  </w:style>
  <w:style w:type="paragraph" w:customStyle="1" w:styleId="838732E43CFC47A986284ADFA2E852B1">
    <w:name w:val="838732E43CFC47A986284ADFA2E852B1"/>
    <w:rsid w:val="004D718F"/>
    <w:rPr>
      <w:lang w:val="de-DE" w:eastAsia="de-DE"/>
    </w:rPr>
  </w:style>
  <w:style w:type="paragraph" w:customStyle="1" w:styleId="7F9CC2D3902F4E4A8A5532340DDD51EF3">
    <w:name w:val="7F9CC2D3902F4E4A8A5532340DDD51EF3"/>
    <w:rsid w:val="00F31E6C"/>
    <w:rPr>
      <w:rFonts w:eastAsiaTheme="minorHAnsi"/>
      <w:lang w:eastAsia="en-US"/>
    </w:rPr>
  </w:style>
  <w:style w:type="paragraph" w:customStyle="1" w:styleId="FFB4063C51424997830A5AA032B92A423">
    <w:name w:val="FFB4063C51424997830A5AA032B92A423"/>
    <w:rsid w:val="00F31E6C"/>
    <w:rPr>
      <w:rFonts w:eastAsiaTheme="minorHAnsi"/>
      <w:lang w:eastAsia="en-US"/>
    </w:rPr>
  </w:style>
  <w:style w:type="paragraph" w:customStyle="1" w:styleId="35E9C899706D49ECA036416D690D7DF93">
    <w:name w:val="35E9C899706D49ECA036416D690D7DF93"/>
    <w:rsid w:val="00F31E6C"/>
    <w:rPr>
      <w:rFonts w:eastAsiaTheme="minorHAnsi"/>
      <w:lang w:eastAsia="en-US"/>
    </w:rPr>
  </w:style>
  <w:style w:type="paragraph" w:customStyle="1" w:styleId="608359CAC4BE4D04BB52D8CB22186115">
    <w:name w:val="608359CAC4BE4D04BB52D8CB22186115"/>
    <w:rsid w:val="00F31E6C"/>
  </w:style>
  <w:style w:type="paragraph" w:customStyle="1" w:styleId="7F9CC2D3902F4E4A8A5532340DDD51EF4">
    <w:name w:val="7F9CC2D3902F4E4A8A5532340DDD51EF4"/>
    <w:rsid w:val="00F31E6C"/>
    <w:rPr>
      <w:rFonts w:eastAsiaTheme="minorHAnsi"/>
      <w:lang w:eastAsia="en-US"/>
    </w:rPr>
  </w:style>
  <w:style w:type="paragraph" w:customStyle="1" w:styleId="FFB4063C51424997830A5AA032B92A424">
    <w:name w:val="FFB4063C51424997830A5AA032B92A424"/>
    <w:rsid w:val="00F31E6C"/>
    <w:rPr>
      <w:rFonts w:eastAsiaTheme="minorHAnsi"/>
      <w:lang w:eastAsia="en-US"/>
    </w:rPr>
  </w:style>
  <w:style w:type="paragraph" w:customStyle="1" w:styleId="35E9C899706D49ECA036416D690D7DF94">
    <w:name w:val="35E9C899706D49ECA036416D690D7DF94"/>
    <w:rsid w:val="00F31E6C"/>
    <w:rPr>
      <w:rFonts w:eastAsiaTheme="minorHAnsi"/>
      <w:lang w:eastAsia="en-US"/>
    </w:rPr>
  </w:style>
  <w:style w:type="paragraph" w:customStyle="1" w:styleId="608359CAC4BE4D04BB52D8CB221861151">
    <w:name w:val="608359CAC4BE4D04BB52D8CB221861151"/>
    <w:rsid w:val="00F31E6C"/>
    <w:rPr>
      <w:rFonts w:eastAsiaTheme="minorHAnsi"/>
      <w:lang w:eastAsia="en-US"/>
    </w:rPr>
  </w:style>
  <w:style w:type="paragraph" w:customStyle="1" w:styleId="0DD8E81FA7904937AA938819CEFF42A5">
    <w:name w:val="0DD8E81FA7904937AA938819CEFF42A5"/>
    <w:rsid w:val="003F3D76"/>
    <w:rPr>
      <w:lang w:val="de-DE" w:eastAsia="de-DE"/>
    </w:rPr>
  </w:style>
  <w:style w:type="paragraph" w:customStyle="1" w:styleId="53BCE486DA10410D9C7C02AD842F1375">
    <w:name w:val="53BCE486DA10410D9C7C02AD842F1375"/>
    <w:rsid w:val="003F3D76"/>
    <w:rPr>
      <w:lang w:val="de-DE" w:eastAsia="de-DE"/>
    </w:rPr>
  </w:style>
  <w:style w:type="paragraph" w:customStyle="1" w:styleId="8718F04384BB44E69A8F50C5FD693311">
    <w:name w:val="8718F04384BB44E69A8F50C5FD693311"/>
    <w:rsid w:val="003F3D76"/>
    <w:rPr>
      <w:lang w:val="de-DE" w:eastAsia="de-DE"/>
    </w:rPr>
  </w:style>
  <w:style w:type="paragraph" w:customStyle="1" w:styleId="7F9CC2D3902F4E4A8A5532340DDD51EF5">
    <w:name w:val="7F9CC2D3902F4E4A8A5532340DDD51EF5"/>
    <w:rsid w:val="00F76D67"/>
    <w:rPr>
      <w:rFonts w:eastAsiaTheme="minorHAnsi"/>
      <w:lang w:eastAsia="en-US"/>
    </w:rPr>
  </w:style>
  <w:style w:type="paragraph" w:customStyle="1" w:styleId="FFB4063C51424997830A5AA032B92A425">
    <w:name w:val="FFB4063C51424997830A5AA032B92A425"/>
    <w:rsid w:val="00F76D67"/>
    <w:rPr>
      <w:rFonts w:eastAsiaTheme="minorHAnsi"/>
      <w:lang w:eastAsia="en-US"/>
    </w:rPr>
  </w:style>
  <w:style w:type="paragraph" w:customStyle="1" w:styleId="35E9C899706D49ECA036416D690D7DF95">
    <w:name w:val="35E9C899706D49ECA036416D690D7DF95"/>
    <w:rsid w:val="00F76D67"/>
    <w:rPr>
      <w:rFonts w:eastAsiaTheme="minorHAnsi"/>
      <w:lang w:eastAsia="en-US"/>
    </w:rPr>
  </w:style>
  <w:style w:type="paragraph" w:customStyle="1" w:styleId="B3952C75538A4476A3F8BCA6C9626D71">
    <w:name w:val="B3952C75538A4476A3F8BCA6C9626D71"/>
    <w:rsid w:val="00F76D67"/>
    <w:rPr>
      <w:rFonts w:eastAsiaTheme="minorHAnsi"/>
      <w:lang w:eastAsia="en-US"/>
    </w:rPr>
  </w:style>
  <w:style w:type="paragraph" w:customStyle="1" w:styleId="1B54EFBD9B2049CC8232561B06AB6048">
    <w:name w:val="1B54EFBD9B2049CC8232561B06AB6048"/>
    <w:rsid w:val="00F76D67"/>
    <w:rPr>
      <w:rFonts w:eastAsiaTheme="minorHAnsi"/>
      <w:lang w:eastAsia="en-US"/>
    </w:rPr>
  </w:style>
  <w:style w:type="paragraph" w:customStyle="1" w:styleId="7F9CC2D3902F4E4A8A5532340DDD51EF6">
    <w:name w:val="7F9CC2D3902F4E4A8A5532340DDD51EF6"/>
    <w:rsid w:val="00F76D67"/>
    <w:rPr>
      <w:rFonts w:eastAsiaTheme="minorHAnsi"/>
      <w:lang w:eastAsia="en-US"/>
    </w:rPr>
  </w:style>
  <w:style w:type="paragraph" w:customStyle="1" w:styleId="FFB4063C51424997830A5AA032B92A426">
    <w:name w:val="FFB4063C51424997830A5AA032B92A426"/>
    <w:rsid w:val="00F76D67"/>
    <w:rPr>
      <w:rFonts w:eastAsiaTheme="minorHAnsi"/>
      <w:lang w:eastAsia="en-US"/>
    </w:rPr>
  </w:style>
  <w:style w:type="paragraph" w:customStyle="1" w:styleId="35E9C899706D49ECA036416D690D7DF96">
    <w:name w:val="35E9C899706D49ECA036416D690D7DF96"/>
    <w:rsid w:val="00F76D67"/>
    <w:rPr>
      <w:rFonts w:eastAsiaTheme="minorHAnsi"/>
      <w:lang w:eastAsia="en-US"/>
    </w:rPr>
  </w:style>
  <w:style w:type="paragraph" w:customStyle="1" w:styleId="B3952C75538A4476A3F8BCA6C9626D711">
    <w:name w:val="B3952C75538A4476A3F8BCA6C9626D711"/>
    <w:rsid w:val="00F76D67"/>
    <w:rPr>
      <w:rFonts w:eastAsiaTheme="minorHAnsi"/>
      <w:lang w:eastAsia="en-US"/>
    </w:rPr>
  </w:style>
  <w:style w:type="paragraph" w:customStyle="1" w:styleId="1B54EFBD9B2049CC8232561B06AB60481">
    <w:name w:val="1B54EFBD9B2049CC8232561B06AB60481"/>
    <w:rsid w:val="00F76D67"/>
    <w:rPr>
      <w:rFonts w:eastAsiaTheme="minorHAnsi"/>
      <w:lang w:eastAsia="en-US"/>
    </w:rPr>
  </w:style>
  <w:style w:type="paragraph" w:customStyle="1" w:styleId="4C1243A3E6D44887AC3920697C3A4CDB">
    <w:name w:val="4C1243A3E6D44887AC3920697C3A4CDB"/>
    <w:rsid w:val="00F76D67"/>
    <w:rPr>
      <w:lang w:val="de-DE" w:eastAsia="de-DE"/>
    </w:rPr>
  </w:style>
  <w:style w:type="paragraph" w:customStyle="1" w:styleId="7F9CC2D3902F4E4A8A5532340DDD51EF7">
    <w:name w:val="7F9CC2D3902F4E4A8A5532340DDD51EF7"/>
    <w:rsid w:val="00F76D67"/>
    <w:rPr>
      <w:rFonts w:eastAsiaTheme="minorHAnsi"/>
      <w:lang w:eastAsia="en-US"/>
    </w:rPr>
  </w:style>
  <w:style w:type="paragraph" w:customStyle="1" w:styleId="FFB4063C51424997830A5AA032B92A427">
    <w:name w:val="FFB4063C51424997830A5AA032B92A427"/>
    <w:rsid w:val="00F76D67"/>
    <w:rPr>
      <w:rFonts w:eastAsiaTheme="minorHAnsi"/>
      <w:lang w:eastAsia="en-US"/>
    </w:rPr>
  </w:style>
  <w:style w:type="paragraph" w:customStyle="1" w:styleId="35E9C899706D49ECA036416D690D7DF97">
    <w:name w:val="35E9C899706D49ECA036416D690D7DF97"/>
    <w:rsid w:val="00F76D67"/>
    <w:rPr>
      <w:rFonts w:eastAsiaTheme="minorHAnsi"/>
      <w:lang w:eastAsia="en-US"/>
    </w:rPr>
  </w:style>
  <w:style w:type="paragraph" w:customStyle="1" w:styleId="B3952C75538A4476A3F8BCA6C9626D712">
    <w:name w:val="B3952C75538A4476A3F8BCA6C9626D712"/>
    <w:rsid w:val="00F76D67"/>
    <w:rPr>
      <w:rFonts w:eastAsiaTheme="minorHAnsi"/>
      <w:lang w:eastAsia="en-US"/>
    </w:rPr>
  </w:style>
  <w:style w:type="paragraph" w:customStyle="1" w:styleId="8329C50DEB244CC69A83EF94F133248C">
    <w:name w:val="8329C50DEB244CC69A83EF94F133248C"/>
    <w:rsid w:val="00274A63"/>
    <w:rPr>
      <w:lang w:val="de-DE" w:eastAsia="de-DE"/>
    </w:rPr>
  </w:style>
  <w:style w:type="paragraph" w:customStyle="1" w:styleId="FF3D875EB777439EB03346D6F877D070">
    <w:name w:val="FF3D875EB777439EB03346D6F877D070"/>
    <w:rsid w:val="003825DD"/>
    <w:rPr>
      <w:lang w:val="de-DE" w:eastAsia="de-DE"/>
    </w:rPr>
  </w:style>
  <w:style w:type="paragraph" w:customStyle="1" w:styleId="3EB90B03683F4338A5A7E66CB861D953">
    <w:name w:val="3EB90B03683F4338A5A7E66CB861D953"/>
    <w:rsid w:val="003825DD"/>
    <w:rPr>
      <w:lang w:val="de-DE" w:eastAsia="de-DE"/>
    </w:rPr>
  </w:style>
  <w:style w:type="paragraph" w:customStyle="1" w:styleId="DF50207D93814E8DB4AF094B815F5081">
    <w:name w:val="DF50207D93814E8DB4AF094B815F5081"/>
    <w:rsid w:val="00DA433B"/>
  </w:style>
  <w:style w:type="paragraph" w:customStyle="1" w:styleId="0919677F81A649249C4AFAEC910A3CF8">
    <w:name w:val="0919677F81A649249C4AFAEC910A3CF8"/>
    <w:rsid w:val="00DA433B"/>
  </w:style>
  <w:style w:type="paragraph" w:customStyle="1" w:styleId="FABC00AE34B04DC3993AA5CAF413BE2A">
    <w:name w:val="FABC00AE34B04DC3993AA5CAF413BE2A"/>
    <w:rsid w:val="00DA433B"/>
  </w:style>
  <w:style w:type="paragraph" w:customStyle="1" w:styleId="07B4CC78049946B0A21ECBACF240000B">
    <w:name w:val="07B4CC78049946B0A21ECBACF240000B"/>
    <w:rsid w:val="00DA433B"/>
  </w:style>
  <w:style w:type="paragraph" w:customStyle="1" w:styleId="AB4E8901412F46FCA0E5B753648242B3">
    <w:name w:val="AB4E8901412F46FCA0E5B753648242B3"/>
    <w:rsid w:val="00DA433B"/>
  </w:style>
  <w:style w:type="paragraph" w:customStyle="1" w:styleId="669F2025718B4488AB2D03B09E3B87D9">
    <w:name w:val="669F2025718B4488AB2D03B09E3B87D9"/>
    <w:rsid w:val="00DA433B"/>
  </w:style>
  <w:style w:type="paragraph" w:customStyle="1" w:styleId="6F38B318E43C4508B142E6EA7DE8629F">
    <w:name w:val="6F38B318E43C4508B142E6EA7DE8629F"/>
    <w:rsid w:val="00DA433B"/>
  </w:style>
  <w:style w:type="paragraph" w:customStyle="1" w:styleId="B66D8B609F3A4E61B61406794B12579E">
    <w:name w:val="B66D8B609F3A4E61B61406794B12579E"/>
    <w:rsid w:val="00DA433B"/>
  </w:style>
  <w:style w:type="paragraph" w:customStyle="1" w:styleId="7F9CC2D3902F4E4A8A5532340DDD51EF8">
    <w:name w:val="7F9CC2D3902F4E4A8A5532340DDD51EF8"/>
    <w:rsid w:val="00DA433B"/>
    <w:rPr>
      <w:rFonts w:eastAsiaTheme="minorHAnsi"/>
      <w:lang w:eastAsia="en-US"/>
    </w:rPr>
  </w:style>
  <w:style w:type="paragraph" w:customStyle="1" w:styleId="FFB4063C51424997830A5AA032B92A428">
    <w:name w:val="FFB4063C51424997830A5AA032B92A428"/>
    <w:rsid w:val="00DA433B"/>
    <w:rPr>
      <w:rFonts w:eastAsiaTheme="minorHAnsi"/>
      <w:lang w:eastAsia="en-US"/>
    </w:rPr>
  </w:style>
  <w:style w:type="paragraph" w:customStyle="1" w:styleId="35E9C899706D49ECA036416D690D7DF98">
    <w:name w:val="35E9C899706D49ECA036416D690D7DF98"/>
    <w:rsid w:val="00DA433B"/>
    <w:rPr>
      <w:rFonts w:eastAsiaTheme="minorHAnsi"/>
      <w:lang w:eastAsia="en-US"/>
    </w:rPr>
  </w:style>
  <w:style w:type="paragraph" w:customStyle="1" w:styleId="B66D8B609F3A4E61B61406794B12579E1">
    <w:name w:val="B66D8B609F3A4E61B61406794B12579E1"/>
    <w:rsid w:val="00DA433B"/>
    <w:rPr>
      <w:rFonts w:eastAsiaTheme="minorHAnsi"/>
      <w:lang w:eastAsia="en-US"/>
    </w:rPr>
  </w:style>
  <w:style w:type="paragraph" w:customStyle="1" w:styleId="5A2F25A9F97D49EE91A821BB8B371DF3">
    <w:name w:val="5A2F25A9F97D49EE91A821BB8B371DF3"/>
    <w:rsid w:val="00DA433B"/>
    <w:rPr>
      <w:rFonts w:eastAsiaTheme="minorHAnsi"/>
      <w:lang w:eastAsia="en-US"/>
    </w:rPr>
  </w:style>
  <w:style w:type="paragraph" w:customStyle="1" w:styleId="0919677F81A649249C4AFAEC910A3CF81">
    <w:name w:val="0919677F81A649249C4AFAEC910A3CF81"/>
    <w:rsid w:val="00DA433B"/>
    <w:rPr>
      <w:rFonts w:eastAsiaTheme="minorHAnsi"/>
      <w:lang w:eastAsia="en-US"/>
    </w:rPr>
  </w:style>
  <w:style w:type="paragraph" w:customStyle="1" w:styleId="FABC00AE34B04DC3993AA5CAF413BE2A1">
    <w:name w:val="FABC00AE34B04DC3993AA5CAF413BE2A1"/>
    <w:rsid w:val="00DA433B"/>
    <w:rPr>
      <w:rFonts w:eastAsiaTheme="minorHAnsi"/>
      <w:lang w:eastAsia="en-US"/>
    </w:rPr>
  </w:style>
  <w:style w:type="paragraph" w:customStyle="1" w:styleId="07B4CC78049946B0A21ECBACF240000B1">
    <w:name w:val="07B4CC78049946B0A21ECBACF240000B1"/>
    <w:rsid w:val="00DA433B"/>
    <w:rPr>
      <w:rFonts w:eastAsiaTheme="minorHAnsi"/>
      <w:lang w:eastAsia="en-US"/>
    </w:rPr>
  </w:style>
  <w:style w:type="paragraph" w:customStyle="1" w:styleId="AB4E8901412F46FCA0E5B753648242B31">
    <w:name w:val="AB4E8901412F46FCA0E5B753648242B31"/>
    <w:rsid w:val="00DA433B"/>
    <w:rPr>
      <w:rFonts w:eastAsiaTheme="minorHAnsi"/>
      <w:lang w:eastAsia="en-US"/>
    </w:rPr>
  </w:style>
  <w:style w:type="paragraph" w:customStyle="1" w:styleId="E2E00B4547D04B3C80ACD958488A47E2">
    <w:name w:val="E2E00B4547D04B3C80ACD958488A47E2"/>
    <w:rsid w:val="00DA433B"/>
    <w:rPr>
      <w:rFonts w:eastAsiaTheme="minorHAnsi"/>
      <w:lang w:eastAsia="en-US"/>
    </w:rPr>
  </w:style>
  <w:style w:type="paragraph" w:customStyle="1" w:styleId="7F9CC2D3902F4E4A8A5532340DDD51EF9">
    <w:name w:val="7F9CC2D3902F4E4A8A5532340DDD51EF9"/>
    <w:rsid w:val="00DA433B"/>
    <w:rPr>
      <w:rFonts w:eastAsiaTheme="minorHAnsi"/>
      <w:lang w:eastAsia="en-US"/>
    </w:rPr>
  </w:style>
  <w:style w:type="paragraph" w:customStyle="1" w:styleId="FFB4063C51424997830A5AA032B92A429">
    <w:name w:val="FFB4063C51424997830A5AA032B92A429"/>
    <w:rsid w:val="00DA433B"/>
    <w:rPr>
      <w:rFonts w:eastAsiaTheme="minorHAnsi"/>
      <w:lang w:eastAsia="en-US"/>
    </w:rPr>
  </w:style>
  <w:style w:type="paragraph" w:customStyle="1" w:styleId="35E9C899706D49ECA036416D690D7DF99">
    <w:name w:val="35E9C899706D49ECA036416D690D7DF99"/>
    <w:rsid w:val="00DA433B"/>
    <w:rPr>
      <w:rFonts w:eastAsiaTheme="minorHAnsi"/>
      <w:lang w:eastAsia="en-US"/>
    </w:rPr>
  </w:style>
  <w:style w:type="paragraph" w:customStyle="1" w:styleId="B66D8B609F3A4E61B61406794B12579E2">
    <w:name w:val="B66D8B609F3A4E61B61406794B12579E2"/>
    <w:rsid w:val="00DA433B"/>
    <w:rPr>
      <w:rFonts w:eastAsiaTheme="minorHAnsi"/>
      <w:lang w:eastAsia="en-US"/>
    </w:rPr>
  </w:style>
  <w:style w:type="paragraph" w:customStyle="1" w:styleId="5A2F25A9F97D49EE91A821BB8B371DF31">
    <w:name w:val="5A2F25A9F97D49EE91A821BB8B371DF31"/>
    <w:rsid w:val="00DA433B"/>
    <w:rPr>
      <w:rFonts w:eastAsiaTheme="minorHAnsi"/>
      <w:lang w:eastAsia="en-US"/>
    </w:rPr>
  </w:style>
  <w:style w:type="paragraph" w:customStyle="1" w:styleId="0919677F81A649249C4AFAEC910A3CF82">
    <w:name w:val="0919677F81A649249C4AFAEC910A3CF82"/>
    <w:rsid w:val="00DA433B"/>
    <w:rPr>
      <w:rFonts w:eastAsiaTheme="minorHAnsi"/>
      <w:lang w:eastAsia="en-US"/>
    </w:rPr>
  </w:style>
  <w:style w:type="paragraph" w:customStyle="1" w:styleId="FABC00AE34B04DC3993AA5CAF413BE2A2">
    <w:name w:val="FABC00AE34B04DC3993AA5CAF413BE2A2"/>
    <w:rsid w:val="00DA433B"/>
    <w:rPr>
      <w:rFonts w:eastAsiaTheme="minorHAnsi"/>
      <w:lang w:eastAsia="en-US"/>
    </w:rPr>
  </w:style>
  <w:style w:type="paragraph" w:customStyle="1" w:styleId="07B4CC78049946B0A21ECBACF240000B2">
    <w:name w:val="07B4CC78049946B0A21ECBACF240000B2"/>
    <w:rsid w:val="00DA433B"/>
    <w:rPr>
      <w:rFonts w:eastAsiaTheme="minorHAnsi"/>
      <w:lang w:eastAsia="en-US"/>
    </w:rPr>
  </w:style>
  <w:style w:type="paragraph" w:customStyle="1" w:styleId="AB4E8901412F46FCA0E5B753648242B32">
    <w:name w:val="AB4E8901412F46FCA0E5B753648242B32"/>
    <w:rsid w:val="00DA433B"/>
    <w:rPr>
      <w:rFonts w:eastAsiaTheme="minorHAnsi"/>
      <w:lang w:eastAsia="en-US"/>
    </w:rPr>
  </w:style>
  <w:style w:type="paragraph" w:customStyle="1" w:styleId="E2E00B4547D04B3C80ACD958488A47E21">
    <w:name w:val="E2E00B4547D04B3C80ACD958488A47E21"/>
    <w:rsid w:val="00DA433B"/>
    <w:rPr>
      <w:rFonts w:eastAsiaTheme="minorHAnsi"/>
      <w:lang w:eastAsia="en-US"/>
    </w:rPr>
  </w:style>
  <w:style w:type="paragraph" w:customStyle="1" w:styleId="7F9CC2D3902F4E4A8A5532340DDD51EF10">
    <w:name w:val="7F9CC2D3902F4E4A8A5532340DDD51EF10"/>
    <w:rsid w:val="0031267A"/>
    <w:rPr>
      <w:rFonts w:eastAsiaTheme="minorHAnsi"/>
      <w:lang w:eastAsia="en-US"/>
    </w:rPr>
  </w:style>
  <w:style w:type="paragraph" w:customStyle="1" w:styleId="FFB4063C51424997830A5AA032B92A4210">
    <w:name w:val="FFB4063C51424997830A5AA032B92A4210"/>
    <w:rsid w:val="0031267A"/>
    <w:rPr>
      <w:rFonts w:eastAsiaTheme="minorHAnsi"/>
      <w:lang w:eastAsia="en-US"/>
    </w:rPr>
  </w:style>
  <w:style w:type="paragraph" w:customStyle="1" w:styleId="35E9C899706D49ECA036416D690D7DF910">
    <w:name w:val="35E9C899706D49ECA036416D690D7DF910"/>
    <w:rsid w:val="0031267A"/>
    <w:rPr>
      <w:rFonts w:eastAsiaTheme="minorHAnsi"/>
      <w:lang w:eastAsia="en-US"/>
    </w:rPr>
  </w:style>
  <w:style w:type="paragraph" w:customStyle="1" w:styleId="B66D8B609F3A4E61B61406794B12579E3">
    <w:name w:val="B66D8B609F3A4E61B61406794B12579E3"/>
    <w:rsid w:val="0031267A"/>
    <w:rPr>
      <w:rFonts w:eastAsiaTheme="minorHAnsi"/>
      <w:lang w:eastAsia="en-US"/>
    </w:rPr>
  </w:style>
  <w:style w:type="paragraph" w:customStyle="1" w:styleId="5A2F25A9F97D49EE91A821BB8B371DF32">
    <w:name w:val="5A2F25A9F97D49EE91A821BB8B371DF32"/>
    <w:rsid w:val="0031267A"/>
    <w:rPr>
      <w:rFonts w:eastAsiaTheme="minorHAnsi"/>
      <w:lang w:eastAsia="en-US"/>
    </w:rPr>
  </w:style>
  <w:style w:type="paragraph" w:customStyle="1" w:styleId="0919677F81A649249C4AFAEC910A3CF83">
    <w:name w:val="0919677F81A649249C4AFAEC910A3CF83"/>
    <w:rsid w:val="0031267A"/>
    <w:rPr>
      <w:rFonts w:eastAsiaTheme="minorHAnsi"/>
      <w:lang w:eastAsia="en-US"/>
    </w:rPr>
  </w:style>
  <w:style w:type="paragraph" w:customStyle="1" w:styleId="FABC00AE34B04DC3993AA5CAF413BE2A3">
    <w:name w:val="FABC00AE34B04DC3993AA5CAF413BE2A3"/>
    <w:rsid w:val="0031267A"/>
    <w:rPr>
      <w:rFonts w:eastAsiaTheme="minorHAnsi"/>
      <w:lang w:eastAsia="en-US"/>
    </w:rPr>
  </w:style>
  <w:style w:type="paragraph" w:customStyle="1" w:styleId="07B4CC78049946B0A21ECBACF240000B3">
    <w:name w:val="07B4CC78049946B0A21ECBACF240000B3"/>
    <w:rsid w:val="0031267A"/>
    <w:rPr>
      <w:rFonts w:eastAsiaTheme="minorHAnsi"/>
      <w:lang w:eastAsia="en-US"/>
    </w:rPr>
  </w:style>
  <w:style w:type="paragraph" w:customStyle="1" w:styleId="AB4E8901412F46FCA0E5B753648242B33">
    <w:name w:val="AB4E8901412F46FCA0E5B753648242B33"/>
    <w:rsid w:val="0031267A"/>
    <w:rPr>
      <w:rFonts w:eastAsiaTheme="minorHAnsi"/>
      <w:lang w:eastAsia="en-US"/>
    </w:rPr>
  </w:style>
  <w:style w:type="paragraph" w:customStyle="1" w:styleId="E2E00B4547D04B3C80ACD958488A47E22">
    <w:name w:val="E2E00B4547D04B3C80ACD958488A47E22"/>
    <w:rsid w:val="0031267A"/>
    <w:rPr>
      <w:rFonts w:eastAsiaTheme="minorHAnsi"/>
      <w:lang w:eastAsia="en-US"/>
    </w:rPr>
  </w:style>
  <w:style w:type="paragraph" w:customStyle="1" w:styleId="7F9CC2D3902F4E4A8A5532340DDD51EF11">
    <w:name w:val="7F9CC2D3902F4E4A8A5532340DDD51EF11"/>
    <w:rsid w:val="0031267A"/>
    <w:rPr>
      <w:rFonts w:eastAsiaTheme="minorHAnsi"/>
      <w:lang w:eastAsia="en-US"/>
    </w:rPr>
  </w:style>
  <w:style w:type="paragraph" w:customStyle="1" w:styleId="FFB4063C51424997830A5AA032B92A4211">
    <w:name w:val="FFB4063C51424997830A5AA032B92A4211"/>
    <w:rsid w:val="0031267A"/>
    <w:rPr>
      <w:rFonts w:eastAsiaTheme="minorHAnsi"/>
      <w:lang w:eastAsia="en-US"/>
    </w:rPr>
  </w:style>
  <w:style w:type="paragraph" w:customStyle="1" w:styleId="35E9C899706D49ECA036416D690D7DF911">
    <w:name w:val="35E9C899706D49ECA036416D690D7DF911"/>
    <w:rsid w:val="0031267A"/>
    <w:rPr>
      <w:rFonts w:eastAsiaTheme="minorHAnsi"/>
      <w:lang w:eastAsia="en-US"/>
    </w:rPr>
  </w:style>
  <w:style w:type="paragraph" w:customStyle="1" w:styleId="B66D8B609F3A4E61B61406794B12579E4">
    <w:name w:val="B66D8B609F3A4E61B61406794B12579E4"/>
    <w:rsid w:val="0031267A"/>
    <w:rPr>
      <w:rFonts w:eastAsiaTheme="minorHAnsi"/>
      <w:lang w:eastAsia="en-US"/>
    </w:rPr>
  </w:style>
  <w:style w:type="paragraph" w:customStyle="1" w:styleId="5A2F25A9F97D49EE91A821BB8B371DF33">
    <w:name w:val="5A2F25A9F97D49EE91A821BB8B371DF33"/>
    <w:rsid w:val="0031267A"/>
    <w:rPr>
      <w:rFonts w:eastAsiaTheme="minorHAnsi"/>
      <w:lang w:eastAsia="en-US"/>
    </w:rPr>
  </w:style>
  <w:style w:type="paragraph" w:customStyle="1" w:styleId="0919677F81A649249C4AFAEC910A3CF84">
    <w:name w:val="0919677F81A649249C4AFAEC910A3CF84"/>
    <w:rsid w:val="0031267A"/>
    <w:rPr>
      <w:rFonts w:eastAsiaTheme="minorHAnsi"/>
      <w:lang w:eastAsia="en-US"/>
    </w:rPr>
  </w:style>
  <w:style w:type="paragraph" w:customStyle="1" w:styleId="FABC00AE34B04DC3993AA5CAF413BE2A4">
    <w:name w:val="FABC00AE34B04DC3993AA5CAF413BE2A4"/>
    <w:rsid w:val="0031267A"/>
    <w:rPr>
      <w:rFonts w:eastAsiaTheme="minorHAnsi"/>
      <w:lang w:eastAsia="en-US"/>
    </w:rPr>
  </w:style>
  <w:style w:type="paragraph" w:customStyle="1" w:styleId="07B4CC78049946B0A21ECBACF240000B4">
    <w:name w:val="07B4CC78049946B0A21ECBACF240000B4"/>
    <w:rsid w:val="0031267A"/>
    <w:rPr>
      <w:rFonts w:eastAsiaTheme="minorHAnsi"/>
      <w:lang w:eastAsia="en-US"/>
    </w:rPr>
  </w:style>
  <w:style w:type="paragraph" w:customStyle="1" w:styleId="AB4E8901412F46FCA0E5B753648242B34">
    <w:name w:val="AB4E8901412F46FCA0E5B753648242B34"/>
    <w:rsid w:val="0031267A"/>
    <w:rPr>
      <w:rFonts w:eastAsiaTheme="minorHAnsi"/>
      <w:lang w:eastAsia="en-US"/>
    </w:rPr>
  </w:style>
  <w:style w:type="paragraph" w:customStyle="1" w:styleId="E2E00B4547D04B3C80ACD958488A47E23">
    <w:name w:val="E2E00B4547D04B3C80ACD958488A47E23"/>
    <w:rsid w:val="0031267A"/>
    <w:rPr>
      <w:rFonts w:eastAsiaTheme="minorHAnsi"/>
      <w:lang w:eastAsia="en-US"/>
    </w:rPr>
  </w:style>
  <w:style w:type="paragraph" w:customStyle="1" w:styleId="7F9CC2D3902F4E4A8A5532340DDD51EF12">
    <w:name w:val="7F9CC2D3902F4E4A8A5532340DDD51EF12"/>
    <w:rsid w:val="0031267A"/>
    <w:rPr>
      <w:rFonts w:eastAsiaTheme="minorHAnsi"/>
      <w:lang w:eastAsia="en-US"/>
    </w:rPr>
  </w:style>
  <w:style w:type="paragraph" w:customStyle="1" w:styleId="FFB4063C51424997830A5AA032B92A4212">
    <w:name w:val="FFB4063C51424997830A5AA032B92A4212"/>
    <w:rsid w:val="0031267A"/>
    <w:rPr>
      <w:rFonts w:eastAsiaTheme="minorHAnsi"/>
      <w:lang w:eastAsia="en-US"/>
    </w:rPr>
  </w:style>
  <w:style w:type="paragraph" w:customStyle="1" w:styleId="35E9C899706D49ECA036416D690D7DF912">
    <w:name w:val="35E9C899706D49ECA036416D690D7DF912"/>
    <w:rsid w:val="0031267A"/>
    <w:rPr>
      <w:rFonts w:eastAsiaTheme="minorHAnsi"/>
      <w:lang w:eastAsia="en-US"/>
    </w:rPr>
  </w:style>
  <w:style w:type="paragraph" w:customStyle="1" w:styleId="B66D8B609F3A4E61B61406794B12579E5">
    <w:name w:val="B66D8B609F3A4E61B61406794B12579E5"/>
    <w:rsid w:val="0031267A"/>
    <w:rPr>
      <w:rFonts w:eastAsiaTheme="minorHAnsi"/>
      <w:lang w:eastAsia="en-US"/>
    </w:rPr>
  </w:style>
  <w:style w:type="paragraph" w:customStyle="1" w:styleId="5A2F25A9F97D49EE91A821BB8B371DF34">
    <w:name w:val="5A2F25A9F97D49EE91A821BB8B371DF34"/>
    <w:rsid w:val="0031267A"/>
    <w:rPr>
      <w:rFonts w:eastAsiaTheme="minorHAnsi"/>
      <w:lang w:eastAsia="en-US"/>
    </w:rPr>
  </w:style>
  <w:style w:type="paragraph" w:customStyle="1" w:styleId="0919677F81A649249C4AFAEC910A3CF85">
    <w:name w:val="0919677F81A649249C4AFAEC910A3CF85"/>
    <w:rsid w:val="0031267A"/>
    <w:rPr>
      <w:rFonts w:eastAsiaTheme="minorHAnsi"/>
      <w:lang w:eastAsia="en-US"/>
    </w:rPr>
  </w:style>
  <w:style w:type="paragraph" w:customStyle="1" w:styleId="FABC00AE34B04DC3993AA5CAF413BE2A5">
    <w:name w:val="FABC00AE34B04DC3993AA5CAF413BE2A5"/>
    <w:rsid w:val="0031267A"/>
    <w:rPr>
      <w:rFonts w:eastAsiaTheme="minorHAnsi"/>
      <w:lang w:eastAsia="en-US"/>
    </w:rPr>
  </w:style>
  <w:style w:type="paragraph" w:customStyle="1" w:styleId="07B4CC78049946B0A21ECBACF240000B5">
    <w:name w:val="07B4CC78049946B0A21ECBACF240000B5"/>
    <w:rsid w:val="0031267A"/>
    <w:rPr>
      <w:rFonts w:eastAsiaTheme="minorHAnsi"/>
      <w:lang w:eastAsia="en-US"/>
    </w:rPr>
  </w:style>
  <w:style w:type="paragraph" w:customStyle="1" w:styleId="AB4E8901412F46FCA0E5B753648242B35">
    <w:name w:val="AB4E8901412F46FCA0E5B753648242B35"/>
    <w:rsid w:val="0031267A"/>
    <w:rPr>
      <w:rFonts w:eastAsiaTheme="minorHAnsi"/>
      <w:lang w:eastAsia="en-US"/>
    </w:rPr>
  </w:style>
  <w:style w:type="paragraph" w:customStyle="1" w:styleId="E2E00B4547D04B3C80ACD958488A47E24">
    <w:name w:val="E2E00B4547D04B3C80ACD958488A47E24"/>
    <w:rsid w:val="0031267A"/>
    <w:rPr>
      <w:rFonts w:eastAsiaTheme="minorHAnsi"/>
      <w:lang w:eastAsia="en-US"/>
    </w:rPr>
  </w:style>
  <w:style w:type="paragraph" w:customStyle="1" w:styleId="2829BE5EA0D748E595D8AD0A3E1C03D9">
    <w:name w:val="2829BE5EA0D748E595D8AD0A3E1C03D9"/>
    <w:rsid w:val="0031267A"/>
  </w:style>
  <w:style w:type="paragraph" w:customStyle="1" w:styleId="754DE2A1E9A04728842C95A26434AB89">
    <w:name w:val="754DE2A1E9A04728842C95A26434AB89"/>
    <w:rsid w:val="0031267A"/>
  </w:style>
  <w:style w:type="paragraph" w:customStyle="1" w:styleId="29C315A77B6541ADA6984528037BBD56">
    <w:name w:val="29C315A77B6541ADA6984528037BBD56"/>
    <w:rsid w:val="0031267A"/>
  </w:style>
  <w:style w:type="paragraph" w:customStyle="1" w:styleId="AC7ED9010FA24F52B5E81A3FD0673E0F">
    <w:name w:val="AC7ED9010FA24F52B5E81A3FD0673E0F"/>
    <w:rsid w:val="0031267A"/>
  </w:style>
  <w:style w:type="paragraph" w:customStyle="1" w:styleId="C6CE4DBA24C148258D21142905981B8A">
    <w:name w:val="C6CE4DBA24C148258D21142905981B8A"/>
    <w:rsid w:val="0031267A"/>
  </w:style>
  <w:style w:type="paragraph" w:customStyle="1" w:styleId="0B26F181B03E428C802CD601C2DECE71">
    <w:name w:val="0B26F181B03E428C802CD601C2DECE71"/>
    <w:rsid w:val="0031267A"/>
  </w:style>
  <w:style w:type="paragraph" w:customStyle="1" w:styleId="3E6A49F570C94C7A8EA55C99D0278B08">
    <w:name w:val="3E6A49F570C94C7A8EA55C99D0278B08"/>
    <w:rsid w:val="0031267A"/>
  </w:style>
  <w:style w:type="paragraph" w:customStyle="1" w:styleId="4E36C8577DC242D4A763E20F781F2252">
    <w:name w:val="4E36C8577DC242D4A763E20F781F2252"/>
    <w:rsid w:val="0031267A"/>
  </w:style>
  <w:style w:type="paragraph" w:customStyle="1" w:styleId="C0A18F8CD90C433FBC29DC82AB58CB11">
    <w:name w:val="C0A18F8CD90C433FBC29DC82AB58CB11"/>
    <w:rsid w:val="0031267A"/>
  </w:style>
  <w:style w:type="paragraph" w:customStyle="1" w:styleId="582DD1E16F144DBB961AA391F884E5F8">
    <w:name w:val="582DD1E16F144DBB961AA391F884E5F8"/>
    <w:rsid w:val="0031267A"/>
  </w:style>
  <w:style w:type="paragraph" w:customStyle="1" w:styleId="7D4ED0E2CE8F42859E260A9E92F3B6E5">
    <w:name w:val="7D4ED0E2CE8F42859E260A9E92F3B6E5"/>
    <w:rsid w:val="0031267A"/>
  </w:style>
  <w:style w:type="paragraph" w:customStyle="1" w:styleId="18ED0710210B416C87E2FA13C4AA930C">
    <w:name w:val="18ED0710210B416C87E2FA13C4AA930C"/>
    <w:rsid w:val="0031267A"/>
  </w:style>
  <w:style w:type="paragraph" w:customStyle="1" w:styleId="3A4686FB1E7E4531AD3A054899E99041">
    <w:name w:val="3A4686FB1E7E4531AD3A054899E99041"/>
    <w:rsid w:val="0031267A"/>
  </w:style>
  <w:style w:type="paragraph" w:customStyle="1" w:styleId="84C4C01791DA4EB89EC8CF6F908677BE">
    <w:name w:val="84C4C01791DA4EB89EC8CF6F908677BE"/>
    <w:rsid w:val="0031267A"/>
  </w:style>
  <w:style w:type="paragraph" w:customStyle="1" w:styleId="10335B8765FB4D858152B9EE68D917E9">
    <w:name w:val="10335B8765FB4D858152B9EE68D917E9"/>
    <w:rsid w:val="0031267A"/>
  </w:style>
  <w:style w:type="paragraph" w:customStyle="1" w:styleId="C8985B8191BE4F9BAA97B7740D605ED7">
    <w:name w:val="C8985B8191BE4F9BAA97B7740D605ED7"/>
    <w:rsid w:val="0031267A"/>
  </w:style>
  <w:style w:type="paragraph" w:customStyle="1" w:styleId="204812AE6A5A4399844F346CD9AA16DF">
    <w:name w:val="204812AE6A5A4399844F346CD9AA16DF"/>
    <w:rsid w:val="0031267A"/>
  </w:style>
  <w:style w:type="paragraph" w:customStyle="1" w:styleId="42A255B7FE3C45469609558DD979AD66">
    <w:name w:val="42A255B7FE3C45469609558DD979AD66"/>
    <w:rsid w:val="0031267A"/>
  </w:style>
  <w:style w:type="paragraph" w:customStyle="1" w:styleId="795119C2ECC84BB5BC74D7CEFD22A19E">
    <w:name w:val="795119C2ECC84BB5BC74D7CEFD22A19E"/>
    <w:rsid w:val="0031267A"/>
  </w:style>
  <w:style w:type="paragraph" w:customStyle="1" w:styleId="F8FBF26A92BC480F96DE7669BE4B6F80">
    <w:name w:val="F8FBF26A92BC480F96DE7669BE4B6F80"/>
    <w:rsid w:val="0031267A"/>
  </w:style>
  <w:style w:type="paragraph" w:customStyle="1" w:styleId="ABC9C116140C4B3E9366BEBE69ADC158">
    <w:name w:val="ABC9C116140C4B3E9366BEBE69ADC158"/>
    <w:rsid w:val="0031267A"/>
  </w:style>
  <w:style w:type="paragraph" w:customStyle="1" w:styleId="EC73A906430C4FFF93135EB646CE8718">
    <w:name w:val="EC73A906430C4FFF93135EB646CE8718"/>
    <w:rsid w:val="0031267A"/>
  </w:style>
  <w:style w:type="paragraph" w:customStyle="1" w:styleId="26D7BE4A7D3B4AA49E0AE6610739E7C9">
    <w:name w:val="26D7BE4A7D3B4AA49E0AE6610739E7C9"/>
    <w:rsid w:val="0031267A"/>
  </w:style>
  <w:style w:type="paragraph" w:customStyle="1" w:styleId="5163C1F5ED0A42508E3A4837B70B5BDE">
    <w:name w:val="5163C1F5ED0A42508E3A4837B70B5BDE"/>
    <w:rsid w:val="0031267A"/>
  </w:style>
  <w:style w:type="paragraph" w:customStyle="1" w:styleId="7F9CC2D3902F4E4A8A5532340DDD51EF13">
    <w:name w:val="7F9CC2D3902F4E4A8A5532340DDD51EF13"/>
    <w:rsid w:val="0031267A"/>
    <w:rPr>
      <w:rFonts w:eastAsiaTheme="minorHAnsi"/>
      <w:lang w:eastAsia="en-US"/>
    </w:rPr>
  </w:style>
  <w:style w:type="paragraph" w:customStyle="1" w:styleId="FFB4063C51424997830A5AA032B92A4213">
    <w:name w:val="FFB4063C51424997830A5AA032B92A4213"/>
    <w:rsid w:val="0031267A"/>
    <w:rPr>
      <w:rFonts w:eastAsiaTheme="minorHAnsi"/>
      <w:lang w:eastAsia="en-US"/>
    </w:rPr>
  </w:style>
  <w:style w:type="paragraph" w:customStyle="1" w:styleId="35E9C899706D49ECA036416D690D7DF913">
    <w:name w:val="35E9C899706D49ECA036416D690D7DF913"/>
    <w:rsid w:val="0031267A"/>
    <w:rPr>
      <w:rFonts w:eastAsiaTheme="minorHAnsi"/>
      <w:lang w:eastAsia="en-US"/>
    </w:rPr>
  </w:style>
  <w:style w:type="paragraph" w:customStyle="1" w:styleId="B66D8B609F3A4E61B61406794B12579E6">
    <w:name w:val="B66D8B609F3A4E61B61406794B12579E6"/>
    <w:rsid w:val="0031267A"/>
    <w:rPr>
      <w:rFonts w:eastAsiaTheme="minorHAnsi"/>
      <w:lang w:eastAsia="en-US"/>
    </w:rPr>
  </w:style>
  <w:style w:type="paragraph" w:customStyle="1" w:styleId="2829BE5EA0D748E595D8AD0A3E1C03D91">
    <w:name w:val="2829BE5EA0D748E595D8AD0A3E1C03D91"/>
    <w:rsid w:val="0031267A"/>
    <w:rPr>
      <w:rFonts w:eastAsiaTheme="minorHAnsi"/>
      <w:lang w:eastAsia="en-US"/>
    </w:rPr>
  </w:style>
  <w:style w:type="paragraph" w:customStyle="1" w:styleId="754DE2A1E9A04728842C95A26434AB891">
    <w:name w:val="754DE2A1E9A04728842C95A26434AB891"/>
    <w:rsid w:val="0031267A"/>
    <w:rPr>
      <w:rFonts w:eastAsiaTheme="minorHAnsi"/>
      <w:lang w:eastAsia="en-US"/>
    </w:rPr>
  </w:style>
  <w:style w:type="paragraph" w:customStyle="1" w:styleId="29C315A77B6541ADA6984528037BBD561">
    <w:name w:val="29C315A77B6541ADA6984528037BBD561"/>
    <w:rsid w:val="0031267A"/>
    <w:rPr>
      <w:rFonts w:eastAsiaTheme="minorHAnsi"/>
      <w:lang w:eastAsia="en-US"/>
    </w:rPr>
  </w:style>
  <w:style w:type="paragraph" w:customStyle="1" w:styleId="AC7ED9010FA24F52B5E81A3FD0673E0F1">
    <w:name w:val="AC7ED9010FA24F52B5E81A3FD0673E0F1"/>
    <w:rsid w:val="0031267A"/>
    <w:rPr>
      <w:rFonts w:eastAsiaTheme="minorHAnsi"/>
      <w:lang w:eastAsia="en-US"/>
    </w:rPr>
  </w:style>
  <w:style w:type="paragraph" w:customStyle="1" w:styleId="C6CE4DBA24C148258D21142905981B8A1">
    <w:name w:val="C6CE4DBA24C148258D21142905981B8A1"/>
    <w:rsid w:val="0031267A"/>
    <w:rPr>
      <w:rFonts w:eastAsiaTheme="minorHAnsi"/>
      <w:lang w:eastAsia="en-US"/>
    </w:rPr>
  </w:style>
  <w:style w:type="paragraph" w:customStyle="1" w:styleId="0B26F181B03E428C802CD601C2DECE711">
    <w:name w:val="0B26F181B03E428C802CD601C2DECE711"/>
    <w:rsid w:val="0031267A"/>
    <w:rPr>
      <w:rFonts w:eastAsiaTheme="minorHAnsi"/>
      <w:lang w:eastAsia="en-US"/>
    </w:rPr>
  </w:style>
  <w:style w:type="paragraph" w:customStyle="1" w:styleId="3E6A49F570C94C7A8EA55C99D0278B081">
    <w:name w:val="3E6A49F570C94C7A8EA55C99D0278B081"/>
    <w:rsid w:val="0031267A"/>
    <w:rPr>
      <w:rFonts w:eastAsiaTheme="minorHAnsi"/>
      <w:lang w:eastAsia="en-US"/>
    </w:rPr>
  </w:style>
  <w:style w:type="paragraph" w:customStyle="1" w:styleId="4E36C8577DC242D4A763E20F781F22521">
    <w:name w:val="4E36C8577DC242D4A763E20F781F22521"/>
    <w:rsid w:val="0031267A"/>
    <w:rPr>
      <w:rFonts w:eastAsiaTheme="minorHAnsi"/>
      <w:lang w:eastAsia="en-US"/>
    </w:rPr>
  </w:style>
  <w:style w:type="paragraph" w:customStyle="1" w:styleId="C0A18F8CD90C433FBC29DC82AB58CB111">
    <w:name w:val="C0A18F8CD90C433FBC29DC82AB58CB111"/>
    <w:rsid w:val="0031267A"/>
    <w:rPr>
      <w:rFonts w:eastAsiaTheme="minorHAnsi"/>
      <w:lang w:eastAsia="en-US"/>
    </w:rPr>
  </w:style>
  <w:style w:type="paragraph" w:customStyle="1" w:styleId="582DD1E16F144DBB961AA391F884E5F81">
    <w:name w:val="582DD1E16F144DBB961AA391F884E5F81"/>
    <w:rsid w:val="0031267A"/>
    <w:rPr>
      <w:rFonts w:eastAsiaTheme="minorHAnsi"/>
      <w:lang w:eastAsia="en-US"/>
    </w:rPr>
  </w:style>
  <w:style w:type="paragraph" w:customStyle="1" w:styleId="7D4ED0E2CE8F42859E260A9E92F3B6E51">
    <w:name w:val="7D4ED0E2CE8F42859E260A9E92F3B6E51"/>
    <w:rsid w:val="0031267A"/>
    <w:rPr>
      <w:rFonts w:eastAsiaTheme="minorHAnsi"/>
      <w:lang w:eastAsia="en-US"/>
    </w:rPr>
  </w:style>
  <w:style w:type="paragraph" w:customStyle="1" w:styleId="18ED0710210B416C87E2FA13C4AA930C1">
    <w:name w:val="18ED0710210B416C87E2FA13C4AA930C1"/>
    <w:rsid w:val="0031267A"/>
    <w:rPr>
      <w:rFonts w:eastAsiaTheme="minorHAnsi"/>
      <w:lang w:eastAsia="en-US"/>
    </w:rPr>
  </w:style>
  <w:style w:type="paragraph" w:customStyle="1" w:styleId="3A4686FB1E7E4531AD3A054899E990411">
    <w:name w:val="3A4686FB1E7E4531AD3A054899E990411"/>
    <w:rsid w:val="0031267A"/>
    <w:rPr>
      <w:rFonts w:eastAsiaTheme="minorHAnsi"/>
      <w:lang w:eastAsia="en-US"/>
    </w:rPr>
  </w:style>
  <w:style w:type="paragraph" w:customStyle="1" w:styleId="84C4C01791DA4EB89EC8CF6F908677BE1">
    <w:name w:val="84C4C01791DA4EB89EC8CF6F908677BE1"/>
    <w:rsid w:val="0031267A"/>
    <w:rPr>
      <w:rFonts w:eastAsiaTheme="minorHAnsi"/>
      <w:lang w:eastAsia="en-US"/>
    </w:rPr>
  </w:style>
  <w:style w:type="paragraph" w:customStyle="1" w:styleId="10335B8765FB4D858152B9EE68D917E91">
    <w:name w:val="10335B8765FB4D858152B9EE68D917E91"/>
    <w:rsid w:val="0031267A"/>
    <w:rPr>
      <w:rFonts w:eastAsiaTheme="minorHAnsi"/>
      <w:lang w:eastAsia="en-US"/>
    </w:rPr>
  </w:style>
  <w:style w:type="paragraph" w:customStyle="1" w:styleId="C8985B8191BE4F9BAA97B7740D605ED71">
    <w:name w:val="C8985B8191BE4F9BAA97B7740D605ED71"/>
    <w:rsid w:val="0031267A"/>
    <w:rPr>
      <w:rFonts w:eastAsiaTheme="minorHAnsi"/>
      <w:lang w:eastAsia="en-US"/>
    </w:rPr>
  </w:style>
  <w:style w:type="paragraph" w:customStyle="1" w:styleId="204812AE6A5A4399844F346CD9AA16DF1">
    <w:name w:val="204812AE6A5A4399844F346CD9AA16DF1"/>
    <w:rsid w:val="0031267A"/>
    <w:rPr>
      <w:rFonts w:eastAsiaTheme="minorHAnsi"/>
      <w:lang w:eastAsia="en-US"/>
    </w:rPr>
  </w:style>
  <w:style w:type="paragraph" w:customStyle="1" w:styleId="42A255B7FE3C45469609558DD979AD661">
    <w:name w:val="42A255B7FE3C45469609558DD979AD661"/>
    <w:rsid w:val="0031267A"/>
    <w:rPr>
      <w:rFonts w:eastAsiaTheme="minorHAnsi"/>
      <w:lang w:eastAsia="en-US"/>
    </w:rPr>
  </w:style>
  <w:style w:type="paragraph" w:customStyle="1" w:styleId="795119C2ECC84BB5BC74D7CEFD22A19E1">
    <w:name w:val="795119C2ECC84BB5BC74D7CEFD22A19E1"/>
    <w:rsid w:val="0031267A"/>
    <w:rPr>
      <w:rFonts w:eastAsiaTheme="minorHAnsi"/>
      <w:lang w:eastAsia="en-US"/>
    </w:rPr>
  </w:style>
  <w:style w:type="paragraph" w:customStyle="1" w:styleId="F8FBF26A92BC480F96DE7669BE4B6F801">
    <w:name w:val="F8FBF26A92BC480F96DE7669BE4B6F801"/>
    <w:rsid w:val="0031267A"/>
    <w:rPr>
      <w:rFonts w:eastAsiaTheme="minorHAnsi"/>
      <w:lang w:eastAsia="en-US"/>
    </w:rPr>
  </w:style>
  <w:style w:type="paragraph" w:customStyle="1" w:styleId="ABC9C116140C4B3E9366BEBE69ADC1581">
    <w:name w:val="ABC9C116140C4B3E9366BEBE69ADC1581"/>
    <w:rsid w:val="0031267A"/>
    <w:rPr>
      <w:rFonts w:eastAsiaTheme="minorHAnsi"/>
      <w:lang w:eastAsia="en-US"/>
    </w:rPr>
  </w:style>
  <w:style w:type="paragraph" w:customStyle="1" w:styleId="EC73A906430C4FFF93135EB646CE87181">
    <w:name w:val="EC73A906430C4FFF93135EB646CE87181"/>
    <w:rsid w:val="0031267A"/>
    <w:rPr>
      <w:rFonts w:eastAsiaTheme="minorHAnsi"/>
      <w:lang w:eastAsia="en-US"/>
    </w:rPr>
  </w:style>
  <w:style w:type="paragraph" w:customStyle="1" w:styleId="26D7BE4A7D3B4AA49E0AE6610739E7C91">
    <w:name w:val="26D7BE4A7D3B4AA49E0AE6610739E7C91"/>
    <w:rsid w:val="0031267A"/>
    <w:rPr>
      <w:rFonts w:eastAsiaTheme="minorHAnsi"/>
      <w:lang w:eastAsia="en-US"/>
    </w:rPr>
  </w:style>
  <w:style w:type="paragraph" w:customStyle="1" w:styleId="5163C1F5ED0A42508E3A4837B70B5BDE1">
    <w:name w:val="5163C1F5ED0A42508E3A4837B70B5BDE1"/>
    <w:rsid w:val="0031267A"/>
    <w:rPr>
      <w:rFonts w:eastAsiaTheme="minorHAnsi"/>
      <w:lang w:eastAsia="en-US"/>
    </w:rPr>
  </w:style>
  <w:style w:type="paragraph" w:customStyle="1" w:styleId="5A2F25A9F97D49EE91A821BB8B371DF35">
    <w:name w:val="5A2F25A9F97D49EE91A821BB8B371DF35"/>
    <w:rsid w:val="0031267A"/>
    <w:rPr>
      <w:rFonts w:eastAsiaTheme="minorHAnsi"/>
      <w:lang w:eastAsia="en-US"/>
    </w:rPr>
  </w:style>
  <w:style w:type="paragraph" w:customStyle="1" w:styleId="0919677F81A649249C4AFAEC910A3CF86">
    <w:name w:val="0919677F81A649249C4AFAEC910A3CF86"/>
    <w:rsid w:val="0031267A"/>
    <w:rPr>
      <w:rFonts w:eastAsiaTheme="minorHAnsi"/>
      <w:lang w:eastAsia="en-US"/>
    </w:rPr>
  </w:style>
  <w:style w:type="paragraph" w:customStyle="1" w:styleId="FABC00AE34B04DC3993AA5CAF413BE2A6">
    <w:name w:val="FABC00AE34B04DC3993AA5CAF413BE2A6"/>
    <w:rsid w:val="0031267A"/>
    <w:rPr>
      <w:rFonts w:eastAsiaTheme="minorHAnsi"/>
      <w:lang w:eastAsia="en-US"/>
    </w:rPr>
  </w:style>
  <w:style w:type="paragraph" w:customStyle="1" w:styleId="07B4CC78049946B0A21ECBACF240000B6">
    <w:name w:val="07B4CC78049946B0A21ECBACF240000B6"/>
    <w:rsid w:val="0031267A"/>
    <w:rPr>
      <w:rFonts w:eastAsiaTheme="minorHAnsi"/>
      <w:lang w:eastAsia="en-US"/>
    </w:rPr>
  </w:style>
  <w:style w:type="paragraph" w:customStyle="1" w:styleId="AB4E8901412F46FCA0E5B753648242B36">
    <w:name w:val="AB4E8901412F46FCA0E5B753648242B36"/>
    <w:rsid w:val="0031267A"/>
    <w:rPr>
      <w:rFonts w:eastAsiaTheme="minorHAnsi"/>
      <w:lang w:eastAsia="en-US"/>
    </w:rPr>
  </w:style>
  <w:style w:type="paragraph" w:customStyle="1" w:styleId="E2E00B4547D04B3C80ACD958488A47E25">
    <w:name w:val="E2E00B4547D04B3C80ACD958488A47E25"/>
    <w:rsid w:val="0031267A"/>
    <w:rPr>
      <w:rFonts w:eastAsiaTheme="minorHAnsi"/>
      <w:lang w:eastAsia="en-US"/>
    </w:rPr>
  </w:style>
  <w:style w:type="paragraph" w:customStyle="1" w:styleId="F365C32881C5434E916AF542944DED95">
    <w:name w:val="F365C32881C5434E916AF542944DED95"/>
    <w:rsid w:val="0031267A"/>
  </w:style>
  <w:style w:type="paragraph" w:customStyle="1" w:styleId="0962212F3D4D4C389CB934C21CD5CA97">
    <w:name w:val="0962212F3D4D4C389CB934C21CD5CA97"/>
    <w:rsid w:val="0031267A"/>
  </w:style>
  <w:style w:type="paragraph" w:customStyle="1" w:styleId="215F5AAA757B48518DFC2DEED838E9D7">
    <w:name w:val="215F5AAA757B48518DFC2DEED838E9D7"/>
    <w:rsid w:val="0031267A"/>
  </w:style>
  <w:style w:type="paragraph" w:customStyle="1" w:styleId="7F9CC2D3902F4E4A8A5532340DDD51EF14">
    <w:name w:val="7F9CC2D3902F4E4A8A5532340DDD51EF14"/>
    <w:rsid w:val="0031267A"/>
    <w:rPr>
      <w:rFonts w:eastAsiaTheme="minorHAnsi"/>
      <w:lang w:eastAsia="en-US"/>
    </w:rPr>
  </w:style>
  <w:style w:type="paragraph" w:customStyle="1" w:styleId="FFB4063C51424997830A5AA032B92A4214">
    <w:name w:val="FFB4063C51424997830A5AA032B92A4214"/>
    <w:rsid w:val="0031267A"/>
    <w:rPr>
      <w:rFonts w:eastAsiaTheme="minorHAnsi"/>
      <w:lang w:eastAsia="en-US"/>
    </w:rPr>
  </w:style>
  <w:style w:type="paragraph" w:customStyle="1" w:styleId="35E9C899706D49ECA036416D690D7DF914">
    <w:name w:val="35E9C899706D49ECA036416D690D7DF914"/>
    <w:rsid w:val="0031267A"/>
    <w:rPr>
      <w:rFonts w:eastAsiaTheme="minorHAnsi"/>
      <w:lang w:eastAsia="en-US"/>
    </w:rPr>
  </w:style>
  <w:style w:type="paragraph" w:customStyle="1" w:styleId="B66D8B609F3A4E61B61406794B12579E7">
    <w:name w:val="B66D8B609F3A4E61B61406794B12579E7"/>
    <w:rsid w:val="0031267A"/>
    <w:rPr>
      <w:rFonts w:eastAsiaTheme="minorHAnsi"/>
      <w:lang w:eastAsia="en-US"/>
    </w:rPr>
  </w:style>
  <w:style w:type="paragraph" w:customStyle="1" w:styleId="0962212F3D4D4C389CB934C21CD5CA971">
    <w:name w:val="0962212F3D4D4C389CB934C21CD5CA971"/>
    <w:rsid w:val="0031267A"/>
    <w:rPr>
      <w:rFonts w:eastAsiaTheme="minorHAnsi"/>
      <w:lang w:eastAsia="en-US"/>
    </w:rPr>
  </w:style>
  <w:style w:type="paragraph" w:customStyle="1" w:styleId="215F5AAA757B48518DFC2DEED838E9D71">
    <w:name w:val="215F5AAA757B48518DFC2DEED838E9D71"/>
    <w:rsid w:val="0031267A"/>
    <w:rPr>
      <w:rFonts w:eastAsiaTheme="minorHAnsi"/>
      <w:lang w:eastAsia="en-US"/>
    </w:rPr>
  </w:style>
  <w:style w:type="paragraph" w:customStyle="1" w:styleId="2829BE5EA0D748E595D8AD0A3E1C03D92">
    <w:name w:val="2829BE5EA0D748E595D8AD0A3E1C03D92"/>
    <w:rsid w:val="0031267A"/>
    <w:rPr>
      <w:rFonts w:eastAsiaTheme="minorHAnsi"/>
      <w:lang w:eastAsia="en-US"/>
    </w:rPr>
  </w:style>
  <w:style w:type="paragraph" w:customStyle="1" w:styleId="754DE2A1E9A04728842C95A26434AB892">
    <w:name w:val="754DE2A1E9A04728842C95A26434AB892"/>
    <w:rsid w:val="0031267A"/>
    <w:rPr>
      <w:rFonts w:eastAsiaTheme="minorHAnsi"/>
      <w:lang w:eastAsia="en-US"/>
    </w:rPr>
  </w:style>
  <w:style w:type="paragraph" w:customStyle="1" w:styleId="29C315A77B6541ADA6984528037BBD562">
    <w:name w:val="29C315A77B6541ADA6984528037BBD562"/>
    <w:rsid w:val="0031267A"/>
    <w:rPr>
      <w:rFonts w:eastAsiaTheme="minorHAnsi"/>
      <w:lang w:eastAsia="en-US"/>
    </w:rPr>
  </w:style>
  <w:style w:type="paragraph" w:customStyle="1" w:styleId="AC7ED9010FA24F52B5E81A3FD0673E0F2">
    <w:name w:val="AC7ED9010FA24F52B5E81A3FD0673E0F2"/>
    <w:rsid w:val="0031267A"/>
    <w:rPr>
      <w:rFonts w:eastAsiaTheme="minorHAnsi"/>
      <w:lang w:eastAsia="en-US"/>
    </w:rPr>
  </w:style>
  <w:style w:type="paragraph" w:customStyle="1" w:styleId="C6CE4DBA24C148258D21142905981B8A2">
    <w:name w:val="C6CE4DBA24C148258D21142905981B8A2"/>
    <w:rsid w:val="0031267A"/>
    <w:rPr>
      <w:rFonts w:eastAsiaTheme="minorHAnsi"/>
      <w:lang w:eastAsia="en-US"/>
    </w:rPr>
  </w:style>
  <w:style w:type="paragraph" w:customStyle="1" w:styleId="0B26F181B03E428C802CD601C2DECE712">
    <w:name w:val="0B26F181B03E428C802CD601C2DECE712"/>
    <w:rsid w:val="0031267A"/>
    <w:rPr>
      <w:rFonts w:eastAsiaTheme="minorHAnsi"/>
      <w:lang w:eastAsia="en-US"/>
    </w:rPr>
  </w:style>
  <w:style w:type="paragraph" w:customStyle="1" w:styleId="3E6A49F570C94C7A8EA55C99D0278B082">
    <w:name w:val="3E6A49F570C94C7A8EA55C99D0278B082"/>
    <w:rsid w:val="0031267A"/>
    <w:rPr>
      <w:rFonts w:eastAsiaTheme="minorHAnsi"/>
      <w:lang w:eastAsia="en-US"/>
    </w:rPr>
  </w:style>
  <w:style w:type="paragraph" w:customStyle="1" w:styleId="4E36C8577DC242D4A763E20F781F22522">
    <w:name w:val="4E36C8577DC242D4A763E20F781F22522"/>
    <w:rsid w:val="0031267A"/>
    <w:rPr>
      <w:rFonts w:eastAsiaTheme="minorHAnsi"/>
      <w:lang w:eastAsia="en-US"/>
    </w:rPr>
  </w:style>
  <w:style w:type="paragraph" w:customStyle="1" w:styleId="C0A18F8CD90C433FBC29DC82AB58CB112">
    <w:name w:val="C0A18F8CD90C433FBC29DC82AB58CB112"/>
    <w:rsid w:val="0031267A"/>
    <w:rPr>
      <w:rFonts w:eastAsiaTheme="minorHAnsi"/>
      <w:lang w:eastAsia="en-US"/>
    </w:rPr>
  </w:style>
  <w:style w:type="paragraph" w:customStyle="1" w:styleId="582DD1E16F144DBB961AA391F884E5F82">
    <w:name w:val="582DD1E16F144DBB961AA391F884E5F82"/>
    <w:rsid w:val="0031267A"/>
    <w:rPr>
      <w:rFonts w:eastAsiaTheme="minorHAnsi"/>
      <w:lang w:eastAsia="en-US"/>
    </w:rPr>
  </w:style>
  <w:style w:type="paragraph" w:customStyle="1" w:styleId="7D4ED0E2CE8F42859E260A9E92F3B6E52">
    <w:name w:val="7D4ED0E2CE8F42859E260A9E92F3B6E52"/>
    <w:rsid w:val="0031267A"/>
    <w:rPr>
      <w:rFonts w:eastAsiaTheme="minorHAnsi"/>
      <w:lang w:eastAsia="en-US"/>
    </w:rPr>
  </w:style>
  <w:style w:type="paragraph" w:customStyle="1" w:styleId="18ED0710210B416C87E2FA13C4AA930C2">
    <w:name w:val="18ED0710210B416C87E2FA13C4AA930C2"/>
    <w:rsid w:val="0031267A"/>
    <w:rPr>
      <w:rFonts w:eastAsiaTheme="minorHAnsi"/>
      <w:lang w:eastAsia="en-US"/>
    </w:rPr>
  </w:style>
  <w:style w:type="paragraph" w:customStyle="1" w:styleId="3A4686FB1E7E4531AD3A054899E990412">
    <w:name w:val="3A4686FB1E7E4531AD3A054899E990412"/>
    <w:rsid w:val="0031267A"/>
    <w:rPr>
      <w:rFonts w:eastAsiaTheme="minorHAnsi"/>
      <w:lang w:eastAsia="en-US"/>
    </w:rPr>
  </w:style>
  <w:style w:type="paragraph" w:customStyle="1" w:styleId="84C4C01791DA4EB89EC8CF6F908677BE2">
    <w:name w:val="84C4C01791DA4EB89EC8CF6F908677BE2"/>
    <w:rsid w:val="0031267A"/>
    <w:rPr>
      <w:rFonts w:eastAsiaTheme="minorHAnsi"/>
      <w:lang w:eastAsia="en-US"/>
    </w:rPr>
  </w:style>
  <w:style w:type="paragraph" w:customStyle="1" w:styleId="10335B8765FB4D858152B9EE68D917E92">
    <w:name w:val="10335B8765FB4D858152B9EE68D917E92"/>
    <w:rsid w:val="0031267A"/>
    <w:rPr>
      <w:rFonts w:eastAsiaTheme="minorHAnsi"/>
      <w:lang w:eastAsia="en-US"/>
    </w:rPr>
  </w:style>
  <w:style w:type="paragraph" w:customStyle="1" w:styleId="C8985B8191BE4F9BAA97B7740D605ED72">
    <w:name w:val="C8985B8191BE4F9BAA97B7740D605ED72"/>
    <w:rsid w:val="0031267A"/>
    <w:rPr>
      <w:rFonts w:eastAsiaTheme="minorHAnsi"/>
      <w:lang w:eastAsia="en-US"/>
    </w:rPr>
  </w:style>
  <w:style w:type="paragraph" w:customStyle="1" w:styleId="204812AE6A5A4399844F346CD9AA16DF2">
    <w:name w:val="204812AE6A5A4399844F346CD9AA16DF2"/>
    <w:rsid w:val="0031267A"/>
    <w:rPr>
      <w:rFonts w:eastAsiaTheme="minorHAnsi"/>
      <w:lang w:eastAsia="en-US"/>
    </w:rPr>
  </w:style>
  <w:style w:type="paragraph" w:customStyle="1" w:styleId="42A255B7FE3C45469609558DD979AD662">
    <w:name w:val="42A255B7FE3C45469609558DD979AD662"/>
    <w:rsid w:val="0031267A"/>
    <w:rPr>
      <w:rFonts w:eastAsiaTheme="minorHAnsi"/>
      <w:lang w:eastAsia="en-US"/>
    </w:rPr>
  </w:style>
  <w:style w:type="paragraph" w:customStyle="1" w:styleId="795119C2ECC84BB5BC74D7CEFD22A19E2">
    <w:name w:val="795119C2ECC84BB5BC74D7CEFD22A19E2"/>
    <w:rsid w:val="0031267A"/>
    <w:rPr>
      <w:rFonts w:eastAsiaTheme="minorHAnsi"/>
      <w:lang w:eastAsia="en-US"/>
    </w:rPr>
  </w:style>
  <w:style w:type="paragraph" w:customStyle="1" w:styleId="F8FBF26A92BC480F96DE7669BE4B6F802">
    <w:name w:val="F8FBF26A92BC480F96DE7669BE4B6F802"/>
    <w:rsid w:val="0031267A"/>
    <w:rPr>
      <w:rFonts w:eastAsiaTheme="minorHAnsi"/>
      <w:lang w:eastAsia="en-US"/>
    </w:rPr>
  </w:style>
  <w:style w:type="paragraph" w:customStyle="1" w:styleId="ABC9C116140C4B3E9366BEBE69ADC1582">
    <w:name w:val="ABC9C116140C4B3E9366BEBE69ADC1582"/>
    <w:rsid w:val="0031267A"/>
    <w:rPr>
      <w:rFonts w:eastAsiaTheme="minorHAnsi"/>
      <w:lang w:eastAsia="en-US"/>
    </w:rPr>
  </w:style>
  <w:style w:type="paragraph" w:customStyle="1" w:styleId="EC73A906430C4FFF93135EB646CE87182">
    <w:name w:val="EC73A906430C4FFF93135EB646CE87182"/>
    <w:rsid w:val="0031267A"/>
    <w:rPr>
      <w:rFonts w:eastAsiaTheme="minorHAnsi"/>
      <w:lang w:eastAsia="en-US"/>
    </w:rPr>
  </w:style>
  <w:style w:type="paragraph" w:customStyle="1" w:styleId="26D7BE4A7D3B4AA49E0AE6610739E7C92">
    <w:name w:val="26D7BE4A7D3B4AA49E0AE6610739E7C92"/>
    <w:rsid w:val="0031267A"/>
    <w:rPr>
      <w:rFonts w:eastAsiaTheme="minorHAnsi"/>
      <w:lang w:eastAsia="en-US"/>
    </w:rPr>
  </w:style>
  <w:style w:type="paragraph" w:customStyle="1" w:styleId="5163C1F5ED0A42508E3A4837B70B5BDE2">
    <w:name w:val="5163C1F5ED0A42508E3A4837B70B5BDE2"/>
    <w:rsid w:val="0031267A"/>
    <w:rPr>
      <w:rFonts w:eastAsiaTheme="minorHAnsi"/>
      <w:lang w:eastAsia="en-US"/>
    </w:rPr>
  </w:style>
  <w:style w:type="paragraph" w:customStyle="1" w:styleId="5A2F25A9F97D49EE91A821BB8B371DF36">
    <w:name w:val="5A2F25A9F97D49EE91A821BB8B371DF36"/>
    <w:rsid w:val="0031267A"/>
    <w:rPr>
      <w:rFonts w:eastAsiaTheme="minorHAnsi"/>
      <w:lang w:eastAsia="en-US"/>
    </w:rPr>
  </w:style>
  <w:style w:type="paragraph" w:customStyle="1" w:styleId="0919677F81A649249C4AFAEC910A3CF87">
    <w:name w:val="0919677F81A649249C4AFAEC910A3CF87"/>
    <w:rsid w:val="0031267A"/>
    <w:rPr>
      <w:rFonts w:eastAsiaTheme="minorHAnsi"/>
      <w:lang w:eastAsia="en-US"/>
    </w:rPr>
  </w:style>
  <w:style w:type="paragraph" w:customStyle="1" w:styleId="FABC00AE34B04DC3993AA5CAF413BE2A7">
    <w:name w:val="FABC00AE34B04DC3993AA5CAF413BE2A7"/>
    <w:rsid w:val="0031267A"/>
    <w:rPr>
      <w:rFonts w:eastAsiaTheme="minorHAnsi"/>
      <w:lang w:eastAsia="en-US"/>
    </w:rPr>
  </w:style>
  <w:style w:type="paragraph" w:customStyle="1" w:styleId="07B4CC78049946B0A21ECBACF240000B7">
    <w:name w:val="07B4CC78049946B0A21ECBACF240000B7"/>
    <w:rsid w:val="0031267A"/>
    <w:rPr>
      <w:rFonts w:eastAsiaTheme="minorHAnsi"/>
      <w:lang w:eastAsia="en-US"/>
    </w:rPr>
  </w:style>
  <w:style w:type="paragraph" w:customStyle="1" w:styleId="AB4E8901412F46FCA0E5B753648242B37">
    <w:name w:val="AB4E8901412F46FCA0E5B753648242B37"/>
    <w:rsid w:val="0031267A"/>
    <w:rPr>
      <w:rFonts w:eastAsiaTheme="minorHAnsi"/>
      <w:lang w:eastAsia="en-US"/>
    </w:rPr>
  </w:style>
  <w:style w:type="paragraph" w:customStyle="1" w:styleId="E2E00B4547D04B3C80ACD958488A47E26">
    <w:name w:val="E2E00B4547D04B3C80ACD958488A47E26"/>
    <w:rsid w:val="0031267A"/>
    <w:rPr>
      <w:rFonts w:eastAsiaTheme="minorHAnsi"/>
      <w:lang w:eastAsia="en-US"/>
    </w:rPr>
  </w:style>
  <w:style w:type="paragraph" w:customStyle="1" w:styleId="AEACBDFDABE145A4A9CFC25C40FAEAE4">
    <w:name w:val="AEACBDFDABE145A4A9CFC25C40FAEAE4"/>
    <w:rsid w:val="0031267A"/>
  </w:style>
  <w:style w:type="paragraph" w:customStyle="1" w:styleId="5794A96B296646E790E4ABF648D66BF9">
    <w:name w:val="5794A96B296646E790E4ABF648D66BF9"/>
    <w:rsid w:val="0031267A"/>
  </w:style>
  <w:style w:type="paragraph" w:customStyle="1" w:styleId="7F9CC2D3902F4E4A8A5532340DDD51EF15">
    <w:name w:val="7F9CC2D3902F4E4A8A5532340DDD51EF15"/>
    <w:rsid w:val="0031267A"/>
    <w:rPr>
      <w:rFonts w:eastAsiaTheme="minorHAnsi"/>
      <w:lang w:eastAsia="en-US"/>
    </w:rPr>
  </w:style>
  <w:style w:type="paragraph" w:customStyle="1" w:styleId="FFB4063C51424997830A5AA032B92A4215">
    <w:name w:val="FFB4063C51424997830A5AA032B92A4215"/>
    <w:rsid w:val="0031267A"/>
    <w:rPr>
      <w:rFonts w:eastAsiaTheme="minorHAnsi"/>
      <w:lang w:eastAsia="en-US"/>
    </w:rPr>
  </w:style>
  <w:style w:type="paragraph" w:customStyle="1" w:styleId="35E9C899706D49ECA036416D690D7DF915">
    <w:name w:val="35E9C899706D49ECA036416D690D7DF915"/>
    <w:rsid w:val="0031267A"/>
    <w:rPr>
      <w:rFonts w:eastAsiaTheme="minorHAnsi"/>
      <w:lang w:eastAsia="en-US"/>
    </w:rPr>
  </w:style>
  <w:style w:type="paragraph" w:customStyle="1" w:styleId="B66D8B609F3A4E61B61406794B12579E8">
    <w:name w:val="B66D8B609F3A4E61B61406794B12579E8"/>
    <w:rsid w:val="0031267A"/>
    <w:rPr>
      <w:rFonts w:eastAsiaTheme="minorHAnsi"/>
      <w:lang w:eastAsia="en-US"/>
    </w:rPr>
  </w:style>
  <w:style w:type="paragraph" w:customStyle="1" w:styleId="0962212F3D4D4C389CB934C21CD5CA972">
    <w:name w:val="0962212F3D4D4C389CB934C21CD5CA972"/>
    <w:rsid w:val="0031267A"/>
    <w:rPr>
      <w:rFonts w:eastAsiaTheme="minorHAnsi"/>
      <w:lang w:eastAsia="en-US"/>
    </w:rPr>
  </w:style>
  <w:style w:type="paragraph" w:customStyle="1" w:styleId="215F5AAA757B48518DFC2DEED838E9D72">
    <w:name w:val="215F5AAA757B48518DFC2DEED838E9D72"/>
    <w:rsid w:val="0031267A"/>
    <w:rPr>
      <w:rFonts w:eastAsiaTheme="minorHAnsi"/>
      <w:lang w:eastAsia="en-US"/>
    </w:rPr>
  </w:style>
  <w:style w:type="paragraph" w:customStyle="1" w:styleId="2829BE5EA0D748E595D8AD0A3E1C03D93">
    <w:name w:val="2829BE5EA0D748E595D8AD0A3E1C03D93"/>
    <w:rsid w:val="0031267A"/>
    <w:rPr>
      <w:rFonts w:eastAsiaTheme="minorHAnsi"/>
      <w:lang w:eastAsia="en-US"/>
    </w:rPr>
  </w:style>
  <w:style w:type="paragraph" w:customStyle="1" w:styleId="754DE2A1E9A04728842C95A26434AB893">
    <w:name w:val="754DE2A1E9A04728842C95A26434AB893"/>
    <w:rsid w:val="0031267A"/>
    <w:rPr>
      <w:rFonts w:eastAsiaTheme="minorHAnsi"/>
      <w:lang w:eastAsia="en-US"/>
    </w:rPr>
  </w:style>
  <w:style w:type="paragraph" w:customStyle="1" w:styleId="29C315A77B6541ADA6984528037BBD563">
    <w:name w:val="29C315A77B6541ADA6984528037BBD563"/>
    <w:rsid w:val="0031267A"/>
    <w:rPr>
      <w:rFonts w:eastAsiaTheme="minorHAnsi"/>
      <w:lang w:eastAsia="en-US"/>
    </w:rPr>
  </w:style>
  <w:style w:type="paragraph" w:customStyle="1" w:styleId="AC7ED9010FA24F52B5E81A3FD0673E0F3">
    <w:name w:val="AC7ED9010FA24F52B5E81A3FD0673E0F3"/>
    <w:rsid w:val="0031267A"/>
    <w:rPr>
      <w:rFonts w:eastAsiaTheme="minorHAnsi"/>
      <w:lang w:eastAsia="en-US"/>
    </w:rPr>
  </w:style>
  <w:style w:type="paragraph" w:customStyle="1" w:styleId="C6CE4DBA24C148258D21142905981B8A3">
    <w:name w:val="C6CE4DBA24C148258D21142905981B8A3"/>
    <w:rsid w:val="0031267A"/>
    <w:rPr>
      <w:rFonts w:eastAsiaTheme="minorHAnsi"/>
      <w:lang w:eastAsia="en-US"/>
    </w:rPr>
  </w:style>
  <w:style w:type="paragraph" w:customStyle="1" w:styleId="0B26F181B03E428C802CD601C2DECE713">
    <w:name w:val="0B26F181B03E428C802CD601C2DECE713"/>
    <w:rsid w:val="0031267A"/>
    <w:rPr>
      <w:rFonts w:eastAsiaTheme="minorHAnsi"/>
      <w:lang w:eastAsia="en-US"/>
    </w:rPr>
  </w:style>
  <w:style w:type="paragraph" w:customStyle="1" w:styleId="3E6A49F570C94C7A8EA55C99D0278B083">
    <w:name w:val="3E6A49F570C94C7A8EA55C99D0278B083"/>
    <w:rsid w:val="0031267A"/>
    <w:rPr>
      <w:rFonts w:eastAsiaTheme="minorHAnsi"/>
      <w:lang w:eastAsia="en-US"/>
    </w:rPr>
  </w:style>
  <w:style w:type="paragraph" w:customStyle="1" w:styleId="4E36C8577DC242D4A763E20F781F22523">
    <w:name w:val="4E36C8577DC242D4A763E20F781F22523"/>
    <w:rsid w:val="0031267A"/>
    <w:rPr>
      <w:rFonts w:eastAsiaTheme="minorHAnsi"/>
      <w:lang w:eastAsia="en-US"/>
    </w:rPr>
  </w:style>
  <w:style w:type="paragraph" w:customStyle="1" w:styleId="C0A18F8CD90C433FBC29DC82AB58CB113">
    <w:name w:val="C0A18F8CD90C433FBC29DC82AB58CB113"/>
    <w:rsid w:val="0031267A"/>
    <w:rPr>
      <w:rFonts w:eastAsiaTheme="minorHAnsi"/>
      <w:lang w:eastAsia="en-US"/>
    </w:rPr>
  </w:style>
  <w:style w:type="paragraph" w:customStyle="1" w:styleId="582DD1E16F144DBB961AA391F884E5F83">
    <w:name w:val="582DD1E16F144DBB961AA391F884E5F83"/>
    <w:rsid w:val="0031267A"/>
    <w:rPr>
      <w:rFonts w:eastAsiaTheme="minorHAnsi"/>
      <w:lang w:eastAsia="en-US"/>
    </w:rPr>
  </w:style>
  <w:style w:type="paragraph" w:customStyle="1" w:styleId="7D4ED0E2CE8F42859E260A9E92F3B6E53">
    <w:name w:val="7D4ED0E2CE8F42859E260A9E92F3B6E53"/>
    <w:rsid w:val="0031267A"/>
    <w:rPr>
      <w:rFonts w:eastAsiaTheme="minorHAnsi"/>
      <w:lang w:eastAsia="en-US"/>
    </w:rPr>
  </w:style>
  <w:style w:type="paragraph" w:customStyle="1" w:styleId="18ED0710210B416C87E2FA13C4AA930C3">
    <w:name w:val="18ED0710210B416C87E2FA13C4AA930C3"/>
    <w:rsid w:val="0031267A"/>
    <w:rPr>
      <w:rFonts w:eastAsiaTheme="minorHAnsi"/>
      <w:lang w:eastAsia="en-US"/>
    </w:rPr>
  </w:style>
  <w:style w:type="paragraph" w:customStyle="1" w:styleId="3A4686FB1E7E4531AD3A054899E990413">
    <w:name w:val="3A4686FB1E7E4531AD3A054899E990413"/>
    <w:rsid w:val="0031267A"/>
    <w:rPr>
      <w:rFonts w:eastAsiaTheme="minorHAnsi"/>
      <w:lang w:eastAsia="en-US"/>
    </w:rPr>
  </w:style>
  <w:style w:type="paragraph" w:customStyle="1" w:styleId="84C4C01791DA4EB89EC8CF6F908677BE3">
    <w:name w:val="84C4C01791DA4EB89EC8CF6F908677BE3"/>
    <w:rsid w:val="0031267A"/>
    <w:rPr>
      <w:rFonts w:eastAsiaTheme="minorHAnsi"/>
      <w:lang w:eastAsia="en-US"/>
    </w:rPr>
  </w:style>
  <w:style w:type="paragraph" w:customStyle="1" w:styleId="10335B8765FB4D858152B9EE68D917E93">
    <w:name w:val="10335B8765FB4D858152B9EE68D917E93"/>
    <w:rsid w:val="0031267A"/>
    <w:rPr>
      <w:rFonts w:eastAsiaTheme="minorHAnsi"/>
      <w:lang w:eastAsia="en-US"/>
    </w:rPr>
  </w:style>
  <w:style w:type="paragraph" w:customStyle="1" w:styleId="C8985B8191BE4F9BAA97B7740D605ED73">
    <w:name w:val="C8985B8191BE4F9BAA97B7740D605ED73"/>
    <w:rsid w:val="0031267A"/>
    <w:rPr>
      <w:rFonts w:eastAsiaTheme="minorHAnsi"/>
      <w:lang w:eastAsia="en-US"/>
    </w:rPr>
  </w:style>
  <w:style w:type="paragraph" w:customStyle="1" w:styleId="204812AE6A5A4399844F346CD9AA16DF3">
    <w:name w:val="204812AE6A5A4399844F346CD9AA16DF3"/>
    <w:rsid w:val="0031267A"/>
    <w:rPr>
      <w:rFonts w:eastAsiaTheme="minorHAnsi"/>
      <w:lang w:eastAsia="en-US"/>
    </w:rPr>
  </w:style>
  <w:style w:type="paragraph" w:customStyle="1" w:styleId="42A255B7FE3C45469609558DD979AD663">
    <w:name w:val="42A255B7FE3C45469609558DD979AD663"/>
    <w:rsid w:val="0031267A"/>
    <w:rPr>
      <w:rFonts w:eastAsiaTheme="minorHAnsi"/>
      <w:lang w:eastAsia="en-US"/>
    </w:rPr>
  </w:style>
  <w:style w:type="paragraph" w:customStyle="1" w:styleId="795119C2ECC84BB5BC74D7CEFD22A19E3">
    <w:name w:val="795119C2ECC84BB5BC74D7CEFD22A19E3"/>
    <w:rsid w:val="0031267A"/>
    <w:rPr>
      <w:rFonts w:eastAsiaTheme="minorHAnsi"/>
      <w:lang w:eastAsia="en-US"/>
    </w:rPr>
  </w:style>
  <w:style w:type="paragraph" w:customStyle="1" w:styleId="F8FBF26A92BC480F96DE7669BE4B6F803">
    <w:name w:val="F8FBF26A92BC480F96DE7669BE4B6F803"/>
    <w:rsid w:val="0031267A"/>
    <w:rPr>
      <w:rFonts w:eastAsiaTheme="minorHAnsi"/>
      <w:lang w:eastAsia="en-US"/>
    </w:rPr>
  </w:style>
  <w:style w:type="paragraph" w:customStyle="1" w:styleId="ABC9C116140C4B3E9366BEBE69ADC1583">
    <w:name w:val="ABC9C116140C4B3E9366BEBE69ADC1583"/>
    <w:rsid w:val="0031267A"/>
    <w:rPr>
      <w:rFonts w:eastAsiaTheme="minorHAnsi"/>
      <w:lang w:eastAsia="en-US"/>
    </w:rPr>
  </w:style>
  <w:style w:type="paragraph" w:customStyle="1" w:styleId="EC73A906430C4FFF93135EB646CE87183">
    <w:name w:val="EC73A906430C4FFF93135EB646CE87183"/>
    <w:rsid w:val="0031267A"/>
    <w:rPr>
      <w:rFonts w:eastAsiaTheme="minorHAnsi"/>
      <w:lang w:eastAsia="en-US"/>
    </w:rPr>
  </w:style>
  <w:style w:type="paragraph" w:customStyle="1" w:styleId="26D7BE4A7D3B4AA49E0AE6610739E7C93">
    <w:name w:val="26D7BE4A7D3B4AA49E0AE6610739E7C93"/>
    <w:rsid w:val="0031267A"/>
    <w:rPr>
      <w:rFonts w:eastAsiaTheme="minorHAnsi"/>
      <w:lang w:eastAsia="en-US"/>
    </w:rPr>
  </w:style>
  <w:style w:type="paragraph" w:customStyle="1" w:styleId="5163C1F5ED0A42508E3A4837B70B5BDE3">
    <w:name w:val="5163C1F5ED0A42508E3A4837B70B5BDE3"/>
    <w:rsid w:val="0031267A"/>
    <w:rPr>
      <w:rFonts w:eastAsiaTheme="minorHAnsi"/>
      <w:lang w:eastAsia="en-US"/>
    </w:rPr>
  </w:style>
  <w:style w:type="paragraph" w:customStyle="1" w:styleId="5A2F25A9F97D49EE91A821BB8B371DF37">
    <w:name w:val="5A2F25A9F97D49EE91A821BB8B371DF37"/>
    <w:rsid w:val="0031267A"/>
    <w:rPr>
      <w:rFonts w:eastAsiaTheme="minorHAnsi"/>
      <w:lang w:eastAsia="en-US"/>
    </w:rPr>
  </w:style>
  <w:style w:type="paragraph" w:customStyle="1" w:styleId="5794A96B296646E790E4ABF648D66BF91">
    <w:name w:val="5794A96B296646E790E4ABF648D66BF91"/>
    <w:rsid w:val="0031267A"/>
    <w:rPr>
      <w:rFonts w:eastAsiaTheme="minorHAnsi"/>
      <w:lang w:eastAsia="en-US"/>
    </w:rPr>
  </w:style>
  <w:style w:type="paragraph" w:customStyle="1" w:styleId="FABC00AE34B04DC3993AA5CAF413BE2A8">
    <w:name w:val="FABC00AE34B04DC3993AA5CAF413BE2A8"/>
    <w:rsid w:val="0031267A"/>
    <w:rPr>
      <w:rFonts w:eastAsiaTheme="minorHAnsi"/>
      <w:lang w:eastAsia="en-US"/>
    </w:rPr>
  </w:style>
  <w:style w:type="paragraph" w:customStyle="1" w:styleId="07B4CC78049946B0A21ECBACF240000B8">
    <w:name w:val="07B4CC78049946B0A21ECBACF240000B8"/>
    <w:rsid w:val="0031267A"/>
    <w:rPr>
      <w:rFonts w:eastAsiaTheme="minorHAnsi"/>
      <w:lang w:eastAsia="en-US"/>
    </w:rPr>
  </w:style>
  <w:style w:type="paragraph" w:customStyle="1" w:styleId="AB4E8901412F46FCA0E5B753648242B38">
    <w:name w:val="AB4E8901412F46FCA0E5B753648242B38"/>
    <w:rsid w:val="0031267A"/>
    <w:rPr>
      <w:rFonts w:eastAsiaTheme="minorHAnsi"/>
      <w:lang w:eastAsia="en-US"/>
    </w:rPr>
  </w:style>
  <w:style w:type="paragraph" w:customStyle="1" w:styleId="E2E00B4547D04B3C80ACD958488A47E27">
    <w:name w:val="E2E00B4547D04B3C80ACD958488A47E27"/>
    <w:rsid w:val="0031267A"/>
    <w:rPr>
      <w:rFonts w:eastAsiaTheme="minorHAnsi"/>
      <w:lang w:eastAsia="en-US"/>
    </w:rPr>
  </w:style>
  <w:style w:type="paragraph" w:customStyle="1" w:styleId="AEACBDFDABE145A4A9CFC25C40FAEAE41">
    <w:name w:val="AEACBDFDABE145A4A9CFC25C40FAEAE41"/>
    <w:rsid w:val="0031267A"/>
    <w:rPr>
      <w:rFonts w:eastAsiaTheme="minorHAnsi"/>
      <w:lang w:eastAsia="en-US"/>
    </w:rPr>
  </w:style>
  <w:style w:type="paragraph" w:customStyle="1" w:styleId="8B1FFC4A5B0C4DE6A9CD101989140818">
    <w:name w:val="8B1FFC4A5B0C4DE6A9CD101989140818"/>
    <w:rsid w:val="0031267A"/>
  </w:style>
  <w:style w:type="paragraph" w:customStyle="1" w:styleId="98B42AA78BEF4C46BE26CCB936A2740D">
    <w:name w:val="98B42AA78BEF4C46BE26CCB936A2740D"/>
    <w:rsid w:val="0031267A"/>
  </w:style>
  <w:style w:type="paragraph" w:customStyle="1" w:styleId="7F9CC2D3902F4E4A8A5532340DDD51EF16">
    <w:name w:val="7F9CC2D3902F4E4A8A5532340DDD51EF16"/>
    <w:rsid w:val="0031267A"/>
    <w:rPr>
      <w:rFonts w:eastAsiaTheme="minorHAnsi"/>
      <w:lang w:eastAsia="en-US"/>
    </w:rPr>
  </w:style>
  <w:style w:type="paragraph" w:customStyle="1" w:styleId="FFB4063C51424997830A5AA032B92A4216">
    <w:name w:val="FFB4063C51424997830A5AA032B92A4216"/>
    <w:rsid w:val="0031267A"/>
    <w:rPr>
      <w:rFonts w:eastAsiaTheme="minorHAnsi"/>
      <w:lang w:eastAsia="en-US"/>
    </w:rPr>
  </w:style>
  <w:style w:type="paragraph" w:customStyle="1" w:styleId="35E9C899706D49ECA036416D690D7DF916">
    <w:name w:val="35E9C899706D49ECA036416D690D7DF916"/>
    <w:rsid w:val="0031267A"/>
    <w:rPr>
      <w:rFonts w:eastAsiaTheme="minorHAnsi"/>
      <w:lang w:eastAsia="en-US"/>
    </w:rPr>
  </w:style>
  <w:style w:type="paragraph" w:customStyle="1" w:styleId="B66D8B609F3A4E61B61406794B12579E9">
    <w:name w:val="B66D8B609F3A4E61B61406794B12579E9"/>
    <w:rsid w:val="0031267A"/>
    <w:rPr>
      <w:rFonts w:eastAsiaTheme="minorHAnsi"/>
      <w:lang w:eastAsia="en-US"/>
    </w:rPr>
  </w:style>
  <w:style w:type="paragraph" w:customStyle="1" w:styleId="0962212F3D4D4C389CB934C21CD5CA973">
    <w:name w:val="0962212F3D4D4C389CB934C21CD5CA973"/>
    <w:rsid w:val="0031267A"/>
    <w:rPr>
      <w:rFonts w:eastAsiaTheme="minorHAnsi"/>
      <w:lang w:eastAsia="en-US"/>
    </w:rPr>
  </w:style>
  <w:style w:type="paragraph" w:customStyle="1" w:styleId="215F5AAA757B48518DFC2DEED838E9D73">
    <w:name w:val="215F5AAA757B48518DFC2DEED838E9D73"/>
    <w:rsid w:val="0031267A"/>
    <w:rPr>
      <w:rFonts w:eastAsiaTheme="minorHAnsi"/>
      <w:lang w:eastAsia="en-US"/>
    </w:rPr>
  </w:style>
  <w:style w:type="paragraph" w:customStyle="1" w:styleId="2829BE5EA0D748E595D8AD0A3E1C03D94">
    <w:name w:val="2829BE5EA0D748E595D8AD0A3E1C03D94"/>
    <w:rsid w:val="0031267A"/>
    <w:rPr>
      <w:rFonts w:eastAsiaTheme="minorHAnsi"/>
      <w:lang w:eastAsia="en-US"/>
    </w:rPr>
  </w:style>
  <w:style w:type="paragraph" w:customStyle="1" w:styleId="754DE2A1E9A04728842C95A26434AB894">
    <w:name w:val="754DE2A1E9A04728842C95A26434AB894"/>
    <w:rsid w:val="0031267A"/>
    <w:rPr>
      <w:rFonts w:eastAsiaTheme="minorHAnsi"/>
      <w:lang w:eastAsia="en-US"/>
    </w:rPr>
  </w:style>
  <w:style w:type="paragraph" w:customStyle="1" w:styleId="29C315A77B6541ADA6984528037BBD564">
    <w:name w:val="29C315A77B6541ADA6984528037BBD564"/>
    <w:rsid w:val="0031267A"/>
    <w:rPr>
      <w:rFonts w:eastAsiaTheme="minorHAnsi"/>
      <w:lang w:eastAsia="en-US"/>
    </w:rPr>
  </w:style>
  <w:style w:type="paragraph" w:customStyle="1" w:styleId="AC7ED9010FA24F52B5E81A3FD0673E0F4">
    <w:name w:val="AC7ED9010FA24F52B5E81A3FD0673E0F4"/>
    <w:rsid w:val="0031267A"/>
    <w:rPr>
      <w:rFonts w:eastAsiaTheme="minorHAnsi"/>
      <w:lang w:eastAsia="en-US"/>
    </w:rPr>
  </w:style>
  <w:style w:type="paragraph" w:customStyle="1" w:styleId="C6CE4DBA24C148258D21142905981B8A4">
    <w:name w:val="C6CE4DBA24C148258D21142905981B8A4"/>
    <w:rsid w:val="0031267A"/>
    <w:rPr>
      <w:rFonts w:eastAsiaTheme="minorHAnsi"/>
      <w:lang w:eastAsia="en-US"/>
    </w:rPr>
  </w:style>
  <w:style w:type="paragraph" w:customStyle="1" w:styleId="0B26F181B03E428C802CD601C2DECE714">
    <w:name w:val="0B26F181B03E428C802CD601C2DECE714"/>
    <w:rsid w:val="0031267A"/>
    <w:rPr>
      <w:rFonts w:eastAsiaTheme="minorHAnsi"/>
      <w:lang w:eastAsia="en-US"/>
    </w:rPr>
  </w:style>
  <w:style w:type="paragraph" w:customStyle="1" w:styleId="3E6A49F570C94C7A8EA55C99D0278B084">
    <w:name w:val="3E6A49F570C94C7A8EA55C99D0278B084"/>
    <w:rsid w:val="0031267A"/>
    <w:rPr>
      <w:rFonts w:eastAsiaTheme="minorHAnsi"/>
      <w:lang w:eastAsia="en-US"/>
    </w:rPr>
  </w:style>
  <w:style w:type="paragraph" w:customStyle="1" w:styleId="4E36C8577DC242D4A763E20F781F22524">
    <w:name w:val="4E36C8577DC242D4A763E20F781F22524"/>
    <w:rsid w:val="0031267A"/>
    <w:rPr>
      <w:rFonts w:eastAsiaTheme="minorHAnsi"/>
      <w:lang w:eastAsia="en-US"/>
    </w:rPr>
  </w:style>
  <w:style w:type="paragraph" w:customStyle="1" w:styleId="C0A18F8CD90C433FBC29DC82AB58CB114">
    <w:name w:val="C0A18F8CD90C433FBC29DC82AB58CB114"/>
    <w:rsid w:val="0031267A"/>
    <w:rPr>
      <w:rFonts w:eastAsiaTheme="minorHAnsi"/>
      <w:lang w:eastAsia="en-US"/>
    </w:rPr>
  </w:style>
  <w:style w:type="paragraph" w:customStyle="1" w:styleId="582DD1E16F144DBB961AA391F884E5F84">
    <w:name w:val="582DD1E16F144DBB961AA391F884E5F84"/>
    <w:rsid w:val="0031267A"/>
    <w:rPr>
      <w:rFonts w:eastAsiaTheme="minorHAnsi"/>
      <w:lang w:eastAsia="en-US"/>
    </w:rPr>
  </w:style>
  <w:style w:type="paragraph" w:customStyle="1" w:styleId="7D4ED0E2CE8F42859E260A9E92F3B6E54">
    <w:name w:val="7D4ED0E2CE8F42859E260A9E92F3B6E54"/>
    <w:rsid w:val="0031267A"/>
    <w:rPr>
      <w:rFonts w:eastAsiaTheme="minorHAnsi"/>
      <w:lang w:eastAsia="en-US"/>
    </w:rPr>
  </w:style>
  <w:style w:type="paragraph" w:customStyle="1" w:styleId="18ED0710210B416C87E2FA13C4AA930C4">
    <w:name w:val="18ED0710210B416C87E2FA13C4AA930C4"/>
    <w:rsid w:val="0031267A"/>
    <w:rPr>
      <w:rFonts w:eastAsiaTheme="minorHAnsi"/>
      <w:lang w:eastAsia="en-US"/>
    </w:rPr>
  </w:style>
  <w:style w:type="paragraph" w:customStyle="1" w:styleId="3A4686FB1E7E4531AD3A054899E990414">
    <w:name w:val="3A4686FB1E7E4531AD3A054899E990414"/>
    <w:rsid w:val="0031267A"/>
    <w:rPr>
      <w:rFonts w:eastAsiaTheme="minorHAnsi"/>
      <w:lang w:eastAsia="en-US"/>
    </w:rPr>
  </w:style>
  <w:style w:type="paragraph" w:customStyle="1" w:styleId="84C4C01791DA4EB89EC8CF6F908677BE4">
    <w:name w:val="84C4C01791DA4EB89EC8CF6F908677BE4"/>
    <w:rsid w:val="0031267A"/>
    <w:rPr>
      <w:rFonts w:eastAsiaTheme="minorHAnsi"/>
      <w:lang w:eastAsia="en-US"/>
    </w:rPr>
  </w:style>
  <w:style w:type="paragraph" w:customStyle="1" w:styleId="10335B8765FB4D858152B9EE68D917E94">
    <w:name w:val="10335B8765FB4D858152B9EE68D917E94"/>
    <w:rsid w:val="0031267A"/>
    <w:rPr>
      <w:rFonts w:eastAsiaTheme="minorHAnsi"/>
      <w:lang w:eastAsia="en-US"/>
    </w:rPr>
  </w:style>
  <w:style w:type="paragraph" w:customStyle="1" w:styleId="C8985B8191BE4F9BAA97B7740D605ED74">
    <w:name w:val="C8985B8191BE4F9BAA97B7740D605ED74"/>
    <w:rsid w:val="0031267A"/>
    <w:rPr>
      <w:rFonts w:eastAsiaTheme="minorHAnsi"/>
      <w:lang w:eastAsia="en-US"/>
    </w:rPr>
  </w:style>
  <w:style w:type="paragraph" w:customStyle="1" w:styleId="204812AE6A5A4399844F346CD9AA16DF4">
    <w:name w:val="204812AE6A5A4399844F346CD9AA16DF4"/>
    <w:rsid w:val="0031267A"/>
    <w:rPr>
      <w:rFonts w:eastAsiaTheme="minorHAnsi"/>
      <w:lang w:eastAsia="en-US"/>
    </w:rPr>
  </w:style>
  <w:style w:type="paragraph" w:customStyle="1" w:styleId="42A255B7FE3C45469609558DD979AD664">
    <w:name w:val="42A255B7FE3C45469609558DD979AD664"/>
    <w:rsid w:val="0031267A"/>
    <w:rPr>
      <w:rFonts w:eastAsiaTheme="minorHAnsi"/>
      <w:lang w:eastAsia="en-US"/>
    </w:rPr>
  </w:style>
  <w:style w:type="paragraph" w:customStyle="1" w:styleId="795119C2ECC84BB5BC74D7CEFD22A19E4">
    <w:name w:val="795119C2ECC84BB5BC74D7CEFD22A19E4"/>
    <w:rsid w:val="0031267A"/>
    <w:rPr>
      <w:rFonts w:eastAsiaTheme="minorHAnsi"/>
      <w:lang w:eastAsia="en-US"/>
    </w:rPr>
  </w:style>
  <w:style w:type="paragraph" w:customStyle="1" w:styleId="F8FBF26A92BC480F96DE7669BE4B6F804">
    <w:name w:val="F8FBF26A92BC480F96DE7669BE4B6F804"/>
    <w:rsid w:val="0031267A"/>
    <w:rPr>
      <w:rFonts w:eastAsiaTheme="minorHAnsi"/>
      <w:lang w:eastAsia="en-US"/>
    </w:rPr>
  </w:style>
  <w:style w:type="paragraph" w:customStyle="1" w:styleId="ABC9C116140C4B3E9366BEBE69ADC1584">
    <w:name w:val="ABC9C116140C4B3E9366BEBE69ADC1584"/>
    <w:rsid w:val="0031267A"/>
    <w:rPr>
      <w:rFonts w:eastAsiaTheme="minorHAnsi"/>
      <w:lang w:eastAsia="en-US"/>
    </w:rPr>
  </w:style>
  <w:style w:type="paragraph" w:customStyle="1" w:styleId="EC73A906430C4FFF93135EB646CE87184">
    <w:name w:val="EC73A906430C4FFF93135EB646CE87184"/>
    <w:rsid w:val="0031267A"/>
    <w:rPr>
      <w:rFonts w:eastAsiaTheme="minorHAnsi"/>
      <w:lang w:eastAsia="en-US"/>
    </w:rPr>
  </w:style>
  <w:style w:type="paragraph" w:customStyle="1" w:styleId="26D7BE4A7D3B4AA49E0AE6610739E7C94">
    <w:name w:val="26D7BE4A7D3B4AA49E0AE6610739E7C94"/>
    <w:rsid w:val="0031267A"/>
    <w:rPr>
      <w:rFonts w:eastAsiaTheme="minorHAnsi"/>
      <w:lang w:eastAsia="en-US"/>
    </w:rPr>
  </w:style>
  <w:style w:type="paragraph" w:customStyle="1" w:styleId="5163C1F5ED0A42508E3A4837B70B5BDE4">
    <w:name w:val="5163C1F5ED0A42508E3A4837B70B5BDE4"/>
    <w:rsid w:val="0031267A"/>
    <w:rPr>
      <w:rFonts w:eastAsiaTheme="minorHAnsi"/>
      <w:lang w:eastAsia="en-US"/>
    </w:rPr>
  </w:style>
  <w:style w:type="paragraph" w:customStyle="1" w:styleId="5A2F25A9F97D49EE91A821BB8B371DF38">
    <w:name w:val="5A2F25A9F97D49EE91A821BB8B371DF38"/>
    <w:rsid w:val="0031267A"/>
    <w:rPr>
      <w:rFonts w:eastAsiaTheme="minorHAnsi"/>
      <w:lang w:eastAsia="en-US"/>
    </w:rPr>
  </w:style>
  <w:style w:type="paragraph" w:customStyle="1" w:styleId="5794A96B296646E790E4ABF648D66BF92">
    <w:name w:val="5794A96B296646E790E4ABF648D66BF92"/>
    <w:rsid w:val="0031267A"/>
    <w:rPr>
      <w:rFonts w:eastAsiaTheme="minorHAnsi"/>
      <w:lang w:eastAsia="en-US"/>
    </w:rPr>
  </w:style>
  <w:style w:type="paragraph" w:customStyle="1" w:styleId="98B42AA78BEF4C46BE26CCB936A2740D1">
    <w:name w:val="98B42AA78BEF4C46BE26CCB936A2740D1"/>
    <w:rsid w:val="0031267A"/>
    <w:rPr>
      <w:rFonts w:eastAsiaTheme="minorHAnsi"/>
      <w:lang w:eastAsia="en-US"/>
    </w:rPr>
  </w:style>
  <w:style w:type="paragraph" w:customStyle="1" w:styleId="07B4CC78049946B0A21ECBACF240000B9">
    <w:name w:val="07B4CC78049946B0A21ECBACF240000B9"/>
    <w:rsid w:val="0031267A"/>
    <w:rPr>
      <w:rFonts w:eastAsiaTheme="minorHAnsi"/>
      <w:lang w:eastAsia="en-US"/>
    </w:rPr>
  </w:style>
  <w:style w:type="paragraph" w:customStyle="1" w:styleId="AB4E8901412F46FCA0E5B753648242B39">
    <w:name w:val="AB4E8901412F46FCA0E5B753648242B39"/>
    <w:rsid w:val="0031267A"/>
    <w:rPr>
      <w:rFonts w:eastAsiaTheme="minorHAnsi"/>
      <w:lang w:eastAsia="en-US"/>
    </w:rPr>
  </w:style>
  <w:style w:type="paragraph" w:customStyle="1" w:styleId="E2E00B4547D04B3C80ACD958488A47E28">
    <w:name w:val="E2E00B4547D04B3C80ACD958488A47E28"/>
    <w:rsid w:val="0031267A"/>
    <w:rPr>
      <w:rFonts w:eastAsiaTheme="minorHAnsi"/>
      <w:lang w:eastAsia="en-US"/>
    </w:rPr>
  </w:style>
  <w:style w:type="paragraph" w:customStyle="1" w:styleId="AEACBDFDABE145A4A9CFC25C40FAEAE42">
    <w:name w:val="AEACBDFDABE145A4A9CFC25C40FAEAE42"/>
    <w:rsid w:val="0031267A"/>
    <w:rPr>
      <w:rFonts w:eastAsiaTheme="minorHAnsi"/>
      <w:lang w:eastAsia="en-US"/>
    </w:rPr>
  </w:style>
  <w:style w:type="paragraph" w:customStyle="1" w:styleId="423A8CDB9D224C999760D7B0B7D61A74">
    <w:name w:val="423A8CDB9D224C999760D7B0B7D61A74"/>
    <w:rsid w:val="0031267A"/>
  </w:style>
  <w:style w:type="paragraph" w:customStyle="1" w:styleId="4DDDCC47937B410ABB486A8EF9E5BCC6">
    <w:name w:val="4DDDCC47937B410ABB486A8EF9E5BCC6"/>
    <w:rsid w:val="0031267A"/>
  </w:style>
  <w:style w:type="paragraph" w:customStyle="1" w:styleId="7F9CC2D3902F4E4A8A5532340DDD51EF17">
    <w:name w:val="7F9CC2D3902F4E4A8A5532340DDD51EF17"/>
    <w:rsid w:val="0031267A"/>
    <w:rPr>
      <w:rFonts w:eastAsiaTheme="minorHAnsi"/>
      <w:lang w:eastAsia="en-US"/>
    </w:rPr>
  </w:style>
  <w:style w:type="paragraph" w:customStyle="1" w:styleId="FFB4063C51424997830A5AA032B92A4217">
    <w:name w:val="FFB4063C51424997830A5AA032B92A4217"/>
    <w:rsid w:val="0031267A"/>
    <w:rPr>
      <w:rFonts w:eastAsiaTheme="minorHAnsi"/>
      <w:lang w:eastAsia="en-US"/>
    </w:rPr>
  </w:style>
  <w:style w:type="paragraph" w:customStyle="1" w:styleId="35E9C899706D49ECA036416D690D7DF917">
    <w:name w:val="35E9C899706D49ECA036416D690D7DF917"/>
    <w:rsid w:val="0031267A"/>
    <w:rPr>
      <w:rFonts w:eastAsiaTheme="minorHAnsi"/>
      <w:lang w:eastAsia="en-US"/>
    </w:rPr>
  </w:style>
  <w:style w:type="paragraph" w:customStyle="1" w:styleId="B66D8B609F3A4E61B61406794B12579E10">
    <w:name w:val="B66D8B609F3A4E61B61406794B12579E10"/>
    <w:rsid w:val="0031267A"/>
    <w:rPr>
      <w:rFonts w:eastAsiaTheme="minorHAnsi"/>
      <w:lang w:eastAsia="en-US"/>
    </w:rPr>
  </w:style>
  <w:style w:type="paragraph" w:customStyle="1" w:styleId="0962212F3D4D4C389CB934C21CD5CA974">
    <w:name w:val="0962212F3D4D4C389CB934C21CD5CA974"/>
    <w:rsid w:val="0031267A"/>
    <w:rPr>
      <w:rFonts w:eastAsiaTheme="minorHAnsi"/>
      <w:lang w:eastAsia="en-US"/>
    </w:rPr>
  </w:style>
  <w:style w:type="paragraph" w:customStyle="1" w:styleId="215F5AAA757B48518DFC2DEED838E9D74">
    <w:name w:val="215F5AAA757B48518DFC2DEED838E9D74"/>
    <w:rsid w:val="0031267A"/>
    <w:rPr>
      <w:rFonts w:eastAsiaTheme="minorHAnsi"/>
      <w:lang w:eastAsia="en-US"/>
    </w:rPr>
  </w:style>
  <w:style w:type="paragraph" w:customStyle="1" w:styleId="2829BE5EA0D748E595D8AD0A3E1C03D95">
    <w:name w:val="2829BE5EA0D748E595D8AD0A3E1C03D95"/>
    <w:rsid w:val="0031267A"/>
    <w:rPr>
      <w:rFonts w:eastAsiaTheme="minorHAnsi"/>
      <w:lang w:eastAsia="en-US"/>
    </w:rPr>
  </w:style>
  <w:style w:type="paragraph" w:customStyle="1" w:styleId="754DE2A1E9A04728842C95A26434AB895">
    <w:name w:val="754DE2A1E9A04728842C95A26434AB895"/>
    <w:rsid w:val="0031267A"/>
    <w:rPr>
      <w:rFonts w:eastAsiaTheme="minorHAnsi"/>
      <w:lang w:eastAsia="en-US"/>
    </w:rPr>
  </w:style>
  <w:style w:type="paragraph" w:customStyle="1" w:styleId="29C315A77B6541ADA6984528037BBD565">
    <w:name w:val="29C315A77B6541ADA6984528037BBD565"/>
    <w:rsid w:val="0031267A"/>
    <w:rPr>
      <w:rFonts w:eastAsiaTheme="minorHAnsi"/>
      <w:lang w:eastAsia="en-US"/>
    </w:rPr>
  </w:style>
  <w:style w:type="paragraph" w:customStyle="1" w:styleId="AC7ED9010FA24F52B5E81A3FD0673E0F5">
    <w:name w:val="AC7ED9010FA24F52B5E81A3FD0673E0F5"/>
    <w:rsid w:val="0031267A"/>
    <w:rPr>
      <w:rFonts w:eastAsiaTheme="minorHAnsi"/>
      <w:lang w:eastAsia="en-US"/>
    </w:rPr>
  </w:style>
  <w:style w:type="paragraph" w:customStyle="1" w:styleId="C6CE4DBA24C148258D21142905981B8A5">
    <w:name w:val="C6CE4DBA24C148258D21142905981B8A5"/>
    <w:rsid w:val="0031267A"/>
    <w:rPr>
      <w:rFonts w:eastAsiaTheme="minorHAnsi"/>
      <w:lang w:eastAsia="en-US"/>
    </w:rPr>
  </w:style>
  <w:style w:type="paragraph" w:customStyle="1" w:styleId="0B26F181B03E428C802CD601C2DECE715">
    <w:name w:val="0B26F181B03E428C802CD601C2DECE715"/>
    <w:rsid w:val="0031267A"/>
    <w:rPr>
      <w:rFonts w:eastAsiaTheme="minorHAnsi"/>
      <w:lang w:eastAsia="en-US"/>
    </w:rPr>
  </w:style>
  <w:style w:type="paragraph" w:customStyle="1" w:styleId="3E6A49F570C94C7A8EA55C99D0278B085">
    <w:name w:val="3E6A49F570C94C7A8EA55C99D0278B085"/>
    <w:rsid w:val="0031267A"/>
    <w:rPr>
      <w:rFonts w:eastAsiaTheme="minorHAnsi"/>
      <w:lang w:eastAsia="en-US"/>
    </w:rPr>
  </w:style>
  <w:style w:type="paragraph" w:customStyle="1" w:styleId="4E36C8577DC242D4A763E20F781F22525">
    <w:name w:val="4E36C8577DC242D4A763E20F781F22525"/>
    <w:rsid w:val="0031267A"/>
    <w:rPr>
      <w:rFonts w:eastAsiaTheme="minorHAnsi"/>
      <w:lang w:eastAsia="en-US"/>
    </w:rPr>
  </w:style>
  <w:style w:type="paragraph" w:customStyle="1" w:styleId="C0A18F8CD90C433FBC29DC82AB58CB115">
    <w:name w:val="C0A18F8CD90C433FBC29DC82AB58CB115"/>
    <w:rsid w:val="0031267A"/>
    <w:rPr>
      <w:rFonts w:eastAsiaTheme="minorHAnsi"/>
      <w:lang w:eastAsia="en-US"/>
    </w:rPr>
  </w:style>
  <w:style w:type="paragraph" w:customStyle="1" w:styleId="582DD1E16F144DBB961AA391F884E5F85">
    <w:name w:val="582DD1E16F144DBB961AA391F884E5F85"/>
    <w:rsid w:val="0031267A"/>
    <w:rPr>
      <w:rFonts w:eastAsiaTheme="minorHAnsi"/>
      <w:lang w:eastAsia="en-US"/>
    </w:rPr>
  </w:style>
  <w:style w:type="paragraph" w:customStyle="1" w:styleId="7D4ED0E2CE8F42859E260A9E92F3B6E55">
    <w:name w:val="7D4ED0E2CE8F42859E260A9E92F3B6E55"/>
    <w:rsid w:val="0031267A"/>
    <w:rPr>
      <w:rFonts w:eastAsiaTheme="minorHAnsi"/>
      <w:lang w:eastAsia="en-US"/>
    </w:rPr>
  </w:style>
  <w:style w:type="paragraph" w:customStyle="1" w:styleId="18ED0710210B416C87E2FA13C4AA930C5">
    <w:name w:val="18ED0710210B416C87E2FA13C4AA930C5"/>
    <w:rsid w:val="0031267A"/>
    <w:rPr>
      <w:rFonts w:eastAsiaTheme="minorHAnsi"/>
      <w:lang w:eastAsia="en-US"/>
    </w:rPr>
  </w:style>
  <w:style w:type="paragraph" w:customStyle="1" w:styleId="3A4686FB1E7E4531AD3A054899E990415">
    <w:name w:val="3A4686FB1E7E4531AD3A054899E990415"/>
    <w:rsid w:val="0031267A"/>
    <w:rPr>
      <w:rFonts w:eastAsiaTheme="minorHAnsi"/>
      <w:lang w:eastAsia="en-US"/>
    </w:rPr>
  </w:style>
  <w:style w:type="paragraph" w:customStyle="1" w:styleId="84C4C01791DA4EB89EC8CF6F908677BE5">
    <w:name w:val="84C4C01791DA4EB89EC8CF6F908677BE5"/>
    <w:rsid w:val="0031267A"/>
    <w:rPr>
      <w:rFonts w:eastAsiaTheme="minorHAnsi"/>
      <w:lang w:eastAsia="en-US"/>
    </w:rPr>
  </w:style>
  <w:style w:type="paragraph" w:customStyle="1" w:styleId="10335B8765FB4D858152B9EE68D917E95">
    <w:name w:val="10335B8765FB4D858152B9EE68D917E95"/>
    <w:rsid w:val="0031267A"/>
    <w:rPr>
      <w:rFonts w:eastAsiaTheme="minorHAnsi"/>
      <w:lang w:eastAsia="en-US"/>
    </w:rPr>
  </w:style>
  <w:style w:type="paragraph" w:customStyle="1" w:styleId="C8985B8191BE4F9BAA97B7740D605ED75">
    <w:name w:val="C8985B8191BE4F9BAA97B7740D605ED75"/>
    <w:rsid w:val="0031267A"/>
    <w:rPr>
      <w:rFonts w:eastAsiaTheme="minorHAnsi"/>
      <w:lang w:eastAsia="en-US"/>
    </w:rPr>
  </w:style>
  <w:style w:type="paragraph" w:customStyle="1" w:styleId="204812AE6A5A4399844F346CD9AA16DF5">
    <w:name w:val="204812AE6A5A4399844F346CD9AA16DF5"/>
    <w:rsid w:val="0031267A"/>
    <w:rPr>
      <w:rFonts w:eastAsiaTheme="minorHAnsi"/>
      <w:lang w:eastAsia="en-US"/>
    </w:rPr>
  </w:style>
  <w:style w:type="paragraph" w:customStyle="1" w:styleId="42A255B7FE3C45469609558DD979AD665">
    <w:name w:val="42A255B7FE3C45469609558DD979AD665"/>
    <w:rsid w:val="0031267A"/>
    <w:rPr>
      <w:rFonts w:eastAsiaTheme="minorHAnsi"/>
      <w:lang w:eastAsia="en-US"/>
    </w:rPr>
  </w:style>
  <w:style w:type="paragraph" w:customStyle="1" w:styleId="795119C2ECC84BB5BC74D7CEFD22A19E5">
    <w:name w:val="795119C2ECC84BB5BC74D7CEFD22A19E5"/>
    <w:rsid w:val="0031267A"/>
    <w:rPr>
      <w:rFonts w:eastAsiaTheme="minorHAnsi"/>
      <w:lang w:eastAsia="en-US"/>
    </w:rPr>
  </w:style>
  <w:style w:type="paragraph" w:customStyle="1" w:styleId="F8FBF26A92BC480F96DE7669BE4B6F805">
    <w:name w:val="F8FBF26A92BC480F96DE7669BE4B6F805"/>
    <w:rsid w:val="0031267A"/>
    <w:rPr>
      <w:rFonts w:eastAsiaTheme="minorHAnsi"/>
      <w:lang w:eastAsia="en-US"/>
    </w:rPr>
  </w:style>
  <w:style w:type="paragraph" w:customStyle="1" w:styleId="ABC9C116140C4B3E9366BEBE69ADC1585">
    <w:name w:val="ABC9C116140C4B3E9366BEBE69ADC1585"/>
    <w:rsid w:val="0031267A"/>
    <w:rPr>
      <w:rFonts w:eastAsiaTheme="minorHAnsi"/>
      <w:lang w:eastAsia="en-US"/>
    </w:rPr>
  </w:style>
  <w:style w:type="paragraph" w:customStyle="1" w:styleId="EC73A906430C4FFF93135EB646CE87185">
    <w:name w:val="EC73A906430C4FFF93135EB646CE87185"/>
    <w:rsid w:val="0031267A"/>
    <w:rPr>
      <w:rFonts w:eastAsiaTheme="minorHAnsi"/>
      <w:lang w:eastAsia="en-US"/>
    </w:rPr>
  </w:style>
  <w:style w:type="paragraph" w:customStyle="1" w:styleId="26D7BE4A7D3B4AA49E0AE6610739E7C95">
    <w:name w:val="26D7BE4A7D3B4AA49E0AE6610739E7C95"/>
    <w:rsid w:val="0031267A"/>
    <w:rPr>
      <w:rFonts w:eastAsiaTheme="minorHAnsi"/>
      <w:lang w:eastAsia="en-US"/>
    </w:rPr>
  </w:style>
  <w:style w:type="paragraph" w:customStyle="1" w:styleId="5163C1F5ED0A42508E3A4837B70B5BDE5">
    <w:name w:val="5163C1F5ED0A42508E3A4837B70B5BDE5"/>
    <w:rsid w:val="0031267A"/>
    <w:rPr>
      <w:rFonts w:eastAsiaTheme="minorHAnsi"/>
      <w:lang w:eastAsia="en-US"/>
    </w:rPr>
  </w:style>
  <w:style w:type="paragraph" w:customStyle="1" w:styleId="5A2F25A9F97D49EE91A821BB8B371DF39">
    <w:name w:val="5A2F25A9F97D49EE91A821BB8B371DF39"/>
    <w:rsid w:val="0031267A"/>
    <w:rPr>
      <w:rFonts w:eastAsiaTheme="minorHAnsi"/>
      <w:lang w:eastAsia="en-US"/>
    </w:rPr>
  </w:style>
  <w:style w:type="paragraph" w:customStyle="1" w:styleId="5794A96B296646E790E4ABF648D66BF93">
    <w:name w:val="5794A96B296646E790E4ABF648D66BF93"/>
    <w:rsid w:val="0031267A"/>
    <w:rPr>
      <w:rFonts w:eastAsiaTheme="minorHAnsi"/>
      <w:lang w:eastAsia="en-US"/>
    </w:rPr>
  </w:style>
  <w:style w:type="paragraph" w:customStyle="1" w:styleId="98B42AA78BEF4C46BE26CCB936A2740D2">
    <w:name w:val="98B42AA78BEF4C46BE26CCB936A2740D2"/>
    <w:rsid w:val="0031267A"/>
    <w:rPr>
      <w:rFonts w:eastAsiaTheme="minorHAnsi"/>
      <w:lang w:eastAsia="en-US"/>
    </w:rPr>
  </w:style>
  <w:style w:type="paragraph" w:customStyle="1" w:styleId="07B4CC78049946B0A21ECBACF240000B10">
    <w:name w:val="07B4CC78049946B0A21ECBACF240000B10"/>
    <w:rsid w:val="0031267A"/>
    <w:rPr>
      <w:rFonts w:eastAsiaTheme="minorHAnsi"/>
      <w:lang w:eastAsia="en-US"/>
    </w:rPr>
  </w:style>
  <w:style w:type="paragraph" w:customStyle="1" w:styleId="AB4E8901412F46FCA0E5B753648242B310">
    <w:name w:val="AB4E8901412F46FCA0E5B753648242B310"/>
    <w:rsid w:val="0031267A"/>
    <w:rPr>
      <w:rFonts w:eastAsiaTheme="minorHAnsi"/>
      <w:lang w:eastAsia="en-US"/>
    </w:rPr>
  </w:style>
  <w:style w:type="paragraph" w:customStyle="1" w:styleId="E2E00B4547D04B3C80ACD958488A47E29">
    <w:name w:val="E2E00B4547D04B3C80ACD958488A47E29"/>
    <w:rsid w:val="0031267A"/>
    <w:rPr>
      <w:rFonts w:eastAsiaTheme="minorHAnsi"/>
      <w:lang w:eastAsia="en-US"/>
    </w:rPr>
  </w:style>
  <w:style w:type="paragraph" w:customStyle="1" w:styleId="AEACBDFDABE145A4A9CFC25C40FAEAE43">
    <w:name w:val="AEACBDFDABE145A4A9CFC25C40FAEAE43"/>
    <w:rsid w:val="0031267A"/>
    <w:rPr>
      <w:rFonts w:eastAsiaTheme="minorHAnsi"/>
      <w:lang w:eastAsia="en-US"/>
    </w:rPr>
  </w:style>
  <w:style w:type="paragraph" w:customStyle="1" w:styleId="4DDDCC47937B410ABB486A8EF9E5BCC61">
    <w:name w:val="4DDDCC47937B410ABB486A8EF9E5BCC61"/>
    <w:rsid w:val="0031267A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1267A"/>
    <w:rPr>
      <w:color w:val="808080"/>
    </w:rPr>
  </w:style>
  <w:style w:type="paragraph" w:customStyle="1" w:styleId="663729B0F7194626A7A70C3E58E2552F">
    <w:name w:val="663729B0F7194626A7A70C3E58E2552F"/>
    <w:rsid w:val="008D052F"/>
  </w:style>
  <w:style w:type="paragraph" w:customStyle="1" w:styleId="E3803734156240C3A5569F67BD2440F7">
    <w:name w:val="E3803734156240C3A5569F67BD2440F7"/>
    <w:rsid w:val="008D052F"/>
  </w:style>
  <w:style w:type="paragraph" w:customStyle="1" w:styleId="CCE0C94419094B9ABF768BF8992B8F32">
    <w:name w:val="CCE0C94419094B9ABF768BF8992B8F32"/>
    <w:rsid w:val="008D052F"/>
  </w:style>
  <w:style w:type="paragraph" w:customStyle="1" w:styleId="CCE0C94419094B9ABF768BF8992B8F321">
    <w:name w:val="CCE0C94419094B9ABF768BF8992B8F321"/>
    <w:rsid w:val="008D052F"/>
    <w:rPr>
      <w:rFonts w:eastAsiaTheme="minorHAnsi"/>
      <w:lang w:eastAsia="en-US"/>
    </w:rPr>
  </w:style>
  <w:style w:type="paragraph" w:customStyle="1" w:styleId="7C956917EEE24F9DBA375C026BC5EDEF">
    <w:name w:val="7C956917EEE24F9DBA375C026BC5EDEF"/>
    <w:rsid w:val="008D052F"/>
    <w:rPr>
      <w:rFonts w:eastAsiaTheme="minorHAnsi"/>
      <w:lang w:eastAsia="en-US"/>
    </w:rPr>
  </w:style>
  <w:style w:type="paragraph" w:customStyle="1" w:styleId="CCE0C94419094B9ABF768BF8992B8F322">
    <w:name w:val="CCE0C94419094B9ABF768BF8992B8F322"/>
    <w:rsid w:val="008D052F"/>
    <w:rPr>
      <w:rFonts w:eastAsiaTheme="minorHAnsi"/>
      <w:lang w:eastAsia="en-US"/>
    </w:rPr>
  </w:style>
  <w:style w:type="paragraph" w:customStyle="1" w:styleId="7C956917EEE24F9DBA375C026BC5EDEF1">
    <w:name w:val="7C956917EEE24F9DBA375C026BC5EDEF1"/>
    <w:rsid w:val="008D052F"/>
    <w:rPr>
      <w:rFonts w:eastAsiaTheme="minorHAnsi"/>
      <w:lang w:eastAsia="en-US"/>
    </w:rPr>
  </w:style>
  <w:style w:type="paragraph" w:customStyle="1" w:styleId="CCE0C94419094B9ABF768BF8992B8F323">
    <w:name w:val="CCE0C94419094B9ABF768BF8992B8F323"/>
    <w:rsid w:val="008D052F"/>
    <w:rPr>
      <w:rFonts w:eastAsiaTheme="minorHAnsi"/>
      <w:lang w:eastAsia="en-US"/>
    </w:rPr>
  </w:style>
  <w:style w:type="paragraph" w:customStyle="1" w:styleId="7C956917EEE24F9DBA375C026BC5EDEF2">
    <w:name w:val="7C956917EEE24F9DBA375C026BC5EDEF2"/>
    <w:rsid w:val="008D052F"/>
    <w:rPr>
      <w:rFonts w:eastAsiaTheme="minorHAnsi"/>
      <w:lang w:eastAsia="en-US"/>
    </w:rPr>
  </w:style>
  <w:style w:type="paragraph" w:customStyle="1" w:styleId="7F9CC2D3902F4E4A8A5532340DDD51EF">
    <w:name w:val="7F9CC2D3902F4E4A8A5532340DDD51EF"/>
    <w:rsid w:val="008D052F"/>
    <w:rPr>
      <w:rFonts w:eastAsiaTheme="minorHAnsi"/>
      <w:lang w:eastAsia="en-US"/>
    </w:rPr>
  </w:style>
  <w:style w:type="paragraph" w:customStyle="1" w:styleId="FFB4063C51424997830A5AA032B92A42">
    <w:name w:val="FFB4063C51424997830A5AA032B92A42"/>
    <w:rsid w:val="008D052F"/>
    <w:rPr>
      <w:rFonts w:eastAsiaTheme="minorHAnsi"/>
      <w:lang w:eastAsia="en-US"/>
    </w:rPr>
  </w:style>
  <w:style w:type="paragraph" w:customStyle="1" w:styleId="35E9C899706D49ECA036416D690D7DF9">
    <w:name w:val="35E9C899706D49ECA036416D690D7DF9"/>
    <w:rsid w:val="008D052F"/>
    <w:rPr>
      <w:rFonts w:eastAsiaTheme="minorHAnsi"/>
      <w:lang w:eastAsia="en-US"/>
    </w:rPr>
  </w:style>
  <w:style w:type="paragraph" w:customStyle="1" w:styleId="7F9CC2D3902F4E4A8A5532340DDD51EF1">
    <w:name w:val="7F9CC2D3902F4E4A8A5532340DDD51EF1"/>
    <w:rsid w:val="00B86282"/>
    <w:rPr>
      <w:rFonts w:eastAsiaTheme="minorHAnsi"/>
      <w:lang w:eastAsia="en-US"/>
    </w:rPr>
  </w:style>
  <w:style w:type="paragraph" w:customStyle="1" w:styleId="FFB4063C51424997830A5AA032B92A421">
    <w:name w:val="FFB4063C51424997830A5AA032B92A421"/>
    <w:rsid w:val="00B86282"/>
    <w:rPr>
      <w:rFonts w:eastAsiaTheme="minorHAnsi"/>
      <w:lang w:eastAsia="en-US"/>
    </w:rPr>
  </w:style>
  <w:style w:type="paragraph" w:customStyle="1" w:styleId="35E9C899706D49ECA036416D690D7DF91">
    <w:name w:val="35E9C899706D49ECA036416D690D7DF91"/>
    <w:rsid w:val="00B86282"/>
    <w:rPr>
      <w:rFonts w:eastAsiaTheme="minorHAnsi"/>
      <w:lang w:eastAsia="en-US"/>
    </w:rPr>
  </w:style>
  <w:style w:type="paragraph" w:customStyle="1" w:styleId="7F9CC2D3902F4E4A8A5532340DDD51EF2">
    <w:name w:val="7F9CC2D3902F4E4A8A5532340DDD51EF2"/>
    <w:rsid w:val="00B86282"/>
    <w:rPr>
      <w:rFonts w:eastAsiaTheme="minorHAnsi"/>
      <w:lang w:eastAsia="en-US"/>
    </w:rPr>
  </w:style>
  <w:style w:type="paragraph" w:customStyle="1" w:styleId="FFB4063C51424997830A5AA032B92A422">
    <w:name w:val="FFB4063C51424997830A5AA032B92A422"/>
    <w:rsid w:val="00B86282"/>
    <w:rPr>
      <w:rFonts w:eastAsiaTheme="minorHAnsi"/>
      <w:lang w:eastAsia="en-US"/>
    </w:rPr>
  </w:style>
  <w:style w:type="paragraph" w:customStyle="1" w:styleId="35E9C899706D49ECA036416D690D7DF92">
    <w:name w:val="35E9C899706D49ECA036416D690D7DF92"/>
    <w:rsid w:val="00B86282"/>
    <w:rPr>
      <w:rFonts w:eastAsiaTheme="minorHAnsi"/>
      <w:lang w:eastAsia="en-US"/>
    </w:rPr>
  </w:style>
  <w:style w:type="paragraph" w:customStyle="1" w:styleId="4039E3E73CEF47AEB986CDB2E55F1A51">
    <w:name w:val="4039E3E73CEF47AEB986CDB2E55F1A51"/>
    <w:rsid w:val="004D718F"/>
    <w:rPr>
      <w:lang w:val="de-DE" w:eastAsia="de-DE"/>
    </w:rPr>
  </w:style>
  <w:style w:type="paragraph" w:customStyle="1" w:styleId="838732E43CFC47A986284ADFA2E852B1">
    <w:name w:val="838732E43CFC47A986284ADFA2E852B1"/>
    <w:rsid w:val="004D718F"/>
    <w:rPr>
      <w:lang w:val="de-DE" w:eastAsia="de-DE"/>
    </w:rPr>
  </w:style>
  <w:style w:type="paragraph" w:customStyle="1" w:styleId="7F9CC2D3902F4E4A8A5532340DDD51EF3">
    <w:name w:val="7F9CC2D3902F4E4A8A5532340DDD51EF3"/>
    <w:rsid w:val="00F31E6C"/>
    <w:rPr>
      <w:rFonts w:eastAsiaTheme="minorHAnsi"/>
      <w:lang w:eastAsia="en-US"/>
    </w:rPr>
  </w:style>
  <w:style w:type="paragraph" w:customStyle="1" w:styleId="FFB4063C51424997830A5AA032B92A423">
    <w:name w:val="FFB4063C51424997830A5AA032B92A423"/>
    <w:rsid w:val="00F31E6C"/>
    <w:rPr>
      <w:rFonts w:eastAsiaTheme="minorHAnsi"/>
      <w:lang w:eastAsia="en-US"/>
    </w:rPr>
  </w:style>
  <w:style w:type="paragraph" w:customStyle="1" w:styleId="35E9C899706D49ECA036416D690D7DF93">
    <w:name w:val="35E9C899706D49ECA036416D690D7DF93"/>
    <w:rsid w:val="00F31E6C"/>
    <w:rPr>
      <w:rFonts w:eastAsiaTheme="minorHAnsi"/>
      <w:lang w:eastAsia="en-US"/>
    </w:rPr>
  </w:style>
  <w:style w:type="paragraph" w:customStyle="1" w:styleId="608359CAC4BE4D04BB52D8CB22186115">
    <w:name w:val="608359CAC4BE4D04BB52D8CB22186115"/>
    <w:rsid w:val="00F31E6C"/>
  </w:style>
  <w:style w:type="paragraph" w:customStyle="1" w:styleId="7F9CC2D3902F4E4A8A5532340DDD51EF4">
    <w:name w:val="7F9CC2D3902F4E4A8A5532340DDD51EF4"/>
    <w:rsid w:val="00F31E6C"/>
    <w:rPr>
      <w:rFonts w:eastAsiaTheme="minorHAnsi"/>
      <w:lang w:eastAsia="en-US"/>
    </w:rPr>
  </w:style>
  <w:style w:type="paragraph" w:customStyle="1" w:styleId="FFB4063C51424997830A5AA032B92A424">
    <w:name w:val="FFB4063C51424997830A5AA032B92A424"/>
    <w:rsid w:val="00F31E6C"/>
    <w:rPr>
      <w:rFonts w:eastAsiaTheme="minorHAnsi"/>
      <w:lang w:eastAsia="en-US"/>
    </w:rPr>
  </w:style>
  <w:style w:type="paragraph" w:customStyle="1" w:styleId="35E9C899706D49ECA036416D690D7DF94">
    <w:name w:val="35E9C899706D49ECA036416D690D7DF94"/>
    <w:rsid w:val="00F31E6C"/>
    <w:rPr>
      <w:rFonts w:eastAsiaTheme="minorHAnsi"/>
      <w:lang w:eastAsia="en-US"/>
    </w:rPr>
  </w:style>
  <w:style w:type="paragraph" w:customStyle="1" w:styleId="608359CAC4BE4D04BB52D8CB221861151">
    <w:name w:val="608359CAC4BE4D04BB52D8CB221861151"/>
    <w:rsid w:val="00F31E6C"/>
    <w:rPr>
      <w:rFonts w:eastAsiaTheme="minorHAnsi"/>
      <w:lang w:eastAsia="en-US"/>
    </w:rPr>
  </w:style>
  <w:style w:type="paragraph" w:customStyle="1" w:styleId="0DD8E81FA7904937AA938819CEFF42A5">
    <w:name w:val="0DD8E81FA7904937AA938819CEFF42A5"/>
    <w:rsid w:val="003F3D76"/>
    <w:rPr>
      <w:lang w:val="de-DE" w:eastAsia="de-DE"/>
    </w:rPr>
  </w:style>
  <w:style w:type="paragraph" w:customStyle="1" w:styleId="53BCE486DA10410D9C7C02AD842F1375">
    <w:name w:val="53BCE486DA10410D9C7C02AD842F1375"/>
    <w:rsid w:val="003F3D76"/>
    <w:rPr>
      <w:lang w:val="de-DE" w:eastAsia="de-DE"/>
    </w:rPr>
  </w:style>
  <w:style w:type="paragraph" w:customStyle="1" w:styleId="8718F04384BB44E69A8F50C5FD693311">
    <w:name w:val="8718F04384BB44E69A8F50C5FD693311"/>
    <w:rsid w:val="003F3D76"/>
    <w:rPr>
      <w:lang w:val="de-DE" w:eastAsia="de-DE"/>
    </w:rPr>
  </w:style>
  <w:style w:type="paragraph" w:customStyle="1" w:styleId="7F9CC2D3902F4E4A8A5532340DDD51EF5">
    <w:name w:val="7F9CC2D3902F4E4A8A5532340DDD51EF5"/>
    <w:rsid w:val="00F76D67"/>
    <w:rPr>
      <w:rFonts w:eastAsiaTheme="minorHAnsi"/>
      <w:lang w:eastAsia="en-US"/>
    </w:rPr>
  </w:style>
  <w:style w:type="paragraph" w:customStyle="1" w:styleId="FFB4063C51424997830A5AA032B92A425">
    <w:name w:val="FFB4063C51424997830A5AA032B92A425"/>
    <w:rsid w:val="00F76D67"/>
    <w:rPr>
      <w:rFonts w:eastAsiaTheme="minorHAnsi"/>
      <w:lang w:eastAsia="en-US"/>
    </w:rPr>
  </w:style>
  <w:style w:type="paragraph" w:customStyle="1" w:styleId="35E9C899706D49ECA036416D690D7DF95">
    <w:name w:val="35E9C899706D49ECA036416D690D7DF95"/>
    <w:rsid w:val="00F76D67"/>
    <w:rPr>
      <w:rFonts w:eastAsiaTheme="minorHAnsi"/>
      <w:lang w:eastAsia="en-US"/>
    </w:rPr>
  </w:style>
  <w:style w:type="paragraph" w:customStyle="1" w:styleId="B3952C75538A4476A3F8BCA6C9626D71">
    <w:name w:val="B3952C75538A4476A3F8BCA6C9626D71"/>
    <w:rsid w:val="00F76D67"/>
    <w:rPr>
      <w:rFonts w:eastAsiaTheme="minorHAnsi"/>
      <w:lang w:eastAsia="en-US"/>
    </w:rPr>
  </w:style>
  <w:style w:type="paragraph" w:customStyle="1" w:styleId="1B54EFBD9B2049CC8232561B06AB6048">
    <w:name w:val="1B54EFBD9B2049CC8232561B06AB6048"/>
    <w:rsid w:val="00F76D67"/>
    <w:rPr>
      <w:rFonts w:eastAsiaTheme="minorHAnsi"/>
      <w:lang w:eastAsia="en-US"/>
    </w:rPr>
  </w:style>
  <w:style w:type="paragraph" w:customStyle="1" w:styleId="7F9CC2D3902F4E4A8A5532340DDD51EF6">
    <w:name w:val="7F9CC2D3902F4E4A8A5532340DDD51EF6"/>
    <w:rsid w:val="00F76D67"/>
    <w:rPr>
      <w:rFonts w:eastAsiaTheme="minorHAnsi"/>
      <w:lang w:eastAsia="en-US"/>
    </w:rPr>
  </w:style>
  <w:style w:type="paragraph" w:customStyle="1" w:styleId="FFB4063C51424997830A5AA032B92A426">
    <w:name w:val="FFB4063C51424997830A5AA032B92A426"/>
    <w:rsid w:val="00F76D67"/>
    <w:rPr>
      <w:rFonts w:eastAsiaTheme="minorHAnsi"/>
      <w:lang w:eastAsia="en-US"/>
    </w:rPr>
  </w:style>
  <w:style w:type="paragraph" w:customStyle="1" w:styleId="35E9C899706D49ECA036416D690D7DF96">
    <w:name w:val="35E9C899706D49ECA036416D690D7DF96"/>
    <w:rsid w:val="00F76D67"/>
    <w:rPr>
      <w:rFonts w:eastAsiaTheme="minorHAnsi"/>
      <w:lang w:eastAsia="en-US"/>
    </w:rPr>
  </w:style>
  <w:style w:type="paragraph" w:customStyle="1" w:styleId="B3952C75538A4476A3F8BCA6C9626D711">
    <w:name w:val="B3952C75538A4476A3F8BCA6C9626D711"/>
    <w:rsid w:val="00F76D67"/>
    <w:rPr>
      <w:rFonts w:eastAsiaTheme="minorHAnsi"/>
      <w:lang w:eastAsia="en-US"/>
    </w:rPr>
  </w:style>
  <w:style w:type="paragraph" w:customStyle="1" w:styleId="1B54EFBD9B2049CC8232561B06AB60481">
    <w:name w:val="1B54EFBD9B2049CC8232561B06AB60481"/>
    <w:rsid w:val="00F76D67"/>
    <w:rPr>
      <w:rFonts w:eastAsiaTheme="minorHAnsi"/>
      <w:lang w:eastAsia="en-US"/>
    </w:rPr>
  </w:style>
  <w:style w:type="paragraph" w:customStyle="1" w:styleId="4C1243A3E6D44887AC3920697C3A4CDB">
    <w:name w:val="4C1243A3E6D44887AC3920697C3A4CDB"/>
    <w:rsid w:val="00F76D67"/>
    <w:rPr>
      <w:lang w:val="de-DE" w:eastAsia="de-DE"/>
    </w:rPr>
  </w:style>
  <w:style w:type="paragraph" w:customStyle="1" w:styleId="7F9CC2D3902F4E4A8A5532340DDD51EF7">
    <w:name w:val="7F9CC2D3902F4E4A8A5532340DDD51EF7"/>
    <w:rsid w:val="00F76D67"/>
    <w:rPr>
      <w:rFonts w:eastAsiaTheme="minorHAnsi"/>
      <w:lang w:eastAsia="en-US"/>
    </w:rPr>
  </w:style>
  <w:style w:type="paragraph" w:customStyle="1" w:styleId="FFB4063C51424997830A5AA032B92A427">
    <w:name w:val="FFB4063C51424997830A5AA032B92A427"/>
    <w:rsid w:val="00F76D67"/>
    <w:rPr>
      <w:rFonts w:eastAsiaTheme="minorHAnsi"/>
      <w:lang w:eastAsia="en-US"/>
    </w:rPr>
  </w:style>
  <w:style w:type="paragraph" w:customStyle="1" w:styleId="35E9C899706D49ECA036416D690D7DF97">
    <w:name w:val="35E9C899706D49ECA036416D690D7DF97"/>
    <w:rsid w:val="00F76D67"/>
    <w:rPr>
      <w:rFonts w:eastAsiaTheme="minorHAnsi"/>
      <w:lang w:eastAsia="en-US"/>
    </w:rPr>
  </w:style>
  <w:style w:type="paragraph" w:customStyle="1" w:styleId="B3952C75538A4476A3F8BCA6C9626D712">
    <w:name w:val="B3952C75538A4476A3F8BCA6C9626D712"/>
    <w:rsid w:val="00F76D67"/>
    <w:rPr>
      <w:rFonts w:eastAsiaTheme="minorHAnsi"/>
      <w:lang w:eastAsia="en-US"/>
    </w:rPr>
  </w:style>
  <w:style w:type="paragraph" w:customStyle="1" w:styleId="8329C50DEB244CC69A83EF94F133248C">
    <w:name w:val="8329C50DEB244CC69A83EF94F133248C"/>
    <w:rsid w:val="00274A63"/>
    <w:rPr>
      <w:lang w:val="de-DE" w:eastAsia="de-DE"/>
    </w:rPr>
  </w:style>
  <w:style w:type="paragraph" w:customStyle="1" w:styleId="FF3D875EB777439EB03346D6F877D070">
    <w:name w:val="FF3D875EB777439EB03346D6F877D070"/>
    <w:rsid w:val="003825DD"/>
    <w:rPr>
      <w:lang w:val="de-DE" w:eastAsia="de-DE"/>
    </w:rPr>
  </w:style>
  <w:style w:type="paragraph" w:customStyle="1" w:styleId="3EB90B03683F4338A5A7E66CB861D953">
    <w:name w:val="3EB90B03683F4338A5A7E66CB861D953"/>
    <w:rsid w:val="003825DD"/>
    <w:rPr>
      <w:lang w:val="de-DE" w:eastAsia="de-DE"/>
    </w:rPr>
  </w:style>
  <w:style w:type="paragraph" w:customStyle="1" w:styleId="DF50207D93814E8DB4AF094B815F5081">
    <w:name w:val="DF50207D93814E8DB4AF094B815F5081"/>
    <w:rsid w:val="00DA433B"/>
  </w:style>
  <w:style w:type="paragraph" w:customStyle="1" w:styleId="0919677F81A649249C4AFAEC910A3CF8">
    <w:name w:val="0919677F81A649249C4AFAEC910A3CF8"/>
    <w:rsid w:val="00DA433B"/>
  </w:style>
  <w:style w:type="paragraph" w:customStyle="1" w:styleId="FABC00AE34B04DC3993AA5CAF413BE2A">
    <w:name w:val="FABC00AE34B04DC3993AA5CAF413BE2A"/>
    <w:rsid w:val="00DA433B"/>
  </w:style>
  <w:style w:type="paragraph" w:customStyle="1" w:styleId="07B4CC78049946B0A21ECBACF240000B">
    <w:name w:val="07B4CC78049946B0A21ECBACF240000B"/>
    <w:rsid w:val="00DA433B"/>
  </w:style>
  <w:style w:type="paragraph" w:customStyle="1" w:styleId="AB4E8901412F46FCA0E5B753648242B3">
    <w:name w:val="AB4E8901412F46FCA0E5B753648242B3"/>
    <w:rsid w:val="00DA433B"/>
  </w:style>
  <w:style w:type="paragraph" w:customStyle="1" w:styleId="669F2025718B4488AB2D03B09E3B87D9">
    <w:name w:val="669F2025718B4488AB2D03B09E3B87D9"/>
    <w:rsid w:val="00DA433B"/>
  </w:style>
  <w:style w:type="paragraph" w:customStyle="1" w:styleId="6F38B318E43C4508B142E6EA7DE8629F">
    <w:name w:val="6F38B318E43C4508B142E6EA7DE8629F"/>
    <w:rsid w:val="00DA433B"/>
  </w:style>
  <w:style w:type="paragraph" w:customStyle="1" w:styleId="B66D8B609F3A4E61B61406794B12579E">
    <w:name w:val="B66D8B609F3A4E61B61406794B12579E"/>
    <w:rsid w:val="00DA433B"/>
  </w:style>
  <w:style w:type="paragraph" w:customStyle="1" w:styleId="7F9CC2D3902F4E4A8A5532340DDD51EF8">
    <w:name w:val="7F9CC2D3902F4E4A8A5532340DDD51EF8"/>
    <w:rsid w:val="00DA433B"/>
    <w:rPr>
      <w:rFonts w:eastAsiaTheme="minorHAnsi"/>
      <w:lang w:eastAsia="en-US"/>
    </w:rPr>
  </w:style>
  <w:style w:type="paragraph" w:customStyle="1" w:styleId="FFB4063C51424997830A5AA032B92A428">
    <w:name w:val="FFB4063C51424997830A5AA032B92A428"/>
    <w:rsid w:val="00DA433B"/>
    <w:rPr>
      <w:rFonts w:eastAsiaTheme="minorHAnsi"/>
      <w:lang w:eastAsia="en-US"/>
    </w:rPr>
  </w:style>
  <w:style w:type="paragraph" w:customStyle="1" w:styleId="35E9C899706D49ECA036416D690D7DF98">
    <w:name w:val="35E9C899706D49ECA036416D690D7DF98"/>
    <w:rsid w:val="00DA433B"/>
    <w:rPr>
      <w:rFonts w:eastAsiaTheme="minorHAnsi"/>
      <w:lang w:eastAsia="en-US"/>
    </w:rPr>
  </w:style>
  <w:style w:type="paragraph" w:customStyle="1" w:styleId="B66D8B609F3A4E61B61406794B12579E1">
    <w:name w:val="B66D8B609F3A4E61B61406794B12579E1"/>
    <w:rsid w:val="00DA433B"/>
    <w:rPr>
      <w:rFonts w:eastAsiaTheme="minorHAnsi"/>
      <w:lang w:eastAsia="en-US"/>
    </w:rPr>
  </w:style>
  <w:style w:type="paragraph" w:customStyle="1" w:styleId="5A2F25A9F97D49EE91A821BB8B371DF3">
    <w:name w:val="5A2F25A9F97D49EE91A821BB8B371DF3"/>
    <w:rsid w:val="00DA433B"/>
    <w:rPr>
      <w:rFonts w:eastAsiaTheme="minorHAnsi"/>
      <w:lang w:eastAsia="en-US"/>
    </w:rPr>
  </w:style>
  <w:style w:type="paragraph" w:customStyle="1" w:styleId="0919677F81A649249C4AFAEC910A3CF81">
    <w:name w:val="0919677F81A649249C4AFAEC910A3CF81"/>
    <w:rsid w:val="00DA433B"/>
    <w:rPr>
      <w:rFonts w:eastAsiaTheme="minorHAnsi"/>
      <w:lang w:eastAsia="en-US"/>
    </w:rPr>
  </w:style>
  <w:style w:type="paragraph" w:customStyle="1" w:styleId="FABC00AE34B04DC3993AA5CAF413BE2A1">
    <w:name w:val="FABC00AE34B04DC3993AA5CAF413BE2A1"/>
    <w:rsid w:val="00DA433B"/>
    <w:rPr>
      <w:rFonts w:eastAsiaTheme="minorHAnsi"/>
      <w:lang w:eastAsia="en-US"/>
    </w:rPr>
  </w:style>
  <w:style w:type="paragraph" w:customStyle="1" w:styleId="07B4CC78049946B0A21ECBACF240000B1">
    <w:name w:val="07B4CC78049946B0A21ECBACF240000B1"/>
    <w:rsid w:val="00DA433B"/>
    <w:rPr>
      <w:rFonts w:eastAsiaTheme="minorHAnsi"/>
      <w:lang w:eastAsia="en-US"/>
    </w:rPr>
  </w:style>
  <w:style w:type="paragraph" w:customStyle="1" w:styleId="AB4E8901412F46FCA0E5B753648242B31">
    <w:name w:val="AB4E8901412F46FCA0E5B753648242B31"/>
    <w:rsid w:val="00DA433B"/>
    <w:rPr>
      <w:rFonts w:eastAsiaTheme="minorHAnsi"/>
      <w:lang w:eastAsia="en-US"/>
    </w:rPr>
  </w:style>
  <w:style w:type="paragraph" w:customStyle="1" w:styleId="E2E00B4547D04B3C80ACD958488A47E2">
    <w:name w:val="E2E00B4547D04B3C80ACD958488A47E2"/>
    <w:rsid w:val="00DA433B"/>
    <w:rPr>
      <w:rFonts w:eastAsiaTheme="minorHAnsi"/>
      <w:lang w:eastAsia="en-US"/>
    </w:rPr>
  </w:style>
  <w:style w:type="paragraph" w:customStyle="1" w:styleId="7F9CC2D3902F4E4A8A5532340DDD51EF9">
    <w:name w:val="7F9CC2D3902F4E4A8A5532340DDD51EF9"/>
    <w:rsid w:val="00DA433B"/>
    <w:rPr>
      <w:rFonts w:eastAsiaTheme="minorHAnsi"/>
      <w:lang w:eastAsia="en-US"/>
    </w:rPr>
  </w:style>
  <w:style w:type="paragraph" w:customStyle="1" w:styleId="FFB4063C51424997830A5AA032B92A429">
    <w:name w:val="FFB4063C51424997830A5AA032B92A429"/>
    <w:rsid w:val="00DA433B"/>
    <w:rPr>
      <w:rFonts w:eastAsiaTheme="minorHAnsi"/>
      <w:lang w:eastAsia="en-US"/>
    </w:rPr>
  </w:style>
  <w:style w:type="paragraph" w:customStyle="1" w:styleId="35E9C899706D49ECA036416D690D7DF99">
    <w:name w:val="35E9C899706D49ECA036416D690D7DF99"/>
    <w:rsid w:val="00DA433B"/>
    <w:rPr>
      <w:rFonts w:eastAsiaTheme="minorHAnsi"/>
      <w:lang w:eastAsia="en-US"/>
    </w:rPr>
  </w:style>
  <w:style w:type="paragraph" w:customStyle="1" w:styleId="B66D8B609F3A4E61B61406794B12579E2">
    <w:name w:val="B66D8B609F3A4E61B61406794B12579E2"/>
    <w:rsid w:val="00DA433B"/>
    <w:rPr>
      <w:rFonts w:eastAsiaTheme="minorHAnsi"/>
      <w:lang w:eastAsia="en-US"/>
    </w:rPr>
  </w:style>
  <w:style w:type="paragraph" w:customStyle="1" w:styleId="5A2F25A9F97D49EE91A821BB8B371DF31">
    <w:name w:val="5A2F25A9F97D49EE91A821BB8B371DF31"/>
    <w:rsid w:val="00DA433B"/>
    <w:rPr>
      <w:rFonts w:eastAsiaTheme="minorHAnsi"/>
      <w:lang w:eastAsia="en-US"/>
    </w:rPr>
  </w:style>
  <w:style w:type="paragraph" w:customStyle="1" w:styleId="0919677F81A649249C4AFAEC910A3CF82">
    <w:name w:val="0919677F81A649249C4AFAEC910A3CF82"/>
    <w:rsid w:val="00DA433B"/>
    <w:rPr>
      <w:rFonts w:eastAsiaTheme="minorHAnsi"/>
      <w:lang w:eastAsia="en-US"/>
    </w:rPr>
  </w:style>
  <w:style w:type="paragraph" w:customStyle="1" w:styleId="FABC00AE34B04DC3993AA5CAF413BE2A2">
    <w:name w:val="FABC00AE34B04DC3993AA5CAF413BE2A2"/>
    <w:rsid w:val="00DA433B"/>
    <w:rPr>
      <w:rFonts w:eastAsiaTheme="minorHAnsi"/>
      <w:lang w:eastAsia="en-US"/>
    </w:rPr>
  </w:style>
  <w:style w:type="paragraph" w:customStyle="1" w:styleId="07B4CC78049946B0A21ECBACF240000B2">
    <w:name w:val="07B4CC78049946B0A21ECBACF240000B2"/>
    <w:rsid w:val="00DA433B"/>
    <w:rPr>
      <w:rFonts w:eastAsiaTheme="minorHAnsi"/>
      <w:lang w:eastAsia="en-US"/>
    </w:rPr>
  </w:style>
  <w:style w:type="paragraph" w:customStyle="1" w:styleId="AB4E8901412F46FCA0E5B753648242B32">
    <w:name w:val="AB4E8901412F46FCA0E5B753648242B32"/>
    <w:rsid w:val="00DA433B"/>
    <w:rPr>
      <w:rFonts w:eastAsiaTheme="minorHAnsi"/>
      <w:lang w:eastAsia="en-US"/>
    </w:rPr>
  </w:style>
  <w:style w:type="paragraph" w:customStyle="1" w:styleId="E2E00B4547D04B3C80ACD958488A47E21">
    <w:name w:val="E2E00B4547D04B3C80ACD958488A47E21"/>
    <w:rsid w:val="00DA433B"/>
    <w:rPr>
      <w:rFonts w:eastAsiaTheme="minorHAnsi"/>
      <w:lang w:eastAsia="en-US"/>
    </w:rPr>
  </w:style>
  <w:style w:type="paragraph" w:customStyle="1" w:styleId="7F9CC2D3902F4E4A8A5532340DDD51EF10">
    <w:name w:val="7F9CC2D3902F4E4A8A5532340DDD51EF10"/>
    <w:rsid w:val="0031267A"/>
    <w:rPr>
      <w:rFonts w:eastAsiaTheme="minorHAnsi"/>
      <w:lang w:eastAsia="en-US"/>
    </w:rPr>
  </w:style>
  <w:style w:type="paragraph" w:customStyle="1" w:styleId="FFB4063C51424997830A5AA032B92A4210">
    <w:name w:val="FFB4063C51424997830A5AA032B92A4210"/>
    <w:rsid w:val="0031267A"/>
    <w:rPr>
      <w:rFonts w:eastAsiaTheme="minorHAnsi"/>
      <w:lang w:eastAsia="en-US"/>
    </w:rPr>
  </w:style>
  <w:style w:type="paragraph" w:customStyle="1" w:styleId="35E9C899706D49ECA036416D690D7DF910">
    <w:name w:val="35E9C899706D49ECA036416D690D7DF910"/>
    <w:rsid w:val="0031267A"/>
    <w:rPr>
      <w:rFonts w:eastAsiaTheme="minorHAnsi"/>
      <w:lang w:eastAsia="en-US"/>
    </w:rPr>
  </w:style>
  <w:style w:type="paragraph" w:customStyle="1" w:styleId="B66D8B609F3A4E61B61406794B12579E3">
    <w:name w:val="B66D8B609F3A4E61B61406794B12579E3"/>
    <w:rsid w:val="0031267A"/>
    <w:rPr>
      <w:rFonts w:eastAsiaTheme="minorHAnsi"/>
      <w:lang w:eastAsia="en-US"/>
    </w:rPr>
  </w:style>
  <w:style w:type="paragraph" w:customStyle="1" w:styleId="5A2F25A9F97D49EE91A821BB8B371DF32">
    <w:name w:val="5A2F25A9F97D49EE91A821BB8B371DF32"/>
    <w:rsid w:val="0031267A"/>
    <w:rPr>
      <w:rFonts w:eastAsiaTheme="minorHAnsi"/>
      <w:lang w:eastAsia="en-US"/>
    </w:rPr>
  </w:style>
  <w:style w:type="paragraph" w:customStyle="1" w:styleId="0919677F81A649249C4AFAEC910A3CF83">
    <w:name w:val="0919677F81A649249C4AFAEC910A3CF83"/>
    <w:rsid w:val="0031267A"/>
    <w:rPr>
      <w:rFonts w:eastAsiaTheme="minorHAnsi"/>
      <w:lang w:eastAsia="en-US"/>
    </w:rPr>
  </w:style>
  <w:style w:type="paragraph" w:customStyle="1" w:styleId="FABC00AE34B04DC3993AA5CAF413BE2A3">
    <w:name w:val="FABC00AE34B04DC3993AA5CAF413BE2A3"/>
    <w:rsid w:val="0031267A"/>
    <w:rPr>
      <w:rFonts w:eastAsiaTheme="minorHAnsi"/>
      <w:lang w:eastAsia="en-US"/>
    </w:rPr>
  </w:style>
  <w:style w:type="paragraph" w:customStyle="1" w:styleId="07B4CC78049946B0A21ECBACF240000B3">
    <w:name w:val="07B4CC78049946B0A21ECBACF240000B3"/>
    <w:rsid w:val="0031267A"/>
    <w:rPr>
      <w:rFonts w:eastAsiaTheme="minorHAnsi"/>
      <w:lang w:eastAsia="en-US"/>
    </w:rPr>
  </w:style>
  <w:style w:type="paragraph" w:customStyle="1" w:styleId="AB4E8901412F46FCA0E5B753648242B33">
    <w:name w:val="AB4E8901412F46FCA0E5B753648242B33"/>
    <w:rsid w:val="0031267A"/>
    <w:rPr>
      <w:rFonts w:eastAsiaTheme="minorHAnsi"/>
      <w:lang w:eastAsia="en-US"/>
    </w:rPr>
  </w:style>
  <w:style w:type="paragraph" w:customStyle="1" w:styleId="E2E00B4547D04B3C80ACD958488A47E22">
    <w:name w:val="E2E00B4547D04B3C80ACD958488A47E22"/>
    <w:rsid w:val="0031267A"/>
    <w:rPr>
      <w:rFonts w:eastAsiaTheme="minorHAnsi"/>
      <w:lang w:eastAsia="en-US"/>
    </w:rPr>
  </w:style>
  <w:style w:type="paragraph" w:customStyle="1" w:styleId="7F9CC2D3902F4E4A8A5532340DDD51EF11">
    <w:name w:val="7F9CC2D3902F4E4A8A5532340DDD51EF11"/>
    <w:rsid w:val="0031267A"/>
    <w:rPr>
      <w:rFonts w:eastAsiaTheme="minorHAnsi"/>
      <w:lang w:eastAsia="en-US"/>
    </w:rPr>
  </w:style>
  <w:style w:type="paragraph" w:customStyle="1" w:styleId="FFB4063C51424997830A5AA032B92A4211">
    <w:name w:val="FFB4063C51424997830A5AA032B92A4211"/>
    <w:rsid w:val="0031267A"/>
    <w:rPr>
      <w:rFonts w:eastAsiaTheme="minorHAnsi"/>
      <w:lang w:eastAsia="en-US"/>
    </w:rPr>
  </w:style>
  <w:style w:type="paragraph" w:customStyle="1" w:styleId="35E9C899706D49ECA036416D690D7DF911">
    <w:name w:val="35E9C899706D49ECA036416D690D7DF911"/>
    <w:rsid w:val="0031267A"/>
    <w:rPr>
      <w:rFonts w:eastAsiaTheme="minorHAnsi"/>
      <w:lang w:eastAsia="en-US"/>
    </w:rPr>
  </w:style>
  <w:style w:type="paragraph" w:customStyle="1" w:styleId="B66D8B609F3A4E61B61406794B12579E4">
    <w:name w:val="B66D8B609F3A4E61B61406794B12579E4"/>
    <w:rsid w:val="0031267A"/>
    <w:rPr>
      <w:rFonts w:eastAsiaTheme="minorHAnsi"/>
      <w:lang w:eastAsia="en-US"/>
    </w:rPr>
  </w:style>
  <w:style w:type="paragraph" w:customStyle="1" w:styleId="5A2F25A9F97D49EE91A821BB8B371DF33">
    <w:name w:val="5A2F25A9F97D49EE91A821BB8B371DF33"/>
    <w:rsid w:val="0031267A"/>
    <w:rPr>
      <w:rFonts w:eastAsiaTheme="minorHAnsi"/>
      <w:lang w:eastAsia="en-US"/>
    </w:rPr>
  </w:style>
  <w:style w:type="paragraph" w:customStyle="1" w:styleId="0919677F81A649249C4AFAEC910A3CF84">
    <w:name w:val="0919677F81A649249C4AFAEC910A3CF84"/>
    <w:rsid w:val="0031267A"/>
    <w:rPr>
      <w:rFonts w:eastAsiaTheme="minorHAnsi"/>
      <w:lang w:eastAsia="en-US"/>
    </w:rPr>
  </w:style>
  <w:style w:type="paragraph" w:customStyle="1" w:styleId="FABC00AE34B04DC3993AA5CAF413BE2A4">
    <w:name w:val="FABC00AE34B04DC3993AA5CAF413BE2A4"/>
    <w:rsid w:val="0031267A"/>
    <w:rPr>
      <w:rFonts w:eastAsiaTheme="minorHAnsi"/>
      <w:lang w:eastAsia="en-US"/>
    </w:rPr>
  </w:style>
  <w:style w:type="paragraph" w:customStyle="1" w:styleId="07B4CC78049946B0A21ECBACF240000B4">
    <w:name w:val="07B4CC78049946B0A21ECBACF240000B4"/>
    <w:rsid w:val="0031267A"/>
    <w:rPr>
      <w:rFonts w:eastAsiaTheme="minorHAnsi"/>
      <w:lang w:eastAsia="en-US"/>
    </w:rPr>
  </w:style>
  <w:style w:type="paragraph" w:customStyle="1" w:styleId="AB4E8901412F46FCA0E5B753648242B34">
    <w:name w:val="AB4E8901412F46FCA0E5B753648242B34"/>
    <w:rsid w:val="0031267A"/>
    <w:rPr>
      <w:rFonts w:eastAsiaTheme="minorHAnsi"/>
      <w:lang w:eastAsia="en-US"/>
    </w:rPr>
  </w:style>
  <w:style w:type="paragraph" w:customStyle="1" w:styleId="E2E00B4547D04B3C80ACD958488A47E23">
    <w:name w:val="E2E00B4547D04B3C80ACD958488A47E23"/>
    <w:rsid w:val="0031267A"/>
    <w:rPr>
      <w:rFonts w:eastAsiaTheme="minorHAnsi"/>
      <w:lang w:eastAsia="en-US"/>
    </w:rPr>
  </w:style>
  <w:style w:type="paragraph" w:customStyle="1" w:styleId="7F9CC2D3902F4E4A8A5532340DDD51EF12">
    <w:name w:val="7F9CC2D3902F4E4A8A5532340DDD51EF12"/>
    <w:rsid w:val="0031267A"/>
    <w:rPr>
      <w:rFonts w:eastAsiaTheme="minorHAnsi"/>
      <w:lang w:eastAsia="en-US"/>
    </w:rPr>
  </w:style>
  <w:style w:type="paragraph" w:customStyle="1" w:styleId="FFB4063C51424997830A5AA032B92A4212">
    <w:name w:val="FFB4063C51424997830A5AA032B92A4212"/>
    <w:rsid w:val="0031267A"/>
    <w:rPr>
      <w:rFonts w:eastAsiaTheme="minorHAnsi"/>
      <w:lang w:eastAsia="en-US"/>
    </w:rPr>
  </w:style>
  <w:style w:type="paragraph" w:customStyle="1" w:styleId="35E9C899706D49ECA036416D690D7DF912">
    <w:name w:val="35E9C899706D49ECA036416D690D7DF912"/>
    <w:rsid w:val="0031267A"/>
    <w:rPr>
      <w:rFonts w:eastAsiaTheme="minorHAnsi"/>
      <w:lang w:eastAsia="en-US"/>
    </w:rPr>
  </w:style>
  <w:style w:type="paragraph" w:customStyle="1" w:styleId="B66D8B609F3A4E61B61406794B12579E5">
    <w:name w:val="B66D8B609F3A4E61B61406794B12579E5"/>
    <w:rsid w:val="0031267A"/>
    <w:rPr>
      <w:rFonts w:eastAsiaTheme="minorHAnsi"/>
      <w:lang w:eastAsia="en-US"/>
    </w:rPr>
  </w:style>
  <w:style w:type="paragraph" w:customStyle="1" w:styleId="5A2F25A9F97D49EE91A821BB8B371DF34">
    <w:name w:val="5A2F25A9F97D49EE91A821BB8B371DF34"/>
    <w:rsid w:val="0031267A"/>
    <w:rPr>
      <w:rFonts w:eastAsiaTheme="minorHAnsi"/>
      <w:lang w:eastAsia="en-US"/>
    </w:rPr>
  </w:style>
  <w:style w:type="paragraph" w:customStyle="1" w:styleId="0919677F81A649249C4AFAEC910A3CF85">
    <w:name w:val="0919677F81A649249C4AFAEC910A3CF85"/>
    <w:rsid w:val="0031267A"/>
    <w:rPr>
      <w:rFonts w:eastAsiaTheme="minorHAnsi"/>
      <w:lang w:eastAsia="en-US"/>
    </w:rPr>
  </w:style>
  <w:style w:type="paragraph" w:customStyle="1" w:styleId="FABC00AE34B04DC3993AA5CAF413BE2A5">
    <w:name w:val="FABC00AE34B04DC3993AA5CAF413BE2A5"/>
    <w:rsid w:val="0031267A"/>
    <w:rPr>
      <w:rFonts w:eastAsiaTheme="minorHAnsi"/>
      <w:lang w:eastAsia="en-US"/>
    </w:rPr>
  </w:style>
  <w:style w:type="paragraph" w:customStyle="1" w:styleId="07B4CC78049946B0A21ECBACF240000B5">
    <w:name w:val="07B4CC78049946B0A21ECBACF240000B5"/>
    <w:rsid w:val="0031267A"/>
    <w:rPr>
      <w:rFonts w:eastAsiaTheme="minorHAnsi"/>
      <w:lang w:eastAsia="en-US"/>
    </w:rPr>
  </w:style>
  <w:style w:type="paragraph" w:customStyle="1" w:styleId="AB4E8901412F46FCA0E5B753648242B35">
    <w:name w:val="AB4E8901412F46FCA0E5B753648242B35"/>
    <w:rsid w:val="0031267A"/>
    <w:rPr>
      <w:rFonts w:eastAsiaTheme="minorHAnsi"/>
      <w:lang w:eastAsia="en-US"/>
    </w:rPr>
  </w:style>
  <w:style w:type="paragraph" w:customStyle="1" w:styleId="E2E00B4547D04B3C80ACD958488A47E24">
    <w:name w:val="E2E00B4547D04B3C80ACD958488A47E24"/>
    <w:rsid w:val="0031267A"/>
    <w:rPr>
      <w:rFonts w:eastAsiaTheme="minorHAnsi"/>
      <w:lang w:eastAsia="en-US"/>
    </w:rPr>
  </w:style>
  <w:style w:type="paragraph" w:customStyle="1" w:styleId="2829BE5EA0D748E595D8AD0A3E1C03D9">
    <w:name w:val="2829BE5EA0D748E595D8AD0A3E1C03D9"/>
    <w:rsid w:val="0031267A"/>
  </w:style>
  <w:style w:type="paragraph" w:customStyle="1" w:styleId="754DE2A1E9A04728842C95A26434AB89">
    <w:name w:val="754DE2A1E9A04728842C95A26434AB89"/>
    <w:rsid w:val="0031267A"/>
  </w:style>
  <w:style w:type="paragraph" w:customStyle="1" w:styleId="29C315A77B6541ADA6984528037BBD56">
    <w:name w:val="29C315A77B6541ADA6984528037BBD56"/>
    <w:rsid w:val="0031267A"/>
  </w:style>
  <w:style w:type="paragraph" w:customStyle="1" w:styleId="AC7ED9010FA24F52B5E81A3FD0673E0F">
    <w:name w:val="AC7ED9010FA24F52B5E81A3FD0673E0F"/>
    <w:rsid w:val="0031267A"/>
  </w:style>
  <w:style w:type="paragraph" w:customStyle="1" w:styleId="C6CE4DBA24C148258D21142905981B8A">
    <w:name w:val="C6CE4DBA24C148258D21142905981B8A"/>
    <w:rsid w:val="0031267A"/>
  </w:style>
  <w:style w:type="paragraph" w:customStyle="1" w:styleId="0B26F181B03E428C802CD601C2DECE71">
    <w:name w:val="0B26F181B03E428C802CD601C2DECE71"/>
    <w:rsid w:val="0031267A"/>
  </w:style>
  <w:style w:type="paragraph" w:customStyle="1" w:styleId="3E6A49F570C94C7A8EA55C99D0278B08">
    <w:name w:val="3E6A49F570C94C7A8EA55C99D0278B08"/>
    <w:rsid w:val="0031267A"/>
  </w:style>
  <w:style w:type="paragraph" w:customStyle="1" w:styleId="4E36C8577DC242D4A763E20F781F2252">
    <w:name w:val="4E36C8577DC242D4A763E20F781F2252"/>
    <w:rsid w:val="0031267A"/>
  </w:style>
  <w:style w:type="paragraph" w:customStyle="1" w:styleId="C0A18F8CD90C433FBC29DC82AB58CB11">
    <w:name w:val="C0A18F8CD90C433FBC29DC82AB58CB11"/>
    <w:rsid w:val="0031267A"/>
  </w:style>
  <w:style w:type="paragraph" w:customStyle="1" w:styleId="582DD1E16F144DBB961AA391F884E5F8">
    <w:name w:val="582DD1E16F144DBB961AA391F884E5F8"/>
    <w:rsid w:val="0031267A"/>
  </w:style>
  <w:style w:type="paragraph" w:customStyle="1" w:styleId="7D4ED0E2CE8F42859E260A9E92F3B6E5">
    <w:name w:val="7D4ED0E2CE8F42859E260A9E92F3B6E5"/>
    <w:rsid w:val="0031267A"/>
  </w:style>
  <w:style w:type="paragraph" w:customStyle="1" w:styleId="18ED0710210B416C87E2FA13C4AA930C">
    <w:name w:val="18ED0710210B416C87E2FA13C4AA930C"/>
    <w:rsid w:val="0031267A"/>
  </w:style>
  <w:style w:type="paragraph" w:customStyle="1" w:styleId="3A4686FB1E7E4531AD3A054899E99041">
    <w:name w:val="3A4686FB1E7E4531AD3A054899E99041"/>
    <w:rsid w:val="0031267A"/>
  </w:style>
  <w:style w:type="paragraph" w:customStyle="1" w:styleId="84C4C01791DA4EB89EC8CF6F908677BE">
    <w:name w:val="84C4C01791DA4EB89EC8CF6F908677BE"/>
    <w:rsid w:val="0031267A"/>
  </w:style>
  <w:style w:type="paragraph" w:customStyle="1" w:styleId="10335B8765FB4D858152B9EE68D917E9">
    <w:name w:val="10335B8765FB4D858152B9EE68D917E9"/>
    <w:rsid w:val="0031267A"/>
  </w:style>
  <w:style w:type="paragraph" w:customStyle="1" w:styleId="C8985B8191BE4F9BAA97B7740D605ED7">
    <w:name w:val="C8985B8191BE4F9BAA97B7740D605ED7"/>
    <w:rsid w:val="0031267A"/>
  </w:style>
  <w:style w:type="paragraph" w:customStyle="1" w:styleId="204812AE6A5A4399844F346CD9AA16DF">
    <w:name w:val="204812AE6A5A4399844F346CD9AA16DF"/>
    <w:rsid w:val="0031267A"/>
  </w:style>
  <w:style w:type="paragraph" w:customStyle="1" w:styleId="42A255B7FE3C45469609558DD979AD66">
    <w:name w:val="42A255B7FE3C45469609558DD979AD66"/>
    <w:rsid w:val="0031267A"/>
  </w:style>
  <w:style w:type="paragraph" w:customStyle="1" w:styleId="795119C2ECC84BB5BC74D7CEFD22A19E">
    <w:name w:val="795119C2ECC84BB5BC74D7CEFD22A19E"/>
    <w:rsid w:val="0031267A"/>
  </w:style>
  <w:style w:type="paragraph" w:customStyle="1" w:styleId="F8FBF26A92BC480F96DE7669BE4B6F80">
    <w:name w:val="F8FBF26A92BC480F96DE7669BE4B6F80"/>
    <w:rsid w:val="0031267A"/>
  </w:style>
  <w:style w:type="paragraph" w:customStyle="1" w:styleId="ABC9C116140C4B3E9366BEBE69ADC158">
    <w:name w:val="ABC9C116140C4B3E9366BEBE69ADC158"/>
    <w:rsid w:val="0031267A"/>
  </w:style>
  <w:style w:type="paragraph" w:customStyle="1" w:styleId="EC73A906430C4FFF93135EB646CE8718">
    <w:name w:val="EC73A906430C4FFF93135EB646CE8718"/>
    <w:rsid w:val="0031267A"/>
  </w:style>
  <w:style w:type="paragraph" w:customStyle="1" w:styleId="26D7BE4A7D3B4AA49E0AE6610739E7C9">
    <w:name w:val="26D7BE4A7D3B4AA49E0AE6610739E7C9"/>
    <w:rsid w:val="0031267A"/>
  </w:style>
  <w:style w:type="paragraph" w:customStyle="1" w:styleId="5163C1F5ED0A42508E3A4837B70B5BDE">
    <w:name w:val="5163C1F5ED0A42508E3A4837B70B5BDE"/>
    <w:rsid w:val="0031267A"/>
  </w:style>
  <w:style w:type="paragraph" w:customStyle="1" w:styleId="7F9CC2D3902F4E4A8A5532340DDD51EF13">
    <w:name w:val="7F9CC2D3902F4E4A8A5532340DDD51EF13"/>
    <w:rsid w:val="0031267A"/>
    <w:rPr>
      <w:rFonts w:eastAsiaTheme="minorHAnsi"/>
      <w:lang w:eastAsia="en-US"/>
    </w:rPr>
  </w:style>
  <w:style w:type="paragraph" w:customStyle="1" w:styleId="FFB4063C51424997830A5AA032B92A4213">
    <w:name w:val="FFB4063C51424997830A5AA032B92A4213"/>
    <w:rsid w:val="0031267A"/>
    <w:rPr>
      <w:rFonts w:eastAsiaTheme="minorHAnsi"/>
      <w:lang w:eastAsia="en-US"/>
    </w:rPr>
  </w:style>
  <w:style w:type="paragraph" w:customStyle="1" w:styleId="35E9C899706D49ECA036416D690D7DF913">
    <w:name w:val="35E9C899706D49ECA036416D690D7DF913"/>
    <w:rsid w:val="0031267A"/>
    <w:rPr>
      <w:rFonts w:eastAsiaTheme="minorHAnsi"/>
      <w:lang w:eastAsia="en-US"/>
    </w:rPr>
  </w:style>
  <w:style w:type="paragraph" w:customStyle="1" w:styleId="B66D8B609F3A4E61B61406794B12579E6">
    <w:name w:val="B66D8B609F3A4E61B61406794B12579E6"/>
    <w:rsid w:val="0031267A"/>
    <w:rPr>
      <w:rFonts w:eastAsiaTheme="minorHAnsi"/>
      <w:lang w:eastAsia="en-US"/>
    </w:rPr>
  </w:style>
  <w:style w:type="paragraph" w:customStyle="1" w:styleId="2829BE5EA0D748E595D8AD0A3E1C03D91">
    <w:name w:val="2829BE5EA0D748E595D8AD0A3E1C03D91"/>
    <w:rsid w:val="0031267A"/>
    <w:rPr>
      <w:rFonts w:eastAsiaTheme="minorHAnsi"/>
      <w:lang w:eastAsia="en-US"/>
    </w:rPr>
  </w:style>
  <w:style w:type="paragraph" w:customStyle="1" w:styleId="754DE2A1E9A04728842C95A26434AB891">
    <w:name w:val="754DE2A1E9A04728842C95A26434AB891"/>
    <w:rsid w:val="0031267A"/>
    <w:rPr>
      <w:rFonts w:eastAsiaTheme="minorHAnsi"/>
      <w:lang w:eastAsia="en-US"/>
    </w:rPr>
  </w:style>
  <w:style w:type="paragraph" w:customStyle="1" w:styleId="29C315A77B6541ADA6984528037BBD561">
    <w:name w:val="29C315A77B6541ADA6984528037BBD561"/>
    <w:rsid w:val="0031267A"/>
    <w:rPr>
      <w:rFonts w:eastAsiaTheme="minorHAnsi"/>
      <w:lang w:eastAsia="en-US"/>
    </w:rPr>
  </w:style>
  <w:style w:type="paragraph" w:customStyle="1" w:styleId="AC7ED9010FA24F52B5E81A3FD0673E0F1">
    <w:name w:val="AC7ED9010FA24F52B5E81A3FD0673E0F1"/>
    <w:rsid w:val="0031267A"/>
    <w:rPr>
      <w:rFonts w:eastAsiaTheme="minorHAnsi"/>
      <w:lang w:eastAsia="en-US"/>
    </w:rPr>
  </w:style>
  <w:style w:type="paragraph" w:customStyle="1" w:styleId="C6CE4DBA24C148258D21142905981B8A1">
    <w:name w:val="C6CE4DBA24C148258D21142905981B8A1"/>
    <w:rsid w:val="0031267A"/>
    <w:rPr>
      <w:rFonts w:eastAsiaTheme="minorHAnsi"/>
      <w:lang w:eastAsia="en-US"/>
    </w:rPr>
  </w:style>
  <w:style w:type="paragraph" w:customStyle="1" w:styleId="0B26F181B03E428C802CD601C2DECE711">
    <w:name w:val="0B26F181B03E428C802CD601C2DECE711"/>
    <w:rsid w:val="0031267A"/>
    <w:rPr>
      <w:rFonts w:eastAsiaTheme="minorHAnsi"/>
      <w:lang w:eastAsia="en-US"/>
    </w:rPr>
  </w:style>
  <w:style w:type="paragraph" w:customStyle="1" w:styleId="3E6A49F570C94C7A8EA55C99D0278B081">
    <w:name w:val="3E6A49F570C94C7A8EA55C99D0278B081"/>
    <w:rsid w:val="0031267A"/>
    <w:rPr>
      <w:rFonts w:eastAsiaTheme="minorHAnsi"/>
      <w:lang w:eastAsia="en-US"/>
    </w:rPr>
  </w:style>
  <w:style w:type="paragraph" w:customStyle="1" w:styleId="4E36C8577DC242D4A763E20F781F22521">
    <w:name w:val="4E36C8577DC242D4A763E20F781F22521"/>
    <w:rsid w:val="0031267A"/>
    <w:rPr>
      <w:rFonts w:eastAsiaTheme="minorHAnsi"/>
      <w:lang w:eastAsia="en-US"/>
    </w:rPr>
  </w:style>
  <w:style w:type="paragraph" w:customStyle="1" w:styleId="C0A18F8CD90C433FBC29DC82AB58CB111">
    <w:name w:val="C0A18F8CD90C433FBC29DC82AB58CB111"/>
    <w:rsid w:val="0031267A"/>
    <w:rPr>
      <w:rFonts w:eastAsiaTheme="minorHAnsi"/>
      <w:lang w:eastAsia="en-US"/>
    </w:rPr>
  </w:style>
  <w:style w:type="paragraph" w:customStyle="1" w:styleId="582DD1E16F144DBB961AA391F884E5F81">
    <w:name w:val="582DD1E16F144DBB961AA391F884E5F81"/>
    <w:rsid w:val="0031267A"/>
    <w:rPr>
      <w:rFonts w:eastAsiaTheme="minorHAnsi"/>
      <w:lang w:eastAsia="en-US"/>
    </w:rPr>
  </w:style>
  <w:style w:type="paragraph" w:customStyle="1" w:styleId="7D4ED0E2CE8F42859E260A9E92F3B6E51">
    <w:name w:val="7D4ED0E2CE8F42859E260A9E92F3B6E51"/>
    <w:rsid w:val="0031267A"/>
    <w:rPr>
      <w:rFonts w:eastAsiaTheme="minorHAnsi"/>
      <w:lang w:eastAsia="en-US"/>
    </w:rPr>
  </w:style>
  <w:style w:type="paragraph" w:customStyle="1" w:styleId="18ED0710210B416C87E2FA13C4AA930C1">
    <w:name w:val="18ED0710210B416C87E2FA13C4AA930C1"/>
    <w:rsid w:val="0031267A"/>
    <w:rPr>
      <w:rFonts w:eastAsiaTheme="minorHAnsi"/>
      <w:lang w:eastAsia="en-US"/>
    </w:rPr>
  </w:style>
  <w:style w:type="paragraph" w:customStyle="1" w:styleId="3A4686FB1E7E4531AD3A054899E990411">
    <w:name w:val="3A4686FB1E7E4531AD3A054899E990411"/>
    <w:rsid w:val="0031267A"/>
    <w:rPr>
      <w:rFonts w:eastAsiaTheme="minorHAnsi"/>
      <w:lang w:eastAsia="en-US"/>
    </w:rPr>
  </w:style>
  <w:style w:type="paragraph" w:customStyle="1" w:styleId="84C4C01791DA4EB89EC8CF6F908677BE1">
    <w:name w:val="84C4C01791DA4EB89EC8CF6F908677BE1"/>
    <w:rsid w:val="0031267A"/>
    <w:rPr>
      <w:rFonts w:eastAsiaTheme="minorHAnsi"/>
      <w:lang w:eastAsia="en-US"/>
    </w:rPr>
  </w:style>
  <w:style w:type="paragraph" w:customStyle="1" w:styleId="10335B8765FB4D858152B9EE68D917E91">
    <w:name w:val="10335B8765FB4D858152B9EE68D917E91"/>
    <w:rsid w:val="0031267A"/>
    <w:rPr>
      <w:rFonts w:eastAsiaTheme="minorHAnsi"/>
      <w:lang w:eastAsia="en-US"/>
    </w:rPr>
  </w:style>
  <w:style w:type="paragraph" w:customStyle="1" w:styleId="C8985B8191BE4F9BAA97B7740D605ED71">
    <w:name w:val="C8985B8191BE4F9BAA97B7740D605ED71"/>
    <w:rsid w:val="0031267A"/>
    <w:rPr>
      <w:rFonts w:eastAsiaTheme="minorHAnsi"/>
      <w:lang w:eastAsia="en-US"/>
    </w:rPr>
  </w:style>
  <w:style w:type="paragraph" w:customStyle="1" w:styleId="204812AE6A5A4399844F346CD9AA16DF1">
    <w:name w:val="204812AE6A5A4399844F346CD9AA16DF1"/>
    <w:rsid w:val="0031267A"/>
    <w:rPr>
      <w:rFonts w:eastAsiaTheme="minorHAnsi"/>
      <w:lang w:eastAsia="en-US"/>
    </w:rPr>
  </w:style>
  <w:style w:type="paragraph" w:customStyle="1" w:styleId="42A255B7FE3C45469609558DD979AD661">
    <w:name w:val="42A255B7FE3C45469609558DD979AD661"/>
    <w:rsid w:val="0031267A"/>
    <w:rPr>
      <w:rFonts w:eastAsiaTheme="minorHAnsi"/>
      <w:lang w:eastAsia="en-US"/>
    </w:rPr>
  </w:style>
  <w:style w:type="paragraph" w:customStyle="1" w:styleId="795119C2ECC84BB5BC74D7CEFD22A19E1">
    <w:name w:val="795119C2ECC84BB5BC74D7CEFD22A19E1"/>
    <w:rsid w:val="0031267A"/>
    <w:rPr>
      <w:rFonts w:eastAsiaTheme="minorHAnsi"/>
      <w:lang w:eastAsia="en-US"/>
    </w:rPr>
  </w:style>
  <w:style w:type="paragraph" w:customStyle="1" w:styleId="F8FBF26A92BC480F96DE7669BE4B6F801">
    <w:name w:val="F8FBF26A92BC480F96DE7669BE4B6F801"/>
    <w:rsid w:val="0031267A"/>
    <w:rPr>
      <w:rFonts w:eastAsiaTheme="minorHAnsi"/>
      <w:lang w:eastAsia="en-US"/>
    </w:rPr>
  </w:style>
  <w:style w:type="paragraph" w:customStyle="1" w:styleId="ABC9C116140C4B3E9366BEBE69ADC1581">
    <w:name w:val="ABC9C116140C4B3E9366BEBE69ADC1581"/>
    <w:rsid w:val="0031267A"/>
    <w:rPr>
      <w:rFonts w:eastAsiaTheme="minorHAnsi"/>
      <w:lang w:eastAsia="en-US"/>
    </w:rPr>
  </w:style>
  <w:style w:type="paragraph" w:customStyle="1" w:styleId="EC73A906430C4FFF93135EB646CE87181">
    <w:name w:val="EC73A906430C4FFF93135EB646CE87181"/>
    <w:rsid w:val="0031267A"/>
    <w:rPr>
      <w:rFonts w:eastAsiaTheme="minorHAnsi"/>
      <w:lang w:eastAsia="en-US"/>
    </w:rPr>
  </w:style>
  <w:style w:type="paragraph" w:customStyle="1" w:styleId="26D7BE4A7D3B4AA49E0AE6610739E7C91">
    <w:name w:val="26D7BE4A7D3B4AA49E0AE6610739E7C91"/>
    <w:rsid w:val="0031267A"/>
    <w:rPr>
      <w:rFonts w:eastAsiaTheme="minorHAnsi"/>
      <w:lang w:eastAsia="en-US"/>
    </w:rPr>
  </w:style>
  <w:style w:type="paragraph" w:customStyle="1" w:styleId="5163C1F5ED0A42508E3A4837B70B5BDE1">
    <w:name w:val="5163C1F5ED0A42508E3A4837B70B5BDE1"/>
    <w:rsid w:val="0031267A"/>
    <w:rPr>
      <w:rFonts w:eastAsiaTheme="minorHAnsi"/>
      <w:lang w:eastAsia="en-US"/>
    </w:rPr>
  </w:style>
  <w:style w:type="paragraph" w:customStyle="1" w:styleId="5A2F25A9F97D49EE91A821BB8B371DF35">
    <w:name w:val="5A2F25A9F97D49EE91A821BB8B371DF35"/>
    <w:rsid w:val="0031267A"/>
    <w:rPr>
      <w:rFonts w:eastAsiaTheme="minorHAnsi"/>
      <w:lang w:eastAsia="en-US"/>
    </w:rPr>
  </w:style>
  <w:style w:type="paragraph" w:customStyle="1" w:styleId="0919677F81A649249C4AFAEC910A3CF86">
    <w:name w:val="0919677F81A649249C4AFAEC910A3CF86"/>
    <w:rsid w:val="0031267A"/>
    <w:rPr>
      <w:rFonts w:eastAsiaTheme="minorHAnsi"/>
      <w:lang w:eastAsia="en-US"/>
    </w:rPr>
  </w:style>
  <w:style w:type="paragraph" w:customStyle="1" w:styleId="FABC00AE34B04DC3993AA5CAF413BE2A6">
    <w:name w:val="FABC00AE34B04DC3993AA5CAF413BE2A6"/>
    <w:rsid w:val="0031267A"/>
    <w:rPr>
      <w:rFonts w:eastAsiaTheme="minorHAnsi"/>
      <w:lang w:eastAsia="en-US"/>
    </w:rPr>
  </w:style>
  <w:style w:type="paragraph" w:customStyle="1" w:styleId="07B4CC78049946B0A21ECBACF240000B6">
    <w:name w:val="07B4CC78049946B0A21ECBACF240000B6"/>
    <w:rsid w:val="0031267A"/>
    <w:rPr>
      <w:rFonts w:eastAsiaTheme="minorHAnsi"/>
      <w:lang w:eastAsia="en-US"/>
    </w:rPr>
  </w:style>
  <w:style w:type="paragraph" w:customStyle="1" w:styleId="AB4E8901412F46FCA0E5B753648242B36">
    <w:name w:val="AB4E8901412F46FCA0E5B753648242B36"/>
    <w:rsid w:val="0031267A"/>
    <w:rPr>
      <w:rFonts w:eastAsiaTheme="minorHAnsi"/>
      <w:lang w:eastAsia="en-US"/>
    </w:rPr>
  </w:style>
  <w:style w:type="paragraph" w:customStyle="1" w:styleId="E2E00B4547D04B3C80ACD958488A47E25">
    <w:name w:val="E2E00B4547D04B3C80ACD958488A47E25"/>
    <w:rsid w:val="0031267A"/>
    <w:rPr>
      <w:rFonts w:eastAsiaTheme="minorHAnsi"/>
      <w:lang w:eastAsia="en-US"/>
    </w:rPr>
  </w:style>
  <w:style w:type="paragraph" w:customStyle="1" w:styleId="F365C32881C5434E916AF542944DED95">
    <w:name w:val="F365C32881C5434E916AF542944DED95"/>
    <w:rsid w:val="0031267A"/>
  </w:style>
  <w:style w:type="paragraph" w:customStyle="1" w:styleId="0962212F3D4D4C389CB934C21CD5CA97">
    <w:name w:val="0962212F3D4D4C389CB934C21CD5CA97"/>
    <w:rsid w:val="0031267A"/>
  </w:style>
  <w:style w:type="paragraph" w:customStyle="1" w:styleId="215F5AAA757B48518DFC2DEED838E9D7">
    <w:name w:val="215F5AAA757B48518DFC2DEED838E9D7"/>
    <w:rsid w:val="0031267A"/>
  </w:style>
  <w:style w:type="paragraph" w:customStyle="1" w:styleId="7F9CC2D3902F4E4A8A5532340DDD51EF14">
    <w:name w:val="7F9CC2D3902F4E4A8A5532340DDD51EF14"/>
    <w:rsid w:val="0031267A"/>
    <w:rPr>
      <w:rFonts w:eastAsiaTheme="minorHAnsi"/>
      <w:lang w:eastAsia="en-US"/>
    </w:rPr>
  </w:style>
  <w:style w:type="paragraph" w:customStyle="1" w:styleId="FFB4063C51424997830A5AA032B92A4214">
    <w:name w:val="FFB4063C51424997830A5AA032B92A4214"/>
    <w:rsid w:val="0031267A"/>
    <w:rPr>
      <w:rFonts w:eastAsiaTheme="minorHAnsi"/>
      <w:lang w:eastAsia="en-US"/>
    </w:rPr>
  </w:style>
  <w:style w:type="paragraph" w:customStyle="1" w:styleId="35E9C899706D49ECA036416D690D7DF914">
    <w:name w:val="35E9C899706D49ECA036416D690D7DF914"/>
    <w:rsid w:val="0031267A"/>
    <w:rPr>
      <w:rFonts w:eastAsiaTheme="minorHAnsi"/>
      <w:lang w:eastAsia="en-US"/>
    </w:rPr>
  </w:style>
  <w:style w:type="paragraph" w:customStyle="1" w:styleId="B66D8B609F3A4E61B61406794B12579E7">
    <w:name w:val="B66D8B609F3A4E61B61406794B12579E7"/>
    <w:rsid w:val="0031267A"/>
    <w:rPr>
      <w:rFonts w:eastAsiaTheme="minorHAnsi"/>
      <w:lang w:eastAsia="en-US"/>
    </w:rPr>
  </w:style>
  <w:style w:type="paragraph" w:customStyle="1" w:styleId="0962212F3D4D4C389CB934C21CD5CA971">
    <w:name w:val="0962212F3D4D4C389CB934C21CD5CA971"/>
    <w:rsid w:val="0031267A"/>
    <w:rPr>
      <w:rFonts w:eastAsiaTheme="minorHAnsi"/>
      <w:lang w:eastAsia="en-US"/>
    </w:rPr>
  </w:style>
  <w:style w:type="paragraph" w:customStyle="1" w:styleId="215F5AAA757B48518DFC2DEED838E9D71">
    <w:name w:val="215F5AAA757B48518DFC2DEED838E9D71"/>
    <w:rsid w:val="0031267A"/>
    <w:rPr>
      <w:rFonts w:eastAsiaTheme="minorHAnsi"/>
      <w:lang w:eastAsia="en-US"/>
    </w:rPr>
  </w:style>
  <w:style w:type="paragraph" w:customStyle="1" w:styleId="2829BE5EA0D748E595D8AD0A3E1C03D92">
    <w:name w:val="2829BE5EA0D748E595D8AD0A3E1C03D92"/>
    <w:rsid w:val="0031267A"/>
    <w:rPr>
      <w:rFonts w:eastAsiaTheme="minorHAnsi"/>
      <w:lang w:eastAsia="en-US"/>
    </w:rPr>
  </w:style>
  <w:style w:type="paragraph" w:customStyle="1" w:styleId="754DE2A1E9A04728842C95A26434AB892">
    <w:name w:val="754DE2A1E9A04728842C95A26434AB892"/>
    <w:rsid w:val="0031267A"/>
    <w:rPr>
      <w:rFonts w:eastAsiaTheme="minorHAnsi"/>
      <w:lang w:eastAsia="en-US"/>
    </w:rPr>
  </w:style>
  <w:style w:type="paragraph" w:customStyle="1" w:styleId="29C315A77B6541ADA6984528037BBD562">
    <w:name w:val="29C315A77B6541ADA6984528037BBD562"/>
    <w:rsid w:val="0031267A"/>
    <w:rPr>
      <w:rFonts w:eastAsiaTheme="minorHAnsi"/>
      <w:lang w:eastAsia="en-US"/>
    </w:rPr>
  </w:style>
  <w:style w:type="paragraph" w:customStyle="1" w:styleId="AC7ED9010FA24F52B5E81A3FD0673E0F2">
    <w:name w:val="AC7ED9010FA24F52B5E81A3FD0673E0F2"/>
    <w:rsid w:val="0031267A"/>
    <w:rPr>
      <w:rFonts w:eastAsiaTheme="minorHAnsi"/>
      <w:lang w:eastAsia="en-US"/>
    </w:rPr>
  </w:style>
  <w:style w:type="paragraph" w:customStyle="1" w:styleId="C6CE4DBA24C148258D21142905981B8A2">
    <w:name w:val="C6CE4DBA24C148258D21142905981B8A2"/>
    <w:rsid w:val="0031267A"/>
    <w:rPr>
      <w:rFonts w:eastAsiaTheme="minorHAnsi"/>
      <w:lang w:eastAsia="en-US"/>
    </w:rPr>
  </w:style>
  <w:style w:type="paragraph" w:customStyle="1" w:styleId="0B26F181B03E428C802CD601C2DECE712">
    <w:name w:val="0B26F181B03E428C802CD601C2DECE712"/>
    <w:rsid w:val="0031267A"/>
    <w:rPr>
      <w:rFonts w:eastAsiaTheme="minorHAnsi"/>
      <w:lang w:eastAsia="en-US"/>
    </w:rPr>
  </w:style>
  <w:style w:type="paragraph" w:customStyle="1" w:styleId="3E6A49F570C94C7A8EA55C99D0278B082">
    <w:name w:val="3E6A49F570C94C7A8EA55C99D0278B082"/>
    <w:rsid w:val="0031267A"/>
    <w:rPr>
      <w:rFonts w:eastAsiaTheme="minorHAnsi"/>
      <w:lang w:eastAsia="en-US"/>
    </w:rPr>
  </w:style>
  <w:style w:type="paragraph" w:customStyle="1" w:styleId="4E36C8577DC242D4A763E20F781F22522">
    <w:name w:val="4E36C8577DC242D4A763E20F781F22522"/>
    <w:rsid w:val="0031267A"/>
    <w:rPr>
      <w:rFonts w:eastAsiaTheme="minorHAnsi"/>
      <w:lang w:eastAsia="en-US"/>
    </w:rPr>
  </w:style>
  <w:style w:type="paragraph" w:customStyle="1" w:styleId="C0A18F8CD90C433FBC29DC82AB58CB112">
    <w:name w:val="C0A18F8CD90C433FBC29DC82AB58CB112"/>
    <w:rsid w:val="0031267A"/>
    <w:rPr>
      <w:rFonts w:eastAsiaTheme="minorHAnsi"/>
      <w:lang w:eastAsia="en-US"/>
    </w:rPr>
  </w:style>
  <w:style w:type="paragraph" w:customStyle="1" w:styleId="582DD1E16F144DBB961AA391F884E5F82">
    <w:name w:val="582DD1E16F144DBB961AA391F884E5F82"/>
    <w:rsid w:val="0031267A"/>
    <w:rPr>
      <w:rFonts w:eastAsiaTheme="minorHAnsi"/>
      <w:lang w:eastAsia="en-US"/>
    </w:rPr>
  </w:style>
  <w:style w:type="paragraph" w:customStyle="1" w:styleId="7D4ED0E2CE8F42859E260A9E92F3B6E52">
    <w:name w:val="7D4ED0E2CE8F42859E260A9E92F3B6E52"/>
    <w:rsid w:val="0031267A"/>
    <w:rPr>
      <w:rFonts w:eastAsiaTheme="minorHAnsi"/>
      <w:lang w:eastAsia="en-US"/>
    </w:rPr>
  </w:style>
  <w:style w:type="paragraph" w:customStyle="1" w:styleId="18ED0710210B416C87E2FA13C4AA930C2">
    <w:name w:val="18ED0710210B416C87E2FA13C4AA930C2"/>
    <w:rsid w:val="0031267A"/>
    <w:rPr>
      <w:rFonts w:eastAsiaTheme="minorHAnsi"/>
      <w:lang w:eastAsia="en-US"/>
    </w:rPr>
  </w:style>
  <w:style w:type="paragraph" w:customStyle="1" w:styleId="3A4686FB1E7E4531AD3A054899E990412">
    <w:name w:val="3A4686FB1E7E4531AD3A054899E990412"/>
    <w:rsid w:val="0031267A"/>
    <w:rPr>
      <w:rFonts w:eastAsiaTheme="minorHAnsi"/>
      <w:lang w:eastAsia="en-US"/>
    </w:rPr>
  </w:style>
  <w:style w:type="paragraph" w:customStyle="1" w:styleId="84C4C01791DA4EB89EC8CF6F908677BE2">
    <w:name w:val="84C4C01791DA4EB89EC8CF6F908677BE2"/>
    <w:rsid w:val="0031267A"/>
    <w:rPr>
      <w:rFonts w:eastAsiaTheme="minorHAnsi"/>
      <w:lang w:eastAsia="en-US"/>
    </w:rPr>
  </w:style>
  <w:style w:type="paragraph" w:customStyle="1" w:styleId="10335B8765FB4D858152B9EE68D917E92">
    <w:name w:val="10335B8765FB4D858152B9EE68D917E92"/>
    <w:rsid w:val="0031267A"/>
    <w:rPr>
      <w:rFonts w:eastAsiaTheme="minorHAnsi"/>
      <w:lang w:eastAsia="en-US"/>
    </w:rPr>
  </w:style>
  <w:style w:type="paragraph" w:customStyle="1" w:styleId="C8985B8191BE4F9BAA97B7740D605ED72">
    <w:name w:val="C8985B8191BE4F9BAA97B7740D605ED72"/>
    <w:rsid w:val="0031267A"/>
    <w:rPr>
      <w:rFonts w:eastAsiaTheme="minorHAnsi"/>
      <w:lang w:eastAsia="en-US"/>
    </w:rPr>
  </w:style>
  <w:style w:type="paragraph" w:customStyle="1" w:styleId="204812AE6A5A4399844F346CD9AA16DF2">
    <w:name w:val="204812AE6A5A4399844F346CD9AA16DF2"/>
    <w:rsid w:val="0031267A"/>
    <w:rPr>
      <w:rFonts w:eastAsiaTheme="minorHAnsi"/>
      <w:lang w:eastAsia="en-US"/>
    </w:rPr>
  </w:style>
  <w:style w:type="paragraph" w:customStyle="1" w:styleId="42A255B7FE3C45469609558DD979AD662">
    <w:name w:val="42A255B7FE3C45469609558DD979AD662"/>
    <w:rsid w:val="0031267A"/>
    <w:rPr>
      <w:rFonts w:eastAsiaTheme="minorHAnsi"/>
      <w:lang w:eastAsia="en-US"/>
    </w:rPr>
  </w:style>
  <w:style w:type="paragraph" w:customStyle="1" w:styleId="795119C2ECC84BB5BC74D7CEFD22A19E2">
    <w:name w:val="795119C2ECC84BB5BC74D7CEFD22A19E2"/>
    <w:rsid w:val="0031267A"/>
    <w:rPr>
      <w:rFonts w:eastAsiaTheme="minorHAnsi"/>
      <w:lang w:eastAsia="en-US"/>
    </w:rPr>
  </w:style>
  <w:style w:type="paragraph" w:customStyle="1" w:styleId="F8FBF26A92BC480F96DE7669BE4B6F802">
    <w:name w:val="F8FBF26A92BC480F96DE7669BE4B6F802"/>
    <w:rsid w:val="0031267A"/>
    <w:rPr>
      <w:rFonts w:eastAsiaTheme="minorHAnsi"/>
      <w:lang w:eastAsia="en-US"/>
    </w:rPr>
  </w:style>
  <w:style w:type="paragraph" w:customStyle="1" w:styleId="ABC9C116140C4B3E9366BEBE69ADC1582">
    <w:name w:val="ABC9C116140C4B3E9366BEBE69ADC1582"/>
    <w:rsid w:val="0031267A"/>
    <w:rPr>
      <w:rFonts w:eastAsiaTheme="minorHAnsi"/>
      <w:lang w:eastAsia="en-US"/>
    </w:rPr>
  </w:style>
  <w:style w:type="paragraph" w:customStyle="1" w:styleId="EC73A906430C4FFF93135EB646CE87182">
    <w:name w:val="EC73A906430C4FFF93135EB646CE87182"/>
    <w:rsid w:val="0031267A"/>
    <w:rPr>
      <w:rFonts w:eastAsiaTheme="minorHAnsi"/>
      <w:lang w:eastAsia="en-US"/>
    </w:rPr>
  </w:style>
  <w:style w:type="paragraph" w:customStyle="1" w:styleId="26D7BE4A7D3B4AA49E0AE6610739E7C92">
    <w:name w:val="26D7BE4A7D3B4AA49E0AE6610739E7C92"/>
    <w:rsid w:val="0031267A"/>
    <w:rPr>
      <w:rFonts w:eastAsiaTheme="minorHAnsi"/>
      <w:lang w:eastAsia="en-US"/>
    </w:rPr>
  </w:style>
  <w:style w:type="paragraph" w:customStyle="1" w:styleId="5163C1F5ED0A42508E3A4837B70B5BDE2">
    <w:name w:val="5163C1F5ED0A42508E3A4837B70B5BDE2"/>
    <w:rsid w:val="0031267A"/>
    <w:rPr>
      <w:rFonts w:eastAsiaTheme="minorHAnsi"/>
      <w:lang w:eastAsia="en-US"/>
    </w:rPr>
  </w:style>
  <w:style w:type="paragraph" w:customStyle="1" w:styleId="5A2F25A9F97D49EE91A821BB8B371DF36">
    <w:name w:val="5A2F25A9F97D49EE91A821BB8B371DF36"/>
    <w:rsid w:val="0031267A"/>
    <w:rPr>
      <w:rFonts w:eastAsiaTheme="minorHAnsi"/>
      <w:lang w:eastAsia="en-US"/>
    </w:rPr>
  </w:style>
  <w:style w:type="paragraph" w:customStyle="1" w:styleId="0919677F81A649249C4AFAEC910A3CF87">
    <w:name w:val="0919677F81A649249C4AFAEC910A3CF87"/>
    <w:rsid w:val="0031267A"/>
    <w:rPr>
      <w:rFonts w:eastAsiaTheme="minorHAnsi"/>
      <w:lang w:eastAsia="en-US"/>
    </w:rPr>
  </w:style>
  <w:style w:type="paragraph" w:customStyle="1" w:styleId="FABC00AE34B04DC3993AA5CAF413BE2A7">
    <w:name w:val="FABC00AE34B04DC3993AA5CAF413BE2A7"/>
    <w:rsid w:val="0031267A"/>
    <w:rPr>
      <w:rFonts w:eastAsiaTheme="minorHAnsi"/>
      <w:lang w:eastAsia="en-US"/>
    </w:rPr>
  </w:style>
  <w:style w:type="paragraph" w:customStyle="1" w:styleId="07B4CC78049946B0A21ECBACF240000B7">
    <w:name w:val="07B4CC78049946B0A21ECBACF240000B7"/>
    <w:rsid w:val="0031267A"/>
    <w:rPr>
      <w:rFonts w:eastAsiaTheme="minorHAnsi"/>
      <w:lang w:eastAsia="en-US"/>
    </w:rPr>
  </w:style>
  <w:style w:type="paragraph" w:customStyle="1" w:styleId="AB4E8901412F46FCA0E5B753648242B37">
    <w:name w:val="AB4E8901412F46FCA0E5B753648242B37"/>
    <w:rsid w:val="0031267A"/>
    <w:rPr>
      <w:rFonts w:eastAsiaTheme="minorHAnsi"/>
      <w:lang w:eastAsia="en-US"/>
    </w:rPr>
  </w:style>
  <w:style w:type="paragraph" w:customStyle="1" w:styleId="E2E00B4547D04B3C80ACD958488A47E26">
    <w:name w:val="E2E00B4547D04B3C80ACD958488A47E26"/>
    <w:rsid w:val="0031267A"/>
    <w:rPr>
      <w:rFonts w:eastAsiaTheme="minorHAnsi"/>
      <w:lang w:eastAsia="en-US"/>
    </w:rPr>
  </w:style>
  <w:style w:type="paragraph" w:customStyle="1" w:styleId="AEACBDFDABE145A4A9CFC25C40FAEAE4">
    <w:name w:val="AEACBDFDABE145A4A9CFC25C40FAEAE4"/>
    <w:rsid w:val="0031267A"/>
  </w:style>
  <w:style w:type="paragraph" w:customStyle="1" w:styleId="5794A96B296646E790E4ABF648D66BF9">
    <w:name w:val="5794A96B296646E790E4ABF648D66BF9"/>
    <w:rsid w:val="0031267A"/>
  </w:style>
  <w:style w:type="paragraph" w:customStyle="1" w:styleId="7F9CC2D3902F4E4A8A5532340DDD51EF15">
    <w:name w:val="7F9CC2D3902F4E4A8A5532340DDD51EF15"/>
    <w:rsid w:val="0031267A"/>
    <w:rPr>
      <w:rFonts w:eastAsiaTheme="minorHAnsi"/>
      <w:lang w:eastAsia="en-US"/>
    </w:rPr>
  </w:style>
  <w:style w:type="paragraph" w:customStyle="1" w:styleId="FFB4063C51424997830A5AA032B92A4215">
    <w:name w:val="FFB4063C51424997830A5AA032B92A4215"/>
    <w:rsid w:val="0031267A"/>
    <w:rPr>
      <w:rFonts w:eastAsiaTheme="minorHAnsi"/>
      <w:lang w:eastAsia="en-US"/>
    </w:rPr>
  </w:style>
  <w:style w:type="paragraph" w:customStyle="1" w:styleId="35E9C899706D49ECA036416D690D7DF915">
    <w:name w:val="35E9C899706D49ECA036416D690D7DF915"/>
    <w:rsid w:val="0031267A"/>
    <w:rPr>
      <w:rFonts w:eastAsiaTheme="minorHAnsi"/>
      <w:lang w:eastAsia="en-US"/>
    </w:rPr>
  </w:style>
  <w:style w:type="paragraph" w:customStyle="1" w:styleId="B66D8B609F3A4E61B61406794B12579E8">
    <w:name w:val="B66D8B609F3A4E61B61406794B12579E8"/>
    <w:rsid w:val="0031267A"/>
    <w:rPr>
      <w:rFonts w:eastAsiaTheme="minorHAnsi"/>
      <w:lang w:eastAsia="en-US"/>
    </w:rPr>
  </w:style>
  <w:style w:type="paragraph" w:customStyle="1" w:styleId="0962212F3D4D4C389CB934C21CD5CA972">
    <w:name w:val="0962212F3D4D4C389CB934C21CD5CA972"/>
    <w:rsid w:val="0031267A"/>
    <w:rPr>
      <w:rFonts w:eastAsiaTheme="minorHAnsi"/>
      <w:lang w:eastAsia="en-US"/>
    </w:rPr>
  </w:style>
  <w:style w:type="paragraph" w:customStyle="1" w:styleId="215F5AAA757B48518DFC2DEED838E9D72">
    <w:name w:val="215F5AAA757B48518DFC2DEED838E9D72"/>
    <w:rsid w:val="0031267A"/>
    <w:rPr>
      <w:rFonts w:eastAsiaTheme="minorHAnsi"/>
      <w:lang w:eastAsia="en-US"/>
    </w:rPr>
  </w:style>
  <w:style w:type="paragraph" w:customStyle="1" w:styleId="2829BE5EA0D748E595D8AD0A3E1C03D93">
    <w:name w:val="2829BE5EA0D748E595D8AD0A3E1C03D93"/>
    <w:rsid w:val="0031267A"/>
    <w:rPr>
      <w:rFonts w:eastAsiaTheme="minorHAnsi"/>
      <w:lang w:eastAsia="en-US"/>
    </w:rPr>
  </w:style>
  <w:style w:type="paragraph" w:customStyle="1" w:styleId="754DE2A1E9A04728842C95A26434AB893">
    <w:name w:val="754DE2A1E9A04728842C95A26434AB893"/>
    <w:rsid w:val="0031267A"/>
    <w:rPr>
      <w:rFonts w:eastAsiaTheme="minorHAnsi"/>
      <w:lang w:eastAsia="en-US"/>
    </w:rPr>
  </w:style>
  <w:style w:type="paragraph" w:customStyle="1" w:styleId="29C315A77B6541ADA6984528037BBD563">
    <w:name w:val="29C315A77B6541ADA6984528037BBD563"/>
    <w:rsid w:val="0031267A"/>
    <w:rPr>
      <w:rFonts w:eastAsiaTheme="minorHAnsi"/>
      <w:lang w:eastAsia="en-US"/>
    </w:rPr>
  </w:style>
  <w:style w:type="paragraph" w:customStyle="1" w:styleId="AC7ED9010FA24F52B5E81A3FD0673E0F3">
    <w:name w:val="AC7ED9010FA24F52B5E81A3FD0673E0F3"/>
    <w:rsid w:val="0031267A"/>
    <w:rPr>
      <w:rFonts w:eastAsiaTheme="minorHAnsi"/>
      <w:lang w:eastAsia="en-US"/>
    </w:rPr>
  </w:style>
  <w:style w:type="paragraph" w:customStyle="1" w:styleId="C6CE4DBA24C148258D21142905981B8A3">
    <w:name w:val="C6CE4DBA24C148258D21142905981B8A3"/>
    <w:rsid w:val="0031267A"/>
    <w:rPr>
      <w:rFonts w:eastAsiaTheme="minorHAnsi"/>
      <w:lang w:eastAsia="en-US"/>
    </w:rPr>
  </w:style>
  <w:style w:type="paragraph" w:customStyle="1" w:styleId="0B26F181B03E428C802CD601C2DECE713">
    <w:name w:val="0B26F181B03E428C802CD601C2DECE713"/>
    <w:rsid w:val="0031267A"/>
    <w:rPr>
      <w:rFonts w:eastAsiaTheme="minorHAnsi"/>
      <w:lang w:eastAsia="en-US"/>
    </w:rPr>
  </w:style>
  <w:style w:type="paragraph" w:customStyle="1" w:styleId="3E6A49F570C94C7A8EA55C99D0278B083">
    <w:name w:val="3E6A49F570C94C7A8EA55C99D0278B083"/>
    <w:rsid w:val="0031267A"/>
    <w:rPr>
      <w:rFonts w:eastAsiaTheme="minorHAnsi"/>
      <w:lang w:eastAsia="en-US"/>
    </w:rPr>
  </w:style>
  <w:style w:type="paragraph" w:customStyle="1" w:styleId="4E36C8577DC242D4A763E20F781F22523">
    <w:name w:val="4E36C8577DC242D4A763E20F781F22523"/>
    <w:rsid w:val="0031267A"/>
    <w:rPr>
      <w:rFonts w:eastAsiaTheme="minorHAnsi"/>
      <w:lang w:eastAsia="en-US"/>
    </w:rPr>
  </w:style>
  <w:style w:type="paragraph" w:customStyle="1" w:styleId="C0A18F8CD90C433FBC29DC82AB58CB113">
    <w:name w:val="C0A18F8CD90C433FBC29DC82AB58CB113"/>
    <w:rsid w:val="0031267A"/>
    <w:rPr>
      <w:rFonts w:eastAsiaTheme="minorHAnsi"/>
      <w:lang w:eastAsia="en-US"/>
    </w:rPr>
  </w:style>
  <w:style w:type="paragraph" w:customStyle="1" w:styleId="582DD1E16F144DBB961AA391F884E5F83">
    <w:name w:val="582DD1E16F144DBB961AA391F884E5F83"/>
    <w:rsid w:val="0031267A"/>
    <w:rPr>
      <w:rFonts w:eastAsiaTheme="minorHAnsi"/>
      <w:lang w:eastAsia="en-US"/>
    </w:rPr>
  </w:style>
  <w:style w:type="paragraph" w:customStyle="1" w:styleId="7D4ED0E2CE8F42859E260A9E92F3B6E53">
    <w:name w:val="7D4ED0E2CE8F42859E260A9E92F3B6E53"/>
    <w:rsid w:val="0031267A"/>
    <w:rPr>
      <w:rFonts w:eastAsiaTheme="minorHAnsi"/>
      <w:lang w:eastAsia="en-US"/>
    </w:rPr>
  </w:style>
  <w:style w:type="paragraph" w:customStyle="1" w:styleId="18ED0710210B416C87E2FA13C4AA930C3">
    <w:name w:val="18ED0710210B416C87E2FA13C4AA930C3"/>
    <w:rsid w:val="0031267A"/>
    <w:rPr>
      <w:rFonts w:eastAsiaTheme="minorHAnsi"/>
      <w:lang w:eastAsia="en-US"/>
    </w:rPr>
  </w:style>
  <w:style w:type="paragraph" w:customStyle="1" w:styleId="3A4686FB1E7E4531AD3A054899E990413">
    <w:name w:val="3A4686FB1E7E4531AD3A054899E990413"/>
    <w:rsid w:val="0031267A"/>
    <w:rPr>
      <w:rFonts w:eastAsiaTheme="minorHAnsi"/>
      <w:lang w:eastAsia="en-US"/>
    </w:rPr>
  </w:style>
  <w:style w:type="paragraph" w:customStyle="1" w:styleId="84C4C01791DA4EB89EC8CF6F908677BE3">
    <w:name w:val="84C4C01791DA4EB89EC8CF6F908677BE3"/>
    <w:rsid w:val="0031267A"/>
    <w:rPr>
      <w:rFonts w:eastAsiaTheme="minorHAnsi"/>
      <w:lang w:eastAsia="en-US"/>
    </w:rPr>
  </w:style>
  <w:style w:type="paragraph" w:customStyle="1" w:styleId="10335B8765FB4D858152B9EE68D917E93">
    <w:name w:val="10335B8765FB4D858152B9EE68D917E93"/>
    <w:rsid w:val="0031267A"/>
    <w:rPr>
      <w:rFonts w:eastAsiaTheme="minorHAnsi"/>
      <w:lang w:eastAsia="en-US"/>
    </w:rPr>
  </w:style>
  <w:style w:type="paragraph" w:customStyle="1" w:styleId="C8985B8191BE4F9BAA97B7740D605ED73">
    <w:name w:val="C8985B8191BE4F9BAA97B7740D605ED73"/>
    <w:rsid w:val="0031267A"/>
    <w:rPr>
      <w:rFonts w:eastAsiaTheme="minorHAnsi"/>
      <w:lang w:eastAsia="en-US"/>
    </w:rPr>
  </w:style>
  <w:style w:type="paragraph" w:customStyle="1" w:styleId="204812AE6A5A4399844F346CD9AA16DF3">
    <w:name w:val="204812AE6A5A4399844F346CD9AA16DF3"/>
    <w:rsid w:val="0031267A"/>
    <w:rPr>
      <w:rFonts w:eastAsiaTheme="minorHAnsi"/>
      <w:lang w:eastAsia="en-US"/>
    </w:rPr>
  </w:style>
  <w:style w:type="paragraph" w:customStyle="1" w:styleId="42A255B7FE3C45469609558DD979AD663">
    <w:name w:val="42A255B7FE3C45469609558DD979AD663"/>
    <w:rsid w:val="0031267A"/>
    <w:rPr>
      <w:rFonts w:eastAsiaTheme="minorHAnsi"/>
      <w:lang w:eastAsia="en-US"/>
    </w:rPr>
  </w:style>
  <w:style w:type="paragraph" w:customStyle="1" w:styleId="795119C2ECC84BB5BC74D7CEFD22A19E3">
    <w:name w:val="795119C2ECC84BB5BC74D7CEFD22A19E3"/>
    <w:rsid w:val="0031267A"/>
    <w:rPr>
      <w:rFonts w:eastAsiaTheme="minorHAnsi"/>
      <w:lang w:eastAsia="en-US"/>
    </w:rPr>
  </w:style>
  <w:style w:type="paragraph" w:customStyle="1" w:styleId="F8FBF26A92BC480F96DE7669BE4B6F803">
    <w:name w:val="F8FBF26A92BC480F96DE7669BE4B6F803"/>
    <w:rsid w:val="0031267A"/>
    <w:rPr>
      <w:rFonts w:eastAsiaTheme="minorHAnsi"/>
      <w:lang w:eastAsia="en-US"/>
    </w:rPr>
  </w:style>
  <w:style w:type="paragraph" w:customStyle="1" w:styleId="ABC9C116140C4B3E9366BEBE69ADC1583">
    <w:name w:val="ABC9C116140C4B3E9366BEBE69ADC1583"/>
    <w:rsid w:val="0031267A"/>
    <w:rPr>
      <w:rFonts w:eastAsiaTheme="minorHAnsi"/>
      <w:lang w:eastAsia="en-US"/>
    </w:rPr>
  </w:style>
  <w:style w:type="paragraph" w:customStyle="1" w:styleId="EC73A906430C4FFF93135EB646CE87183">
    <w:name w:val="EC73A906430C4FFF93135EB646CE87183"/>
    <w:rsid w:val="0031267A"/>
    <w:rPr>
      <w:rFonts w:eastAsiaTheme="minorHAnsi"/>
      <w:lang w:eastAsia="en-US"/>
    </w:rPr>
  </w:style>
  <w:style w:type="paragraph" w:customStyle="1" w:styleId="26D7BE4A7D3B4AA49E0AE6610739E7C93">
    <w:name w:val="26D7BE4A7D3B4AA49E0AE6610739E7C93"/>
    <w:rsid w:val="0031267A"/>
    <w:rPr>
      <w:rFonts w:eastAsiaTheme="minorHAnsi"/>
      <w:lang w:eastAsia="en-US"/>
    </w:rPr>
  </w:style>
  <w:style w:type="paragraph" w:customStyle="1" w:styleId="5163C1F5ED0A42508E3A4837B70B5BDE3">
    <w:name w:val="5163C1F5ED0A42508E3A4837B70B5BDE3"/>
    <w:rsid w:val="0031267A"/>
    <w:rPr>
      <w:rFonts w:eastAsiaTheme="minorHAnsi"/>
      <w:lang w:eastAsia="en-US"/>
    </w:rPr>
  </w:style>
  <w:style w:type="paragraph" w:customStyle="1" w:styleId="5A2F25A9F97D49EE91A821BB8B371DF37">
    <w:name w:val="5A2F25A9F97D49EE91A821BB8B371DF37"/>
    <w:rsid w:val="0031267A"/>
    <w:rPr>
      <w:rFonts w:eastAsiaTheme="minorHAnsi"/>
      <w:lang w:eastAsia="en-US"/>
    </w:rPr>
  </w:style>
  <w:style w:type="paragraph" w:customStyle="1" w:styleId="5794A96B296646E790E4ABF648D66BF91">
    <w:name w:val="5794A96B296646E790E4ABF648D66BF91"/>
    <w:rsid w:val="0031267A"/>
    <w:rPr>
      <w:rFonts w:eastAsiaTheme="minorHAnsi"/>
      <w:lang w:eastAsia="en-US"/>
    </w:rPr>
  </w:style>
  <w:style w:type="paragraph" w:customStyle="1" w:styleId="FABC00AE34B04DC3993AA5CAF413BE2A8">
    <w:name w:val="FABC00AE34B04DC3993AA5CAF413BE2A8"/>
    <w:rsid w:val="0031267A"/>
    <w:rPr>
      <w:rFonts w:eastAsiaTheme="minorHAnsi"/>
      <w:lang w:eastAsia="en-US"/>
    </w:rPr>
  </w:style>
  <w:style w:type="paragraph" w:customStyle="1" w:styleId="07B4CC78049946B0A21ECBACF240000B8">
    <w:name w:val="07B4CC78049946B0A21ECBACF240000B8"/>
    <w:rsid w:val="0031267A"/>
    <w:rPr>
      <w:rFonts w:eastAsiaTheme="minorHAnsi"/>
      <w:lang w:eastAsia="en-US"/>
    </w:rPr>
  </w:style>
  <w:style w:type="paragraph" w:customStyle="1" w:styleId="AB4E8901412F46FCA0E5B753648242B38">
    <w:name w:val="AB4E8901412F46FCA0E5B753648242B38"/>
    <w:rsid w:val="0031267A"/>
    <w:rPr>
      <w:rFonts w:eastAsiaTheme="minorHAnsi"/>
      <w:lang w:eastAsia="en-US"/>
    </w:rPr>
  </w:style>
  <w:style w:type="paragraph" w:customStyle="1" w:styleId="E2E00B4547D04B3C80ACD958488A47E27">
    <w:name w:val="E2E00B4547D04B3C80ACD958488A47E27"/>
    <w:rsid w:val="0031267A"/>
    <w:rPr>
      <w:rFonts w:eastAsiaTheme="minorHAnsi"/>
      <w:lang w:eastAsia="en-US"/>
    </w:rPr>
  </w:style>
  <w:style w:type="paragraph" w:customStyle="1" w:styleId="AEACBDFDABE145A4A9CFC25C40FAEAE41">
    <w:name w:val="AEACBDFDABE145A4A9CFC25C40FAEAE41"/>
    <w:rsid w:val="0031267A"/>
    <w:rPr>
      <w:rFonts w:eastAsiaTheme="minorHAnsi"/>
      <w:lang w:eastAsia="en-US"/>
    </w:rPr>
  </w:style>
  <w:style w:type="paragraph" w:customStyle="1" w:styleId="8B1FFC4A5B0C4DE6A9CD101989140818">
    <w:name w:val="8B1FFC4A5B0C4DE6A9CD101989140818"/>
    <w:rsid w:val="0031267A"/>
  </w:style>
  <w:style w:type="paragraph" w:customStyle="1" w:styleId="98B42AA78BEF4C46BE26CCB936A2740D">
    <w:name w:val="98B42AA78BEF4C46BE26CCB936A2740D"/>
    <w:rsid w:val="0031267A"/>
  </w:style>
  <w:style w:type="paragraph" w:customStyle="1" w:styleId="7F9CC2D3902F4E4A8A5532340DDD51EF16">
    <w:name w:val="7F9CC2D3902F4E4A8A5532340DDD51EF16"/>
    <w:rsid w:val="0031267A"/>
    <w:rPr>
      <w:rFonts w:eastAsiaTheme="minorHAnsi"/>
      <w:lang w:eastAsia="en-US"/>
    </w:rPr>
  </w:style>
  <w:style w:type="paragraph" w:customStyle="1" w:styleId="FFB4063C51424997830A5AA032B92A4216">
    <w:name w:val="FFB4063C51424997830A5AA032B92A4216"/>
    <w:rsid w:val="0031267A"/>
    <w:rPr>
      <w:rFonts w:eastAsiaTheme="minorHAnsi"/>
      <w:lang w:eastAsia="en-US"/>
    </w:rPr>
  </w:style>
  <w:style w:type="paragraph" w:customStyle="1" w:styleId="35E9C899706D49ECA036416D690D7DF916">
    <w:name w:val="35E9C899706D49ECA036416D690D7DF916"/>
    <w:rsid w:val="0031267A"/>
    <w:rPr>
      <w:rFonts w:eastAsiaTheme="minorHAnsi"/>
      <w:lang w:eastAsia="en-US"/>
    </w:rPr>
  </w:style>
  <w:style w:type="paragraph" w:customStyle="1" w:styleId="B66D8B609F3A4E61B61406794B12579E9">
    <w:name w:val="B66D8B609F3A4E61B61406794B12579E9"/>
    <w:rsid w:val="0031267A"/>
    <w:rPr>
      <w:rFonts w:eastAsiaTheme="minorHAnsi"/>
      <w:lang w:eastAsia="en-US"/>
    </w:rPr>
  </w:style>
  <w:style w:type="paragraph" w:customStyle="1" w:styleId="0962212F3D4D4C389CB934C21CD5CA973">
    <w:name w:val="0962212F3D4D4C389CB934C21CD5CA973"/>
    <w:rsid w:val="0031267A"/>
    <w:rPr>
      <w:rFonts w:eastAsiaTheme="minorHAnsi"/>
      <w:lang w:eastAsia="en-US"/>
    </w:rPr>
  </w:style>
  <w:style w:type="paragraph" w:customStyle="1" w:styleId="215F5AAA757B48518DFC2DEED838E9D73">
    <w:name w:val="215F5AAA757B48518DFC2DEED838E9D73"/>
    <w:rsid w:val="0031267A"/>
    <w:rPr>
      <w:rFonts w:eastAsiaTheme="minorHAnsi"/>
      <w:lang w:eastAsia="en-US"/>
    </w:rPr>
  </w:style>
  <w:style w:type="paragraph" w:customStyle="1" w:styleId="2829BE5EA0D748E595D8AD0A3E1C03D94">
    <w:name w:val="2829BE5EA0D748E595D8AD0A3E1C03D94"/>
    <w:rsid w:val="0031267A"/>
    <w:rPr>
      <w:rFonts w:eastAsiaTheme="minorHAnsi"/>
      <w:lang w:eastAsia="en-US"/>
    </w:rPr>
  </w:style>
  <w:style w:type="paragraph" w:customStyle="1" w:styleId="754DE2A1E9A04728842C95A26434AB894">
    <w:name w:val="754DE2A1E9A04728842C95A26434AB894"/>
    <w:rsid w:val="0031267A"/>
    <w:rPr>
      <w:rFonts w:eastAsiaTheme="minorHAnsi"/>
      <w:lang w:eastAsia="en-US"/>
    </w:rPr>
  </w:style>
  <w:style w:type="paragraph" w:customStyle="1" w:styleId="29C315A77B6541ADA6984528037BBD564">
    <w:name w:val="29C315A77B6541ADA6984528037BBD564"/>
    <w:rsid w:val="0031267A"/>
    <w:rPr>
      <w:rFonts w:eastAsiaTheme="minorHAnsi"/>
      <w:lang w:eastAsia="en-US"/>
    </w:rPr>
  </w:style>
  <w:style w:type="paragraph" w:customStyle="1" w:styleId="AC7ED9010FA24F52B5E81A3FD0673E0F4">
    <w:name w:val="AC7ED9010FA24F52B5E81A3FD0673E0F4"/>
    <w:rsid w:val="0031267A"/>
    <w:rPr>
      <w:rFonts w:eastAsiaTheme="minorHAnsi"/>
      <w:lang w:eastAsia="en-US"/>
    </w:rPr>
  </w:style>
  <w:style w:type="paragraph" w:customStyle="1" w:styleId="C6CE4DBA24C148258D21142905981B8A4">
    <w:name w:val="C6CE4DBA24C148258D21142905981B8A4"/>
    <w:rsid w:val="0031267A"/>
    <w:rPr>
      <w:rFonts w:eastAsiaTheme="minorHAnsi"/>
      <w:lang w:eastAsia="en-US"/>
    </w:rPr>
  </w:style>
  <w:style w:type="paragraph" w:customStyle="1" w:styleId="0B26F181B03E428C802CD601C2DECE714">
    <w:name w:val="0B26F181B03E428C802CD601C2DECE714"/>
    <w:rsid w:val="0031267A"/>
    <w:rPr>
      <w:rFonts w:eastAsiaTheme="minorHAnsi"/>
      <w:lang w:eastAsia="en-US"/>
    </w:rPr>
  </w:style>
  <w:style w:type="paragraph" w:customStyle="1" w:styleId="3E6A49F570C94C7A8EA55C99D0278B084">
    <w:name w:val="3E6A49F570C94C7A8EA55C99D0278B084"/>
    <w:rsid w:val="0031267A"/>
    <w:rPr>
      <w:rFonts w:eastAsiaTheme="minorHAnsi"/>
      <w:lang w:eastAsia="en-US"/>
    </w:rPr>
  </w:style>
  <w:style w:type="paragraph" w:customStyle="1" w:styleId="4E36C8577DC242D4A763E20F781F22524">
    <w:name w:val="4E36C8577DC242D4A763E20F781F22524"/>
    <w:rsid w:val="0031267A"/>
    <w:rPr>
      <w:rFonts w:eastAsiaTheme="minorHAnsi"/>
      <w:lang w:eastAsia="en-US"/>
    </w:rPr>
  </w:style>
  <w:style w:type="paragraph" w:customStyle="1" w:styleId="C0A18F8CD90C433FBC29DC82AB58CB114">
    <w:name w:val="C0A18F8CD90C433FBC29DC82AB58CB114"/>
    <w:rsid w:val="0031267A"/>
    <w:rPr>
      <w:rFonts w:eastAsiaTheme="minorHAnsi"/>
      <w:lang w:eastAsia="en-US"/>
    </w:rPr>
  </w:style>
  <w:style w:type="paragraph" w:customStyle="1" w:styleId="582DD1E16F144DBB961AA391F884E5F84">
    <w:name w:val="582DD1E16F144DBB961AA391F884E5F84"/>
    <w:rsid w:val="0031267A"/>
    <w:rPr>
      <w:rFonts w:eastAsiaTheme="minorHAnsi"/>
      <w:lang w:eastAsia="en-US"/>
    </w:rPr>
  </w:style>
  <w:style w:type="paragraph" w:customStyle="1" w:styleId="7D4ED0E2CE8F42859E260A9E92F3B6E54">
    <w:name w:val="7D4ED0E2CE8F42859E260A9E92F3B6E54"/>
    <w:rsid w:val="0031267A"/>
    <w:rPr>
      <w:rFonts w:eastAsiaTheme="minorHAnsi"/>
      <w:lang w:eastAsia="en-US"/>
    </w:rPr>
  </w:style>
  <w:style w:type="paragraph" w:customStyle="1" w:styleId="18ED0710210B416C87E2FA13C4AA930C4">
    <w:name w:val="18ED0710210B416C87E2FA13C4AA930C4"/>
    <w:rsid w:val="0031267A"/>
    <w:rPr>
      <w:rFonts w:eastAsiaTheme="minorHAnsi"/>
      <w:lang w:eastAsia="en-US"/>
    </w:rPr>
  </w:style>
  <w:style w:type="paragraph" w:customStyle="1" w:styleId="3A4686FB1E7E4531AD3A054899E990414">
    <w:name w:val="3A4686FB1E7E4531AD3A054899E990414"/>
    <w:rsid w:val="0031267A"/>
    <w:rPr>
      <w:rFonts w:eastAsiaTheme="minorHAnsi"/>
      <w:lang w:eastAsia="en-US"/>
    </w:rPr>
  </w:style>
  <w:style w:type="paragraph" w:customStyle="1" w:styleId="84C4C01791DA4EB89EC8CF6F908677BE4">
    <w:name w:val="84C4C01791DA4EB89EC8CF6F908677BE4"/>
    <w:rsid w:val="0031267A"/>
    <w:rPr>
      <w:rFonts w:eastAsiaTheme="minorHAnsi"/>
      <w:lang w:eastAsia="en-US"/>
    </w:rPr>
  </w:style>
  <w:style w:type="paragraph" w:customStyle="1" w:styleId="10335B8765FB4D858152B9EE68D917E94">
    <w:name w:val="10335B8765FB4D858152B9EE68D917E94"/>
    <w:rsid w:val="0031267A"/>
    <w:rPr>
      <w:rFonts w:eastAsiaTheme="minorHAnsi"/>
      <w:lang w:eastAsia="en-US"/>
    </w:rPr>
  </w:style>
  <w:style w:type="paragraph" w:customStyle="1" w:styleId="C8985B8191BE4F9BAA97B7740D605ED74">
    <w:name w:val="C8985B8191BE4F9BAA97B7740D605ED74"/>
    <w:rsid w:val="0031267A"/>
    <w:rPr>
      <w:rFonts w:eastAsiaTheme="minorHAnsi"/>
      <w:lang w:eastAsia="en-US"/>
    </w:rPr>
  </w:style>
  <w:style w:type="paragraph" w:customStyle="1" w:styleId="204812AE6A5A4399844F346CD9AA16DF4">
    <w:name w:val="204812AE6A5A4399844F346CD9AA16DF4"/>
    <w:rsid w:val="0031267A"/>
    <w:rPr>
      <w:rFonts w:eastAsiaTheme="minorHAnsi"/>
      <w:lang w:eastAsia="en-US"/>
    </w:rPr>
  </w:style>
  <w:style w:type="paragraph" w:customStyle="1" w:styleId="42A255B7FE3C45469609558DD979AD664">
    <w:name w:val="42A255B7FE3C45469609558DD979AD664"/>
    <w:rsid w:val="0031267A"/>
    <w:rPr>
      <w:rFonts w:eastAsiaTheme="minorHAnsi"/>
      <w:lang w:eastAsia="en-US"/>
    </w:rPr>
  </w:style>
  <w:style w:type="paragraph" w:customStyle="1" w:styleId="795119C2ECC84BB5BC74D7CEFD22A19E4">
    <w:name w:val="795119C2ECC84BB5BC74D7CEFD22A19E4"/>
    <w:rsid w:val="0031267A"/>
    <w:rPr>
      <w:rFonts w:eastAsiaTheme="minorHAnsi"/>
      <w:lang w:eastAsia="en-US"/>
    </w:rPr>
  </w:style>
  <w:style w:type="paragraph" w:customStyle="1" w:styleId="F8FBF26A92BC480F96DE7669BE4B6F804">
    <w:name w:val="F8FBF26A92BC480F96DE7669BE4B6F804"/>
    <w:rsid w:val="0031267A"/>
    <w:rPr>
      <w:rFonts w:eastAsiaTheme="minorHAnsi"/>
      <w:lang w:eastAsia="en-US"/>
    </w:rPr>
  </w:style>
  <w:style w:type="paragraph" w:customStyle="1" w:styleId="ABC9C116140C4B3E9366BEBE69ADC1584">
    <w:name w:val="ABC9C116140C4B3E9366BEBE69ADC1584"/>
    <w:rsid w:val="0031267A"/>
    <w:rPr>
      <w:rFonts w:eastAsiaTheme="minorHAnsi"/>
      <w:lang w:eastAsia="en-US"/>
    </w:rPr>
  </w:style>
  <w:style w:type="paragraph" w:customStyle="1" w:styleId="EC73A906430C4FFF93135EB646CE87184">
    <w:name w:val="EC73A906430C4FFF93135EB646CE87184"/>
    <w:rsid w:val="0031267A"/>
    <w:rPr>
      <w:rFonts w:eastAsiaTheme="minorHAnsi"/>
      <w:lang w:eastAsia="en-US"/>
    </w:rPr>
  </w:style>
  <w:style w:type="paragraph" w:customStyle="1" w:styleId="26D7BE4A7D3B4AA49E0AE6610739E7C94">
    <w:name w:val="26D7BE4A7D3B4AA49E0AE6610739E7C94"/>
    <w:rsid w:val="0031267A"/>
    <w:rPr>
      <w:rFonts w:eastAsiaTheme="minorHAnsi"/>
      <w:lang w:eastAsia="en-US"/>
    </w:rPr>
  </w:style>
  <w:style w:type="paragraph" w:customStyle="1" w:styleId="5163C1F5ED0A42508E3A4837B70B5BDE4">
    <w:name w:val="5163C1F5ED0A42508E3A4837B70B5BDE4"/>
    <w:rsid w:val="0031267A"/>
    <w:rPr>
      <w:rFonts w:eastAsiaTheme="minorHAnsi"/>
      <w:lang w:eastAsia="en-US"/>
    </w:rPr>
  </w:style>
  <w:style w:type="paragraph" w:customStyle="1" w:styleId="5A2F25A9F97D49EE91A821BB8B371DF38">
    <w:name w:val="5A2F25A9F97D49EE91A821BB8B371DF38"/>
    <w:rsid w:val="0031267A"/>
    <w:rPr>
      <w:rFonts w:eastAsiaTheme="minorHAnsi"/>
      <w:lang w:eastAsia="en-US"/>
    </w:rPr>
  </w:style>
  <w:style w:type="paragraph" w:customStyle="1" w:styleId="5794A96B296646E790E4ABF648D66BF92">
    <w:name w:val="5794A96B296646E790E4ABF648D66BF92"/>
    <w:rsid w:val="0031267A"/>
    <w:rPr>
      <w:rFonts w:eastAsiaTheme="minorHAnsi"/>
      <w:lang w:eastAsia="en-US"/>
    </w:rPr>
  </w:style>
  <w:style w:type="paragraph" w:customStyle="1" w:styleId="98B42AA78BEF4C46BE26CCB936A2740D1">
    <w:name w:val="98B42AA78BEF4C46BE26CCB936A2740D1"/>
    <w:rsid w:val="0031267A"/>
    <w:rPr>
      <w:rFonts w:eastAsiaTheme="minorHAnsi"/>
      <w:lang w:eastAsia="en-US"/>
    </w:rPr>
  </w:style>
  <w:style w:type="paragraph" w:customStyle="1" w:styleId="07B4CC78049946B0A21ECBACF240000B9">
    <w:name w:val="07B4CC78049946B0A21ECBACF240000B9"/>
    <w:rsid w:val="0031267A"/>
    <w:rPr>
      <w:rFonts w:eastAsiaTheme="minorHAnsi"/>
      <w:lang w:eastAsia="en-US"/>
    </w:rPr>
  </w:style>
  <w:style w:type="paragraph" w:customStyle="1" w:styleId="AB4E8901412F46FCA0E5B753648242B39">
    <w:name w:val="AB4E8901412F46FCA0E5B753648242B39"/>
    <w:rsid w:val="0031267A"/>
    <w:rPr>
      <w:rFonts w:eastAsiaTheme="minorHAnsi"/>
      <w:lang w:eastAsia="en-US"/>
    </w:rPr>
  </w:style>
  <w:style w:type="paragraph" w:customStyle="1" w:styleId="E2E00B4547D04B3C80ACD958488A47E28">
    <w:name w:val="E2E00B4547D04B3C80ACD958488A47E28"/>
    <w:rsid w:val="0031267A"/>
    <w:rPr>
      <w:rFonts w:eastAsiaTheme="minorHAnsi"/>
      <w:lang w:eastAsia="en-US"/>
    </w:rPr>
  </w:style>
  <w:style w:type="paragraph" w:customStyle="1" w:styleId="AEACBDFDABE145A4A9CFC25C40FAEAE42">
    <w:name w:val="AEACBDFDABE145A4A9CFC25C40FAEAE42"/>
    <w:rsid w:val="0031267A"/>
    <w:rPr>
      <w:rFonts w:eastAsiaTheme="minorHAnsi"/>
      <w:lang w:eastAsia="en-US"/>
    </w:rPr>
  </w:style>
  <w:style w:type="paragraph" w:customStyle="1" w:styleId="423A8CDB9D224C999760D7B0B7D61A74">
    <w:name w:val="423A8CDB9D224C999760D7B0B7D61A74"/>
    <w:rsid w:val="0031267A"/>
  </w:style>
  <w:style w:type="paragraph" w:customStyle="1" w:styleId="4DDDCC47937B410ABB486A8EF9E5BCC6">
    <w:name w:val="4DDDCC47937B410ABB486A8EF9E5BCC6"/>
    <w:rsid w:val="0031267A"/>
  </w:style>
  <w:style w:type="paragraph" w:customStyle="1" w:styleId="7F9CC2D3902F4E4A8A5532340DDD51EF17">
    <w:name w:val="7F9CC2D3902F4E4A8A5532340DDD51EF17"/>
    <w:rsid w:val="0031267A"/>
    <w:rPr>
      <w:rFonts w:eastAsiaTheme="minorHAnsi"/>
      <w:lang w:eastAsia="en-US"/>
    </w:rPr>
  </w:style>
  <w:style w:type="paragraph" w:customStyle="1" w:styleId="FFB4063C51424997830A5AA032B92A4217">
    <w:name w:val="FFB4063C51424997830A5AA032B92A4217"/>
    <w:rsid w:val="0031267A"/>
    <w:rPr>
      <w:rFonts w:eastAsiaTheme="minorHAnsi"/>
      <w:lang w:eastAsia="en-US"/>
    </w:rPr>
  </w:style>
  <w:style w:type="paragraph" w:customStyle="1" w:styleId="35E9C899706D49ECA036416D690D7DF917">
    <w:name w:val="35E9C899706D49ECA036416D690D7DF917"/>
    <w:rsid w:val="0031267A"/>
    <w:rPr>
      <w:rFonts w:eastAsiaTheme="minorHAnsi"/>
      <w:lang w:eastAsia="en-US"/>
    </w:rPr>
  </w:style>
  <w:style w:type="paragraph" w:customStyle="1" w:styleId="B66D8B609F3A4E61B61406794B12579E10">
    <w:name w:val="B66D8B609F3A4E61B61406794B12579E10"/>
    <w:rsid w:val="0031267A"/>
    <w:rPr>
      <w:rFonts w:eastAsiaTheme="minorHAnsi"/>
      <w:lang w:eastAsia="en-US"/>
    </w:rPr>
  </w:style>
  <w:style w:type="paragraph" w:customStyle="1" w:styleId="0962212F3D4D4C389CB934C21CD5CA974">
    <w:name w:val="0962212F3D4D4C389CB934C21CD5CA974"/>
    <w:rsid w:val="0031267A"/>
    <w:rPr>
      <w:rFonts w:eastAsiaTheme="minorHAnsi"/>
      <w:lang w:eastAsia="en-US"/>
    </w:rPr>
  </w:style>
  <w:style w:type="paragraph" w:customStyle="1" w:styleId="215F5AAA757B48518DFC2DEED838E9D74">
    <w:name w:val="215F5AAA757B48518DFC2DEED838E9D74"/>
    <w:rsid w:val="0031267A"/>
    <w:rPr>
      <w:rFonts w:eastAsiaTheme="minorHAnsi"/>
      <w:lang w:eastAsia="en-US"/>
    </w:rPr>
  </w:style>
  <w:style w:type="paragraph" w:customStyle="1" w:styleId="2829BE5EA0D748E595D8AD0A3E1C03D95">
    <w:name w:val="2829BE5EA0D748E595D8AD0A3E1C03D95"/>
    <w:rsid w:val="0031267A"/>
    <w:rPr>
      <w:rFonts w:eastAsiaTheme="minorHAnsi"/>
      <w:lang w:eastAsia="en-US"/>
    </w:rPr>
  </w:style>
  <w:style w:type="paragraph" w:customStyle="1" w:styleId="754DE2A1E9A04728842C95A26434AB895">
    <w:name w:val="754DE2A1E9A04728842C95A26434AB895"/>
    <w:rsid w:val="0031267A"/>
    <w:rPr>
      <w:rFonts w:eastAsiaTheme="minorHAnsi"/>
      <w:lang w:eastAsia="en-US"/>
    </w:rPr>
  </w:style>
  <w:style w:type="paragraph" w:customStyle="1" w:styleId="29C315A77B6541ADA6984528037BBD565">
    <w:name w:val="29C315A77B6541ADA6984528037BBD565"/>
    <w:rsid w:val="0031267A"/>
    <w:rPr>
      <w:rFonts w:eastAsiaTheme="minorHAnsi"/>
      <w:lang w:eastAsia="en-US"/>
    </w:rPr>
  </w:style>
  <w:style w:type="paragraph" w:customStyle="1" w:styleId="AC7ED9010FA24F52B5E81A3FD0673E0F5">
    <w:name w:val="AC7ED9010FA24F52B5E81A3FD0673E0F5"/>
    <w:rsid w:val="0031267A"/>
    <w:rPr>
      <w:rFonts w:eastAsiaTheme="minorHAnsi"/>
      <w:lang w:eastAsia="en-US"/>
    </w:rPr>
  </w:style>
  <w:style w:type="paragraph" w:customStyle="1" w:styleId="C6CE4DBA24C148258D21142905981B8A5">
    <w:name w:val="C6CE4DBA24C148258D21142905981B8A5"/>
    <w:rsid w:val="0031267A"/>
    <w:rPr>
      <w:rFonts w:eastAsiaTheme="minorHAnsi"/>
      <w:lang w:eastAsia="en-US"/>
    </w:rPr>
  </w:style>
  <w:style w:type="paragraph" w:customStyle="1" w:styleId="0B26F181B03E428C802CD601C2DECE715">
    <w:name w:val="0B26F181B03E428C802CD601C2DECE715"/>
    <w:rsid w:val="0031267A"/>
    <w:rPr>
      <w:rFonts w:eastAsiaTheme="minorHAnsi"/>
      <w:lang w:eastAsia="en-US"/>
    </w:rPr>
  </w:style>
  <w:style w:type="paragraph" w:customStyle="1" w:styleId="3E6A49F570C94C7A8EA55C99D0278B085">
    <w:name w:val="3E6A49F570C94C7A8EA55C99D0278B085"/>
    <w:rsid w:val="0031267A"/>
    <w:rPr>
      <w:rFonts w:eastAsiaTheme="minorHAnsi"/>
      <w:lang w:eastAsia="en-US"/>
    </w:rPr>
  </w:style>
  <w:style w:type="paragraph" w:customStyle="1" w:styleId="4E36C8577DC242D4A763E20F781F22525">
    <w:name w:val="4E36C8577DC242D4A763E20F781F22525"/>
    <w:rsid w:val="0031267A"/>
    <w:rPr>
      <w:rFonts w:eastAsiaTheme="minorHAnsi"/>
      <w:lang w:eastAsia="en-US"/>
    </w:rPr>
  </w:style>
  <w:style w:type="paragraph" w:customStyle="1" w:styleId="C0A18F8CD90C433FBC29DC82AB58CB115">
    <w:name w:val="C0A18F8CD90C433FBC29DC82AB58CB115"/>
    <w:rsid w:val="0031267A"/>
    <w:rPr>
      <w:rFonts w:eastAsiaTheme="minorHAnsi"/>
      <w:lang w:eastAsia="en-US"/>
    </w:rPr>
  </w:style>
  <w:style w:type="paragraph" w:customStyle="1" w:styleId="582DD1E16F144DBB961AA391F884E5F85">
    <w:name w:val="582DD1E16F144DBB961AA391F884E5F85"/>
    <w:rsid w:val="0031267A"/>
    <w:rPr>
      <w:rFonts w:eastAsiaTheme="minorHAnsi"/>
      <w:lang w:eastAsia="en-US"/>
    </w:rPr>
  </w:style>
  <w:style w:type="paragraph" w:customStyle="1" w:styleId="7D4ED0E2CE8F42859E260A9E92F3B6E55">
    <w:name w:val="7D4ED0E2CE8F42859E260A9E92F3B6E55"/>
    <w:rsid w:val="0031267A"/>
    <w:rPr>
      <w:rFonts w:eastAsiaTheme="minorHAnsi"/>
      <w:lang w:eastAsia="en-US"/>
    </w:rPr>
  </w:style>
  <w:style w:type="paragraph" w:customStyle="1" w:styleId="18ED0710210B416C87E2FA13C4AA930C5">
    <w:name w:val="18ED0710210B416C87E2FA13C4AA930C5"/>
    <w:rsid w:val="0031267A"/>
    <w:rPr>
      <w:rFonts w:eastAsiaTheme="minorHAnsi"/>
      <w:lang w:eastAsia="en-US"/>
    </w:rPr>
  </w:style>
  <w:style w:type="paragraph" w:customStyle="1" w:styleId="3A4686FB1E7E4531AD3A054899E990415">
    <w:name w:val="3A4686FB1E7E4531AD3A054899E990415"/>
    <w:rsid w:val="0031267A"/>
    <w:rPr>
      <w:rFonts w:eastAsiaTheme="minorHAnsi"/>
      <w:lang w:eastAsia="en-US"/>
    </w:rPr>
  </w:style>
  <w:style w:type="paragraph" w:customStyle="1" w:styleId="84C4C01791DA4EB89EC8CF6F908677BE5">
    <w:name w:val="84C4C01791DA4EB89EC8CF6F908677BE5"/>
    <w:rsid w:val="0031267A"/>
    <w:rPr>
      <w:rFonts w:eastAsiaTheme="minorHAnsi"/>
      <w:lang w:eastAsia="en-US"/>
    </w:rPr>
  </w:style>
  <w:style w:type="paragraph" w:customStyle="1" w:styleId="10335B8765FB4D858152B9EE68D917E95">
    <w:name w:val="10335B8765FB4D858152B9EE68D917E95"/>
    <w:rsid w:val="0031267A"/>
    <w:rPr>
      <w:rFonts w:eastAsiaTheme="minorHAnsi"/>
      <w:lang w:eastAsia="en-US"/>
    </w:rPr>
  </w:style>
  <w:style w:type="paragraph" w:customStyle="1" w:styleId="C8985B8191BE4F9BAA97B7740D605ED75">
    <w:name w:val="C8985B8191BE4F9BAA97B7740D605ED75"/>
    <w:rsid w:val="0031267A"/>
    <w:rPr>
      <w:rFonts w:eastAsiaTheme="minorHAnsi"/>
      <w:lang w:eastAsia="en-US"/>
    </w:rPr>
  </w:style>
  <w:style w:type="paragraph" w:customStyle="1" w:styleId="204812AE6A5A4399844F346CD9AA16DF5">
    <w:name w:val="204812AE6A5A4399844F346CD9AA16DF5"/>
    <w:rsid w:val="0031267A"/>
    <w:rPr>
      <w:rFonts w:eastAsiaTheme="minorHAnsi"/>
      <w:lang w:eastAsia="en-US"/>
    </w:rPr>
  </w:style>
  <w:style w:type="paragraph" w:customStyle="1" w:styleId="42A255B7FE3C45469609558DD979AD665">
    <w:name w:val="42A255B7FE3C45469609558DD979AD665"/>
    <w:rsid w:val="0031267A"/>
    <w:rPr>
      <w:rFonts w:eastAsiaTheme="minorHAnsi"/>
      <w:lang w:eastAsia="en-US"/>
    </w:rPr>
  </w:style>
  <w:style w:type="paragraph" w:customStyle="1" w:styleId="795119C2ECC84BB5BC74D7CEFD22A19E5">
    <w:name w:val="795119C2ECC84BB5BC74D7CEFD22A19E5"/>
    <w:rsid w:val="0031267A"/>
    <w:rPr>
      <w:rFonts w:eastAsiaTheme="minorHAnsi"/>
      <w:lang w:eastAsia="en-US"/>
    </w:rPr>
  </w:style>
  <w:style w:type="paragraph" w:customStyle="1" w:styleId="F8FBF26A92BC480F96DE7669BE4B6F805">
    <w:name w:val="F8FBF26A92BC480F96DE7669BE4B6F805"/>
    <w:rsid w:val="0031267A"/>
    <w:rPr>
      <w:rFonts w:eastAsiaTheme="minorHAnsi"/>
      <w:lang w:eastAsia="en-US"/>
    </w:rPr>
  </w:style>
  <w:style w:type="paragraph" w:customStyle="1" w:styleId="ABC9C116140C4B3E9366BEBE69ADC1585">
    <w:name w:val="ABC9C116140C4B3E9366BEBE69ADC1585"/>
    <w:rsid w:val="0031267A"/>
    <w:rPr>
      <w:rFonts w:eastAsiaTheme="minorHAnsi"/>
      <w:lang w:eastAsia="en-US"/>
    </w:rPr>
  </w:style>
  <w:style w:type="paragraph" w:customStyle="1" w:styleId="EC73A906430C4FFF93135EB646CE87185">
    <w:name w:val="EC73A906430C4FFF93135EB646CE87185"/>
    <w:rsid w:val="0031267A"/>
    <w:rPr>
      <w:rFonts w:eastAsiaTheme="minorHAnsi"/>
      <w:lang w:eastAsia="en-US"/>
    </w:rPr>
  </w:style>
  <w:style w:type="paragraph" w:customStyle="1" w:styleId="26D7BE4A7D3B4AA49E0AE6610739E7C95">
    <w:name w:val="26D7BE4A7D3B4AA49E0AE6610739E7C95"/>
    <w:rsid w:val="0031267A"/>
    <w:rPr>
      <w:rFonts w:eastAsiaTheme="minorHAnsi"/>
      <w:lang w:eastAsia="en-US"/>
    </w:rPr>
  </w:style>
  <w:style w:type="paragraph" w:customStyle="1" w:styleId="5163C1F5ED0A42508E3A4837B70B5BDE5">
    <w:name w:val="5163C1F5ED0A42508E3A4837B70B5BDE5"/>
    <w:rsid w:val="0031267A"/>
    <w:rPr>
      <w:rFonts w:eastAsiaTheme="minorHAnsi"/>
      <w:lang w:eastAsia="en-US"/>
    </w:rPr>
  </w:style>
  <w:style w:type="paragraph" w:customStyle="1" w:styleId="5A2F25A9F97D49EE91A821BB8B371DF39">
    <w:name w:val="5A2F25A9F97D49EE91A821BB8B371DF39"/>
    <w:rsid w:val="0031267A"/>
    <w:rPr>
      <w:rFonts w:eastAsiaTheme="minorHAnsi"/>
      <w:lang w:eastAsia="en-US"/>
    </w:rPr>
  </w:style>
  <w:style w:type="paragraph" w:customStyle="1" w:styleId="5794A96B296646E790E4ABF648D66BF93">
    <w:name w:val="5794A96B296646E790E4ABF648D66BF93"/>
    <w:rsid w:val="0031267A"/>
    <w:rPr>
      <w:rFonts w:eastAsiaTheme="minorHAnsi"/>
      <w:lang w:eastAsia="en-US"/>
    </w:rPr>
  </w:style>
  <w:style w:type="paragraph" w:customStyle="1" w:styleId="98B42AA78BEF4C46BE26CCB936A2740D2">
    <w:name w:val="98B42AA78BEF4C46BE26CCB936A2740D2"/>
    <w:rsid w:val="0031267A"/>
    <w:rPr>
      <w:rFonts w:eastAsiaTheme="minorHAnsi"/>
      <w:lang w:eastAsia="en-US"/>
    </w:rPr>
  </w:style>
  <w:style w:type="paragraph" w:customStyle="1" w:styleId="07B4CC78049946B0A21ECBACF240000B10">
    <w:name w:val="07B4CC78049946B0A21ECBACF240000B10"/>
    <w:rsid w:val="0031267A"/>
    <w:rPr>
      <w:rFonts w:eastAsiaTheme="minorHAnsi"/>
      <w:lang w:eastAsia="en-US"/>
    </w:rPr>
  </w:style>
  <w:style w:type="paragraph" w:customStyle="1" w:styleId="AB4E8901412F46FCA0E5B753648242B310">
    <w:name w:val="AB4E8901412F46FCA0E5B753648242B310"/>
    <w:rsid w:val="0031267A"/>
    <w:rPr>
      <w:rFonts w:eastAsiaTheme="minorHAnsi"/>
      <w:lang w:eastAsia="en-US"/>
    </w:rPr>
  </w:style>
  <w:style w:type="paragraph" w:customStyle="1" w:styleId="E2E00B4547D04B3C80ACD958488A47E29">
    <w:name w:val="E2E00B4547D04B3C80ACD958488A47E29"/>
    <w:rsid w:val="0031267A"/>
    <w:rPr>
      <w:rFonts w:eastAsiaTheme="minorHAnsi"/>
      <w:lang w:eastAsia="en-US"/>
    </w:rPr>
  </w:style>
  <w:style w:type="paragraph" w:customStyle="1" w:styleId="AEACBDFDABE145A4A9CFC25C40FAEAE43">
    <w:name w:val="AEACBDFDABE145A4A9CFC25C40FAEAE43"/>
    <w:rsid w:val="0031267A"/>
    <w:rPr>
      <w:rFonts w:eastAsiaTheme="minorHAnsi"/>
      <w:lang w:eastAsia="en-US"/>
    </w:rPr>
  </w:style>
  <w:style w:type="paragraph" w:customStyle="1" w:styleId="4DDDCC47937B410ABB486A8EF9E5BCC61">
    <w:name w:val="4DDDCC47937B410ABB486A8EF9E5BCC61"/>
    <w:rsid w:val="0031267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35344-39BA-4668-9B45-B2CCA147B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24F1611F.dotm</Template>
  <TotalTime>0</TotalTime>
  <Pages>9</Pages>
  <Words>1805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paysafecard group</Company>
  <LinksUpToDate>false</LinksUpToDate>
  <CharactersWithSpaces>13154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Natasa Jeremic</dc:creator>
  <cp:lastModifiedBy>Natasa Jeremic</cp:lastModifiedBy>
  <cp:revision>4</cp:revision>
  <cp:lastPrinted>2014-07-03T16:31:00Z</cp:lastPrinted>
  <dcterms:created xsi:type="dcterms:W3CDTF">2014-07-04T09:08:00Z</dcterms:created>
  <dcterms:modified xsi:type="dcterms:W3CDTF">2014-07-04T09:36:00Z</dcterms:modified>
</cp:coreProperties>
</file>